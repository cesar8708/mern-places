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29A59" w14:textId="71B2E021" w:rsidR="00983F9A" w:rsidRPr="003C24EF" w:rsidRDefault="003C24EF" w:rsidP="003C24EF">
      <w:pPr>
        <w:spacing w:after="0" w:line="360" w:lineRule="auto"/>
        <w:jc w:val="center"/>
        <w:rPr>
          <w:b/>
          <w:bCs/>
          <w:sz w:val="28"/>
          <w:szCs w:val="32"/>
        </w:rPr>
      </w:pPr>
      <w:r w:rsidRPr="003C24EF">
        <w:rPr>
          <w:b/>
          <w:sz w:val="28"/>
          <w:szCs w:val="32"/>
        </w:rPr>
        <w:t xml:space="preserve">PROYECTO EDUCATIVO INSTITUCIONAL DEL </w:t>
      </w:r>
      <w:r w:rsidR="00302AD6">
        <w:rPr>
          <w:b/>
          <w:bCs/>
          <w:sz w:val="28"/>
          <w:szCs w:val="32"/>
        </w:rPr>
        <w:t>CENTRO EDUCATIVO MI NUEVA GENERACIÓN</w:t>
      </w:r>
    </w:p>
    <w:p w14:paraId="0271AEBF" w14:textId="73A662B7" w:rsidR="00BA2E99" w:rsidRPr="003C24EF" w:rsidRDefault="003C24EF" w:rsidP="003C24EF">
      <w:pPr>
        <w:jc w:val="center"/>
        <w:rPr>
          <w:bCs/>
        </w:rPr>
      </w:pPr>
      <w:r>
        <w:rPr>
          <w:bCs/>
        </w:rPr>
        <w:t>NIT - 64739527</w:t>
      </w:r>
    </w:p>
    <w:p w14:paraId="5E498BB5" w14:textId="3E48A66D" w:rsidR="00BA2E99" w:rsidRDefault="00BA2E99">
      <w:pPr>
        <w:jc w:val="center"/>
        <w:rPr>
          <w:b/>
        </w:rPr>
      </w:pPr>
    </w:p>
    <w:p w14:paraId="4681930B" w14:textId="179C1B6E" w:rsidR="00BA2E99" w:rsidRDefault="00BA2E99">
      <w:pPr>
        <w:jc w:val="center"/>
      </w:pPr>
    </w:p>
    <w:p w14:paraId="0BE91850" w14:textId="4E5B2880" w:rsidR="00EC7588" w:rsidRDefault="00EC7588">
      <w:pPr>
        <w:jc w:val="center"/>
      </w:pPr>
    </w:p>
    <w:p w14:paraId="1A2D9656" w14:textId="5BDE35CD" w:rsidR="00EC7588" w:rsidRDefault="00EC7588">
      <w:pPr>
        <w:jc w:val="center"/>
      </w:pPr>
    </w:p>
    <w:p w14:paraId="6115336F" w14:textId="51C1EF38" w:rsidR="00EC7588" w:rsidRDefault="00EC7588">
      <w:pPr>
        <w:jc w:val="center"/>
      </w:pPr>
    </w:p>
    <w:p w14:paraId="453D743F" w14:textId="61A16210" w:rsidR="00EC7588" w:rsidRDefault="00EC7588">
      <w:pPr>
        <w:jc w:val="center"/>
      </w:pPr>
    </w:p>
    <w:p w14:paraId="073BDD1A" w14:textId="1E9DE765" w:rsidR="00EC7588" w:rsidRDefault="00EC7588">
      <w:pPr>
        <w:jc w:val="center"/>
      </w:pPr>
    </w:p>
    <w:p w14:paraId="2AC2C2F8" w14:textId="0CBE5D31" w:rsidR="00EC7588" w:rsidRDefault="00EC7588">
      <w:pPr>
        <w:jc w:val="center"/>
      </w:pPr>
    </w:p>
    <w:p w14:paraId="7E09E402" w14:textId="77777777" w:rsidR="00EC7588" w:rsidRDefault="00EC7588">
      <w:pPr>
        <w:jc w:val="center"/>
      </w:pPr>
    </w:p>
    <w:p w14:paraId="73F2FA3D" w14:textId="77777777" w:rsidR="00BA2E99" w:rsidRDefault="00BA2E99">
      <w:pPr>
        <w:jc w:val="center"/>
      </w:pPr>
    </w:p>
    <w:p w14:paraId="4B76EFEB" w14:textId="77777777" w:rsidR="00BA2E99" w:rsidRDefault="00BA2E99">
      <w:pPr>
        <w:jc w:val="center"/>
      </w:pPr>
    </w:p>
    <w:p w14:paraId="2CDEEAA8" w14:textId="0E19D170" w:rsidR="00BA2E99" w:rsidRDefault="00BA2E99">
      <w:pPr>
        <w:jc w:val="center"/>
      </w:pPr>
    </w:p>
    <w:p w14:paraId="0F846C17" w14:textId="66335CE2" w:rsidR="00BD05FE" w:rsidRDefault="00BD05FE">
      <w:pPr>
        <w:jc w:val="center"/>
      </w:pPr>
    </w:p>
    <w:p w14:paraId="5B7F4296" w14:textId="3C2A5154" w:rsidR="00BD05FE" w:rsidRDefault="00BD05FE">
      <w:pPr>
        <w:jc w:val="center"/>
      </w:pPr>
    </w:p>
    <w:p w14:paraId="202EB360" w14:textId="77777777" w:rsidR="00BD05FE" w:rsidRDefault="00BD05FE" w:rsidP="00BD05FE"/>
    <w:p w14:paraId="14F6D22C" w14:textId="391FF167" w:rsidR="00BA2E99" w:rsidRDefault="00D76DF3">
      <w:pPr>
        <w:jc w:val="center"/>
      </w:pPr>
      <w:r>
        <w:t>C</w:t>
      </w:r>
      <w:r w:rsidR="00235B72">
        <w:t>orozal</w:t>
      </w:r>
      <w:r w:rsidR="003C24EF">
        <w:t xml:space="preserve"> -</w:t>
      </w:r>
      <w:r w:rsidR="00235B72">
        <w:t xml:space="preserve"> Sucre</w:t>
      </w:r>
      <w:r w:rsidR="00983F9A">
        <w:t xml:space="preserve">. </w:t>
      </w:r>
    </w:p>
    <w:p w14:paraId="5BE99276" w14:textId="7954A391" w:rsidR="00EC7588" w:rsidRDefault="00235B72">
      <w:pPr>
        <w:jc w:val="center"/>
      </w:pPr>
      <w:r>
        <w:t>2022</w:t>
      </w:r>
    </w:p>
    <w:p w14:paraId="099C78E6" w14:textId="02002BDF" w:rsidR="00BA2E99" w:rsidRDefault="00EC7588" w:rsidP="00EB3AAC">
      <w:pPr>
        <w:jc w:val="center"/>
        <w:rPr>
          <w:b/>
        </w:rPr>
      </w:pPr>
      <w:r>
        <w:br w:type="page"/>
      </w:r>
      <w:r w:rsidR="009D2042">
        <w:rPr>
          <w:b/>
        </w:rPr>
        <w:lastRenderedPageBreak/>
        <w:t>CONTENIDO</w:t>
      </w:r>
    </w:p>
    <w:sdt>
      <w:sdtPr>
        <w:id w:val="-822040263"/>
        <w:docPartObj>
          <w:docPartGallery w:val="Table of Contents"/>
          <w:docPartUnique/>
        </w:docPartObj>
      </w:sdtPr>
      <w:sdtEndPr/>
      <w:sdtContent>
        <w:p w14:paraId="7D3635D8" w14:textId="4649CA1C" w:rsidR="00465B90" w:rsidRDefault="00235B72">
          <w:pPr>
            <w:pStyle w:val="TDC1"/>
            <w:tabs>
              <w:tab w:val="right" w:pos="8828"/>
            </w:tabs>
            <w:rPr>
              <w:rFonts w:asciiTheme="minorHAnsi" w:hAnsiTheme="minorHAnsi"/>
              <w:noProof/>
              <w:lang w:val="es-CO"/>
            </w:rPr>
          </w:pPr>
          <w:r w:rsidRPr="00D76DF3">
            <w:fldChar w:fldCharType="begin"/>
          </w:r>
          <w:r w:rsidRPr="00D76DF3">
            <w:instrText xml:space="preserve"> TOC \h \u \z </w:instrText>
          </w:r>
          <w:r w:rsidRPr="00D76DF3">
            <w:fldChar w:fldCharType="separate"/>
          </w:r>
          <w:hyperlink w:anchor="_Toc120449917" w:history="1">
            <w:r w:rsidR="00465B90" w:rsidRPr="00A84FB7">
              <w:rPr>
                <w:rStyle w:val="Hipervnculo"/>
                <w:noProof/>
              </w:rPr>
              <w:t>Introducción</w:t>
            </w:r>
            <w:r w:rsidR="00465B90">
              <w:rPr>
                <w:noProof/>
                <w:webHidden/>
              </w:rPr>
              <w:tab/>
            </w:r>
            <w:r w:rsidR="00465B90">
              <w:rPr>
                <w:noProof/>
                <w:webHidden/>
              </w:rPr>
              <w:fldChar w:fldCharType="begin"/>
            </w:r>
            <w:r w:rsidR="00465B90">
              <w:rPr>
                <w:noProof/>
                <w:webHidden/>
              </w:rPr>
              <w:instrText xml:space="preserve"> PAGEREF _Toc120449917 \h </w:instrText>
            </w:r>
            <w:r w:rsidR="00465B90">
              <w:rPr>
                <w:noProof/>
                <w:webHidden/>
              </w:rPr>
            </w:r>
            <w:r w:rsidR="00465B90">
              <w:rPr>
                <w:noProof/>
                <w:webHidden/>
              </w:rPr>
              <w:fldChar w:fldCharType="separate"/>
            </w:r>
            <w:r w:rsidR="00465B90">
              <w:rPr>
                <w:noProof/>
                <w:webHidden/>
              </w:rPr>
              <w:t>7</w:t>
            </w:r>
            <w:r w:rsidR="00465B90">
              <w:rPr>
                <w:noProof/>
                <w:webHidden/>
              </w:rPr>
              <w:fldChar w:fldCharType="end"/>
            </w:r>
          </w:hyperlink>
        </w:p>
        <w:p w14:paraId="23BC9C87" w14:textId="722D2786" w:rsidR="00465B90" w:rsidRDefault="00465B90">
          <w:pPr>
            <w:pStyle w:val="TDC1"/>
            <w:tabs>
              <w:tab w:val="right" w:pos="8828"/>
            </w:tabs>
            <w:rPr>
              <w:rFonts w:asciiTheme="minorHAnsi" w:hAnsiTheme="minorHAnsi"/>
              <w:noProof/>
              <w:lang w:val="es-CO"/>
            </w:rPr>
          </w:pPr>
          <w:hyperlink w:anchor="_Toc120449918" w:history="1">
            <w:r w:rsidRPr="00A84FB7">
              <w:rPr>
                <w:rStyle w:val="Hipervnculo"/>
                <w:noProof/>
              </w:rPr>
              <w:t>CAPÍTULO 1. DIAGNÓSTICO</w:t>
            </w:r>
            <w:r>
              <w:rPr>
                <w:noProof/>
                <w:webHidden/>
              </w:rPr>
              <w:tab/>
            </w:r>
            <w:r>
              <w:rPr>
                <w:noProof/>
                <w:webHidden/>
              </w:rPr>
              <w:fldChar w:fldCharType="begin"/>
            </w:r>
            <w:r>
              <w:rPr>
                <w:noProof/>
                <w:webHidden/>
              </w:rPr>
              <w:instrText xml:space="preserve"> PAGEREF _Toc120449918 \h </w:instrText>
            </w:r>
            <w:r>
              <w:rPr>
                <w:noProof/>
                <w:webHidden/>
              </w:rPr>
            </w:r>
            <w:r>
              <w:rPr>
                <w:noProof/>
                <w:webHidden/>
              </w:rPr>
              <w:fldChar w:fldCharType="separate"/>
            </w:r>
            <w:r>
              <w:rPr>
                <w:noProof/>
                <w:webHidden/>
              </w:rPr>
              <w:t>9</w:t>
            </w:r>
            <w:r>
              <w:rPr>
                <w:noProof/>
                <w:webHidden/>
              </w:rPr>
              <w:fldChar w:fldCharType="end"/>
            </w:r>
          </w:hyperlink>
        </w:p>
        <w:p w14:paraId="15CDA0AA" w14:textId="58C02DCB" w:rsidR="00465B90" w:rsidRDefault="00465B90">
          <w:pPr>
            <w:pStyle w:val="TDC2"/>
            <w:tabs>
              <w:tab w:val="right" w:pos="8828"/>
            </w:tabs>
            <w:rPr>
              <w:rFonts w:asciiTheme="minorHAnsi" w:hAnsiTheme="minorHAnsi"/>
              <w:noProof/>
              <w:lang w:val="es-CO"/>
            </w:rPr>
          </w:pPr>
          <w:hyperlink w:anchor="_Toc120449919" w:history="1">
            <w:r w:rsidRPr="00A84FB7">
              <w:rPr>
                <w:rStyle w:val="Hipervnculo"/>
                <w:noProof/>
              </w:rPr>
              <w:t>1.1 Información general de la institución</w:t>
            </w:r>
            <w:r>
              <w:rPr>
                <w:noProof/>
                <w:webHidden/>
              </w:rPr>
              <w:tab/>
            </w:r>
            <w:r>
              <w:rPr>
                <w:noProof/>
                <w:webHidden/>
              </w:rPr>
              <w:fldChar w:fldCharType="begin"/>
            </w:r>
            <w:r>
              <w:rPr>
                <w:noProof/>
                <w:webHidden/>
              </w:rPr>
              <w:instrText xml:space="preserve"> PAGEREF _Toc120449919 \h </w:instrText>
            </w:r>
            <w:r>
              <w:rPr>
                <w:noProof/>
                <w:webHidden/>
              </w:rPr>
            </w:r>
            <w:r>
              <w:rPr>
                <w:noProof/>
                <w:webHidden/>
              </w:rPr>
              <w:fldChar w:fldCharType="separate"/>
            </w:r>
            <w:r>
              <w:rPr>
                <w:noProof/>
                <w:webHidden/>
              </w:rPr>
              <w:t>9</w:t>
            </w:r>
            <w:r>
              <w:rPr>
                <w:noProof/>
                <w:webHidden/>
              </w:rPr>
              <w:fldChar w:fldCharType="end"/>
            </w:r>
          </w:hyperlink>
        </w:p>
        <w:p w14:paraId="0C996763" w14:textId="130F5B7A" w:rsidR="00465B90" w:rsidRDefault="00465B90">
          <w:pPr>
            <w:pStyle w:val="TDC2"/>
            <w:tabs>
              <w:tab w:val="right" w:pos="8828"/>
            </w:tabs>
            <w:rPr>
              <w:rFonts w:asciiTheme="minorHAnsi" w:hAnsiTheme="minorHAnsi"/>
              <w:noProof/>
              <w:lang w:val="es-CO"/>
            </w:rPr>
          </w:pPr>
          <w:hyperlink w:anchor="_Toc120449920" w:history="1">
            <w:r w:rsidRPr="00A84FB7">
              <w:rPr>
                <w:rStyle w:val="Hipervnculo"/>
                <w:noProof/>
              </w:rPr>
              <w:t>1.2. Ubicación geográfica.</w:t>
            </w:r>
            <w:r>
              <w:rPr>
                <w:noProof/>
                <w:webHidden/>
              </w:rPr>
              <w:tab/>
            </w:r>
            <w:r>
              <w:rPr>
                <w:noProof/>
                <w:webHidden/>
              </w:rPr>
              <w:fldChar w:fldCharType="begin"/>
            </w:r>
            <w:r>
              <w:rPr>
                <w:noProof/>
                <w:webHidden/>
              </w:rPr>
              <w:instrText xml:space="preserve"> PAGEREF _Toc120449920 \h </w:instrText>
            </w:r>
            <w:r>
              <w:rPr>
                <w:noProof/>
                <w:webHidden/>
              </w:rPr>
            </w:r>
            <w:r>
              <w:rPr>
                <w:noProof/>
                <w:webHidden/>
              </w:rPr>
              <w:fldChar w:fldCharType="separate"/>
            </w:r>
            <w:r>
              <w:rPr>
                <w:noProof/>
                <w:webHidden/>
              </w:rPr>
              <w:t>9</w:t>
            </w:r>
            <w:r>
              <w:rPr>
                <w:noProof/>
                <w:webHidden/>
              </w:rPr>
              <w:fldChar w:fldCharType="end"/>
            </w:r>
          </w:hyperlink>
        </w:p>
        <w:p w14:paraId="741FFB55" w14:textId="3D9290F8" w:rsidR="00465B90" w:rsidRDefault="00465B90">
          <w:pPr>
            <w:pStyle w:val="TDC2"/>
            <w:tabs>
              <w:tab w:val="right" w:pos="8828"/>
            </w:tabs>
            <w:rPr>
              <w:rFonts w:asciiTheme="minorHAnsi" w:hAnsiTheme="minorHAnsi"/>
              <w:noProof/>
              <w:lang w:val="es-CO"/>
            </w:rPr>
          </w:pPr>
          <w:hyperlink w:anchor="_Toc120449921" w:history="1">
            <w:r w:rsidRPr="00A84FB7">
              <w:rPr>
                <w:rStyle w:val="Hipervnculo"/>
                <w:noProof/>
              </w:rPr>
              <w:t>1.3. Reseña Histórica del Centro Educativo Mi NUEVA GENERACIóN.</w:t>
            </w:r>
            <w:r>
              <w:rPr>
                <w:noProof/>
                <w:webHidden/>
              </w:rPr>
              <w:tab/>
            </w:r>
            <w:r>
              <w:rPr>
                <w:noProof/>
                <w:webHidden/>
              </w:rPr>
              <w:fldChar w:fldCharType="begin"/>
            </w:r>
            <w:r>
              <w:rPr>
                <w:noProof/>
                <w:webHidden/>
              </w:rPr>
              <w:instrText xml:space="preserve"> PAGEREF _Toc120449921 \h </w:instrText>
            </w:r>
            <w:r>
              <w:rPr>
                <w:noProof/>
                <w:webHidden/>
              </w:rPr>
            </w:r>
            <w:r>
              <w:rPr>
                <w:noProof/>
                <w:webHidden/>
              </w:rPr>
              <w:fldChar w:fldCharType="separate"/>
            </w:r>
            <w:r>
              <w:rPr>
                <w:noProof/>
                <w:webHidden/>
              </w:rPr>
              <w:t>10</w:t>
            </w:r>
            <w:r>
              <w:rPr>
                <w:noProof/>
                <w:webHidden/>
              </w:rPr>
              <w:fldChar w:fldCharType="end"/>
            </w:r>
          </w:hyperlink>
        </w:p>
        <w:p w14:paraId="09F9D8D4" w14:textId="37B83E4A" w:rsidR="00465B90" w:rsidRDefault="00465B90">
          <w:pPr>
            <w:pStyle w:val="TDC2"/>
            <w:tabs>
              <w:tab w:val="right" w:pos="8828"/>
            </w:tabs>
            <w:rPr>
              <w:rFonts w:asciiTheme="minorHAnsi" w:hAnsiTheme="minorHAnsi"/>
              <w:noProof/>
              <w:lang w:val="es-CO"/>
            </w:rPr>
          </w:pPr>
          <w:hyperlink w:anchor="_Toc120449922" w:history="1">
            <w:r w:rsidRPr="00A84FB7">
              <w:rPr>
                <w:rStyle w:val="Hipervnculo"/>
                <w:noProof/>
              </w:rPr>
              <w:t>1.4. Tarifas</w:t>
            </w:r>
            <w:r>
              <w:rPr>
                <w:noProof/>
                <w:webHidden/>
              </w:rPr>
              <w:tab/>
            </w:r>
            <w:r>
              <w:rPr>
                <w:noProof/>
                <w:webHidden/>
              </w:rPr>
              <w:fldChar w:fldCharType="begin"/>
            </w:r>
            <w:r>
              <w:rPr>
                <w:noProof/>
                <w:webHidden/>
              </w:rPr>
              <w:instrText xml:space="preserve"> PAGEREF _Toc120449922 \h </w:instrText>
            </w:r>
            <w:r>
              <w:rPr>
                <w:noProof/>
                <w:webHidden/>
              </w:rPr>
            </w:r>
            <w:r>
              <w:rPr>
                <w:noProof/>
                <w:webHidden/>
              </w:rPr>
              <w:fldChar w:fldCharType="separate"/>
            </w:r>
            <w:r>
              <w:rPr>
                <w:noProof/>
                <w:webHidden/>
              </w:rPr>
              <w:t>12</w:t>
            </w:r>
            <w:r>
              <w:rPr>
                <w:noProof/>
                <w:webHidden/>
              </w:rPr>
              <w:fldChar w:fldCharType="end"/>
            </w:r>
          </w:hyperlink>
        </w:p>
        <w:p w14:paraId="50FFF4B0" w14:textId="7F2A9190" w:rsidR="00465B90" w:rsidRDefault="00465B90">
          <w:pPr>
            <w:pStyle w:val="TDC2"/>
            <w:tabs>
              <w:tab w:val="right" w:pos="8828"/>
            </w:tabs>
            <w:rPr>
              <w:rFonts w:asciiTheme="minorHAnsi" w:hAnsiTheme="minorHAnsi"/>
              <w:noProof/>
              <w:lang w:val="es-CO"/>
            </w:rPr>
          </w:pPr>
          <w:hyperlink w:anchor="_Toc120449923" w:history="1">
            <w:r w:rsidRPr="00A84FB7">
              <w:rPr>
                <w:rStyle w:val="Hipervnculo"/>
                <w:noProof/>
              </w:rPr>
              <w:t>1.5 Marco Legal</w:t>
            </w:r>
            <w:r>
              <w:rPr>
                <w:noProof/>
                <w:webHidden/>
              </w:rPr>
              <w:tab/>
            </w:r>
            <w:r>
              <w:rPr>
                <w:noProof/>
                <w:webHidden/>
              </w:rPr>
              <w:fldChar w:fldCharType="begin"/>
            </w:r>
            <w:r>
              <w:rPr>
                <w:noProof/>
                <w:webHidden/>
              </w:rPr>
              <w:instrText xml:space="preserve"> PAGEREF _Toc120449923 \h </w:instrText>
            </w:r>
            <w:r>
              <w:rPr>
                <w:noProof/>
                <w:webHidden/>
              </w:rPr>
            </w:r>
            <w:r>
              <w:rPr>
                <w:noProof/>
                <w:webHidden/>
              </w:rPr>
              <w:fldChar w:fldCharType="separate"/>
            </w:r>
            <w:r>
              <w:rPr>
                <w:noProof/>
                <w:webHidden/>
              </w:rPr>
              <w:t>12</w:t>
            </w:r>
            <w:r>
              <w:rPr>
                <w:noProof/>
                <w:webHidden/>
              </w:rPr>
              <w:fldChar w:fldCharType="end"/>
            </w:r>
          </w:hyperlink>
        </w:p>
        <w:p w14:paraId="065ADC35" w14:textId="29D59878" w:rsidR="00465B90" w:rsidRDefault="00465B90">
          <w:pPr>
            <w:pStyle w:val="TDC1"/>
            <w:tabs>
              <w:tab w:val="right" w:pos="8828"/>
            </w:tabs>
            <w:rPr>
              <w:rFonts w:asciiTheme="minorHAnsi" w:hAnsiTheme="minorHAnsi"/>
              <w:noProof/>
              <w:lang w:val="es-CO"/>
            </w:rPr>
          </w:pPr>
          <w:hyperlink w:anchor="_Toc120449924" w:history="1">
            <w:r w:rsidRPr="00A84FB7">
              <w:rPr>
                <w:rStyle w:val="Hipervnculo"/>
                <w:noProof/>
              </w:rPr>
              <w:t>CAPÍTULO 2. COMPONENTE TELEOLÓGICO</w:t>
            </w:r>
            <w:r>
              <w:rPr>
                <w:noProof/>
                <w:webHidden/>
              </w:rPr>
              <w:tab/>
            </w:r>
            <w:r>
              <w:rPr>
                <w:noProof/>
                <w:webHidden/>
              </w:rPr>
              <w:fldChar w:fldCharType="begin"/>
            </w:r>
            <w:r>
              <w:rPr>
                <w:noProof/>
                <w:webHidden/>
              </w:rPr>
              <w:instrText xml:space="preserve"> PAGEREF _Toc120449924 \h </w:instrText>
            </w:r>
            <w:r>
              <w:rPr>
                <w:noProof/>
                <w:webHidden/>
              </w:rPr>
            </w:r>
            <w:r>
              <w:rPr>
                <w:noProof/>
                <w:webHidden/>
              </w:rPr>
              <w:fldChar w:fldCharType="separate"/>
            </w:r>
            <w:r>
              <w:rPr>
                <w:noProof/>
                <w:webHidden/>
              </w:rPr>
              <w:t>14</w:t>
            </w:r>
            <w:r>
              <w:rPr>
                <w:noProof/>
                <w:webHidden/>
              </w:rPr>
              <w:fldChar w:fldCharType="end"/>
            </w:r>
          </w:hyperlink>
        </w:p>
        <w:p w14:paraId="66BE8FAE" w14:textId="18054205" w:rsidR="00465B90" w:rsidRDefault="00465B90">
          <w:pPr>
            <w:pStyle w:val="TDC2"/>
            <w:tabs>
              <w:tab w:val="right" w:pos="8828"/>
            </w:tabs>
            <w:rPr>
              <w:rFonts w:asciiTheme="minorHAnsi" w:hAnsiTheme="minorHAnsi"/>
              <w:noProof/>
              <w:lang w:val="es-CO"/>
            </w:rPr>
          </w:pPr>
          <w:hyperlink w:anchor="_Toc120449925" w:history="1">
            <w:r w:rsidRPr="00A84FB7">
              <w:rPr>
                <w:rStyle w:val="Hipervnculo"/>
                <w:noProof/>
              </w:rPr>
              <w:t>2.1 Principios Institucionales</w:t>
            </w:r>
            <w:r>
              <w:rPr>
                <w:noProof/>
                <w:webHidden/>
              </w:rPr>
              <w:tab/>
            </w:r>
            <w:r>
              <w:rPr>
                <w:noProof/>
                <w:webHidden/>
              </w:rPr>
              <w:fldChar w:fldCharType="begin"/>
            </w:r>
            <w:r>
              <w:rPr>
                <w:noProof/>
                <w:webHidden/>
              </w:rPr>
              <w:instrText xml:space="preserve"> PAGEREF _Toc120449925 \h </w:instrText>
            </w:r>
            <w:r>
              <w:rPr>
                <w:noProof/>
                <w:webHidden/>
              </w:rPr>
            </w:r>
            <w:r>
              <w:rPr>
                <w:noProof/>
                <w:webHidden/>
              </w:rPr>
              <w:fldChar w:fldCharType="separate"/>
            </w:r>
            <w:r>
              <w:rPr>
                <w:noProof/>
                <w:webHidden/>
              </w:rPr>
              <w:t>14</w:t>
            </w:r>
            <w:r>
              <w:rPr>
                <w:noProof/>
                <w:webHidden/>
              </w:rPr>
              <w:fldChar w:fldCharType="end"/>
            </w:r>
          </w:hyperlink>
        </w:p>
        <w:p w14:paraId="379AE96B" w14:textId="248D1CA6" w:rsidR="00465B90" w:rsidRDefault="00465B90">
          <w:pPr>
            <w:pStyle w:val="TDC2"/>
            <w:tabs>
              <w:tab w:val="right" w:pos="8828"/>
            </w:tabs>
            <w:rPr>
              <w:rFonts w:asciiTheme="minorHAnsi" w:hAnsiTheme="minorHAnsi"/>
              <w:noProof/>
              <w:lang w:val="es-CO"/>
            </w:rPr>
          </w:pPr>
          <w:hyperlink w:anchor="_Toc120449926" w:history="1">
            <w:r w:rsidRPr="00A84FB7">
              <w:rPr>
                <w:rStyle w:val="Hipervnculo"/>
                <w:noProof/>
              </w:rPr>
              <w:t>2.2 Principios de Gestión institucional</w:t>
            </w:r>
            <w:r>
              <w:rPr>
                <w:noProof/>
                <w:webHidden/>
              </w:rPr>
              <w:tab/>
            </w:r>
            <w:r>
              <w:rPr>
                <w:noProof/>
                <w:webHidden/>
              </w:rPr>
              <w:fldChar w:fldCharType="begin"/>
            </w:r>
            <w:r>
              <w:rPr>
                <w:noProof/>
                <w:webHidden/>
              </w:rPr>
              <w:instrText xml:space="preserve"> PAGEREF _Toc120449926 \h </w:instrText>
            </w:r>
            <w:r>
              <w:rPr>
                <w:noProof/>
                <w:webHidden/>
              </w:rPr>
            </w:r>
            <w:r>
              <w:rPr>
                <w:noProof/>
                <w:webHidden/>
              </w:rPr>
              <w:fldChar w:fldCharType="separate"/>
            </w:r>
            <w:r>
              <w:rPr>
                <w:noProof/>
                <w:webHidden/>
              </w:rPr>
              <w:t>15</w:t>
            </w:r>
            <w:r>
              <w:rPr>
                <w:noProof/>
                <w:webHidden/>
              </w:rPr>
              <w:fldChar w:fldCharType="end"/>
            </w:r>
          </w:hyperlink>
        </w:p>
        <w:p w14:paraId="4CF9743A" w14:textId="675955BA" w:rsidR="00465B90" w:rsidRDefault="00465B90">
          <w:pPr>
            <w:pStyle w:val="TDC2"/>
            <w:tabs>
              <w:tab w:val="right" w:pos="8828"/>
            </w:tabs>
            <w:rPr>
              <w:rFonts w:asciiTheme="minorHAnsi" w:hAnsiTheme="minorHAnsi"/>
              <w:noProof/>
              <w:lang w:val="es-CO"/>
            </w:rPr>
          </w:pPr>
          <w:hyperlink w:anchor="_Toc120449927" w:history="1">
            <w:r w:rsidRPr="00A84FB7">
              <w:rPr>
                <w:rStyle w:val="Hipervnculo"/>
                <w:noProof/>
              </w:rPr>
              <w:t>2.3 Filosofía</w:t>
            </w:r>
            <w:r>
              <w:rPr>
                <w:noProof/>
                <w:webHidden/>
              </w:rPr>
              <w:tab/>
            </w:r>
            <w:r>
              <w:rPr>
                <w:noProof/>
                <w:webHidden/>
              </w:rPr>
              <w:fldChar w:fldCharType="begin"/>
            </w:r>
            <w:r>
              <w:rPr>
                <w:noProof/>
                <w:webHidden/>
              </w:rPr>
              <w:instrText xml:space="preserve"> PAGEREF _Toc120449927 \h </w:instrText>
            </w:r>
            <w:r>
              <w:rPr>
                <w:noProof/>
                <w:webHidden/>
              </w:rPr>
            </w:r>
            <w:r>
              <w:rPr>
                <w:noProof/>
                <w:webHidden/>
              </w:rPr>
              <w:fldChar w:fldCharType="separate"/>
            </w:r>
            <w:r>
              <w:rPr>
                <w:noProof/>
                <w:webHidden/>
              </w:rPr>
              <w:t>15</w:t>
            </w:r>
            <w:r>
              <w:rPr>
                <w:noProof/>
                <w:webHidden/>
              </w:rPr>
              <w:fldChar w:fldCharType="end"/>
            </w:r>
          </w:hyperlink>
        </w:p>
        <w:p w14:paraId="18ECC46B" w14:textId="28D8DC38" w:rsidR="00465B90" w:rsidRDefault="00465B90">
          <w:pPr>
            <w:pStyle w:val="TDC2"/>
            <w:tabs>
              <w:tab w:val="right" w:pos="8828"/>
            </w:tabs>
            <w:rPr>
              <w:rFonts w:asciiTheme="minorHAnsi" w:hAnsiTheme="minorHAnsi"/>
              <w:noProof/>
              <w:lang w:val="es-CO"/>
            </w:rPr>
          </w:pPr>
          <w:hyperlink w:anchor="_Toc120449928" w:history="1">
            <w:r w:rsidRPr="00A84FB7">
              <w:rPr>
                <w:rStyle w:val="Hipervnculo"/>
                <w:noProof/>
              </w:rPr>
              <w:t>2.4 Misión</w:t>
            </w:r>
            <w:r>
              <w:rPr>
                <w:noProof/>
                <w:webHidden/>
              </w:rPr>
              <w:tab/>
            </w:r>
            <w:r>
              <w:rPr>
                <w:noProof/>
                <w:webHidden/>
              </w:rPr>
              <w:fldChar w:fldCharType="begin"/>
            </w:r>
            <w:r>
              <w:rPr>
                <w:noProof/>
                <w:webHidden/>
              </w:rPr>
              <w:instrText xml:space="preserve"> PAGEREF _Toc120449928 \h </w:instrText>
            </w:r>
            <w:r>
              <w:rPr>
                <w:noProof/>
                <w:webHidden/>
              </w:rPr>
            </w:r>
            <w:r>
              <w:rPr>
                <w:noProof/>
                <w:webHidden/>
              </w:rPr>
              <w:fldChar w:fldCharType="separate"/>
            </w:r>
            <w:r>
              <w:rPr>
                <w:noProof/>
                <w:webHidden/>
              </w:rPr>
              <w:t>16</w:t>
            </w:r>
            <w:r>
              <w:rPr>
                <w:noProof/>
                <w:webHidden/>
              </w:rPr>
              <w:fldChar w:fldCharType="end"/>
            </w:r>
          </w:hyperlink>
        </w:p>
        <w:p w14:paraId="4E37ED33" w14:textId="3453F49A" w:rsidR="00465B90" w:rsidRDefault="00465B90">
          <w:pPr>
            <w:pStyle w:val="TDC2"/>
            <w:tabs>
              <w:tab w:val="right" w:pos="8828"/>
            </w:tabs>
            <w:rPr>
              <w:rFonts w:asciiTheme="minorHAnsi" w:hAnsiTheme="minorHAnsi"/>
              <w:noProof/>
              <w:lang w:val="es-CO"/>
            </w:rPr>
          </w:pPr>
          <w:hyperlink w:anchor="_Toc120449929" w:history="1">
            <w:r w:rsidRPr="00A84FB7">
              <w:rPr>
                <w:rStyle w:val="Hipervnculo"/>
                <w:noProof/>
              </w:rPr>
              <w:t>2.5 Visión</w:t>
            </w:r>
            <w:r>
              <w:rPr>
                <w:noProof/>
                <w:webHidden/>
              </w:rPr>
              <w:tab/>
            </w:r>
            <w:r>
              <w:rPr>
                <w:noProof/>
                <w:webHidden/>
              </w:rPr>
              <w:fldChar w:fldCharType="begin"/>
            </w:r>
            <w:r>
              <w:rPr>
                <w:noProof/>
                <w:webHidden/>
              </w:rPr>
              <w:instrText xml:space="preserve"> PAGEREF _Toc120449929 \h </w:instrText>
            </w:r>
            <w:r>
              <w:rPr>
                <w:noProof/>
                <w:webHidden/>
              </w:rPr>
            </w:r>
            <w:r>
              <w:rPr>
                <w:noProof/>
                <w:webHidden/>
              </w:rPr>
              <w:fldChar w:fldCharType="separate"/>
            </w:r>
            <w:r>
              <w:rPr>
                <w:noProof/>
                <w:webHidden/>
              </w:rPr>
              <w:t>16</w:t>
            </w:r>
            <w:r>
              <w:rPr>
                <w:noProof/>
                <w:webHidden/>
              </w:rPr>
              <w:fldChar w:fldCharType="end"/>
            </w:r>
          </w:hyperlink>
        </w:p>
        <w:p w14:paraId="52939D6F" w14:textId="6CC773ED" w:rsidR="00465B90" w:rsidRDefault="00465B90">
          <w:pPr>
            <w:pStyle w:val="TDC2"/>
            <w:tabs>
              <w:tab w:val="right" w:pos="8828"/>
            </w:tabs>
            <w:rPr>
              <w:rFonts w:asciiTheme="minorHAnsi" w:hAnsiTheme="minorHAnsi"/>
              <w:noProof/>
              <w:lang w:val="es-CO"/>
            </w:rPr>
          </w:pPr>
          <w:hyperlink w:anchor="_Toc120449930" w:history="1">
            <w:r w:rsidRPr="00A84FB7">
              <w:rPr>
                <w:rStyle w:val="Hipervnculo"/>
                <w:noProof/>
              </w:rPr>
              <w:t>2.6 Valores</w:t>
            </w:r>
            <w:r>
              <w:rPr>
                <w:noProof/>
                <w:webHidden/>
              </w:rPr>
              <w:tab/>
            </w:r>
            <w:r>
              <w:rPr>
                <w:noProof/>
                <w:webHidden/>
              </w:rPr>
              <w:fldChar w:fldCharType="begin"/>
            </w:r>
            <w:r>
              <w:rPr>
                <w:noProof/>
                <w:webHidden/>
              </w:rPr>
              <w:instrText xml:space="preserve"> PAGEREF _Toc120449930 \h </w:instrText>
            </w:r>
            <w:r>
              <w:rPr>
                <w:noProof/>
                <w:webHidden/>
              </w:rPr>
            </w:r>
            <w:r>
              <w:rPr>
                <w:noProof/>
                <w:webHidden/>
              </w:rPr>
              <w:fldChar w:fldCharType="separate"/>
            </w:r>
            <w:r>
              <w:rPr>
                <w:noProof/>
                <w:webHidden/>
              </w:rPr>
              <w:t>17</w:t>
            </w:r>
            <w:r>
              <w:rPr>
                <w:noProof/>
                <w:webHidden/>
              </w:rPr>
              <w:fldChar w:fldCharType="end"/>
            </w:r>
          </w:hyperlink>
        </w:p>
        <w:p w14:paraId="040B9859" w14:textId="770C0F9A" w:rsidR="00465B90" w:rsidRDefault="00465B90">
          <w:pPr>
            <w:pStyle w:val="TDC2"/>
            <w:tabs>
              <w:tab w:val="right" w:pos="8828"/>
            </w:tabs>
            <w:rPr>
              <w:rFonts w:asciiTheme="minorHAnsi" w:hAnsiTheme="minorHAnsi"/>
              <w:noProof/>
              <w:lang w:val="es-CO"/>
            </w:rPr>
          </w:pPr>
          <w:hyperlink w:anchor="_Toc120449931" w:history="1">
            <w:r w:rsidRPr="00A84FB7">
              <w:rPr>
                <w:rStyle w:val="Hipervnculo"/>
                <w:noProof/>
              </w:rPr>
              <w:t>2.7 Objetivos Institucionales</w:t>
            </w:r>
            <w:r>
              <w:rPr>
                <w:noProof/>
                <w:webHidden/>
              </w:rPr>
              <w:tab/>
            </w:r>
            <w:r>
              <w:rPr>
                <w:noProof/>
                <w:webHidden/>
              </w:rPr>
              <w:fldChar w:fldCharType="begin"/>
            </w:r>
            <w:r>
              <w:rPr>
                <w:noProof/>
                <w:webHidden/>
              </w:rPr>
              <w:instrText xml:space="preserve"> PAGEREF _Toc120449931 \h </w:instrText>
            </w:r>
            <w:r>
              <w:rPr>
                <w:noProof/>
                <w:webHidden/>
              </w:rPr>
            </w:r>
            <w:r>
              <w:rPr>
                <w:noProof/>
                <w:webHidden/>
              </w:rPr>
              <w:fldChar w:fldCharType="separate"/>
            </w:r>
            <w:r>
              <w:rPr>
                <w:noProof/>
                <w:webHidden/>
              </w:rPr>
              <w:t>18</w:t>
            </w:r>
            <w:r>
              <w:rPr>
                <w:noProof/>
                <w:webHidden/>
              </w:rPr>
              <w:fldChar w:fldCharType="end"/>
            </w:r>
          </w:hyperlink>
        </w:p>
        <w:p w14:paraId="4BE04CD2" w14:textId="405ED50F" w:rsidR="00465B90" w:rsidRDefault="00465B90">
          <w:pPr>
            <w:pStyle w:val="TDC2"/>
            <w:tabs>
              <w:tab w:val="right" w:pos="8828"/>
            </w:tabs>
            <w:rPr>
              <w:rFonts w:asciiTheme="minorHAnsi" w:hAnsiTheme="minorHAnsi"/>
              <w:noProof/>
              <w:lang w:val="es-CO"/>
            </w:rPr>
          </w:pPr>
          <w:hyperlink w:anchor="_Toc120449932" w:history="1">
            <w:r w:rsidRPr="00A84FB7">
              <w:rPr>
                <w:rStyle w:val="Hipervnculo"/>
                <w:noProof/>
              </w:rPr>
              <w:t>2.8 Perfil del Estudiante.</w:t>
            </w:r>
            <w:r>
              <w:rPr>
                <w:noProof/>
                <w:webHidden/>
              </w:rPr>
              <w:tab/>
            </w:r>
            <w:r>
              <w:rPr>
                <w:noProof/>
                <w:webHidden/>
              </w:rPr>
              <w:fldChar w:fldCharType="begin"/>
            </w:r>
            <w:r>
              <w:rPr>
                <w:noProof/>
                <w:webHidden/>
              </w:rPr>
              <w:instrText xml:space="preserve"> PAGEREF _Toc120449932 \h </w:instrText>
            </w:r>
            <w:r>
              <w:rPr>
                <w:noProof/>
                <w:webHidden/>
              </w:rPr>
            </w:r>
            <w:r>
              <w:rPr>
                <w:noProof/>
                <w:webHidden/>
              </w:rPr>
              <w:fldChar w:fldCharType="separate"/>
            </w:r>
            <w:r>
              <w:rPr>
                <w:noProof/>
                <w:webHidden/>
              </w:rPr>
              <w:t>18</w:t>
            </w:r>
            <w:r>
              <w:rPr>
                <w:noProof/>
                <w:webHidden/>
              </w:rPr>
              <w:fldChar w:fldCharType="end"/>
            </w:r>
          </w:hyperlink>
        </w:p>
        <w:p w14:paraId="76F000DB" w14:textId="2B41B2C6" w:rsidR="00465B90" w:rsidRDefault="00465B90">
          <w:pPr>
            <w:pStyle w:val="TDC2"/>
            <w:tabs>
              <w:tab w:val="right" w:pos="8828"/>
            </w:tabs>
            <w:rPr>
              <w:rFonts w:asciiTheme="minorHAnsi" w:hAnsiTheme="minorHAnsi"/>
              <w:noProof/>
              <w:lang w:val="es-CO"/>
            </w:rPr>
          </w:pPr>
          <w:hyperlink w:anchor="_Toc120449933" w:history="1">
            <w:r w:rsidRPr="00A84FB7">
              <w:rPr>
                <w:rStyle w:val="Hipervnculo"/>
                <w:noProof/>
              </w:rPr>
              <w:t>2.9 Perfil del Docente</w:t>
            </w:r>
            <w:r>
              <w:rPr>
                <w:noProof/>
                <w:webHidden/>
              </w:rPr>
              <w:tab/>
            </w:r>
            <w:r>
              <w:rPr>
                <w:noProof/>
                <w:webHidden/>
              </w:rPr>
              <w:fldChar w:fldCharType="begin"/>
            </w:r>
            <w:r>
              <w:rPr>
                <w:noProof/>
                <w:webHidden/>
              </w:rPr>
              <w:instrText xml:space="preserve"> PAGEREF _Toc120449933 \h </w:instrText>
            </w:r>
            <w:r>
              <w:rPr>
                <w:noProof/>
                <w:webHidden/>
              </w:rPr>
            </w:r>
            <w:r>
              <w:rPr>
                <w:noProof/>
                <w:webHidden/>
              </w:rPr>
              <w:fldChar w:fldCharType="separate"/>
            </w:r>
            <w:r>
              <w:rPr>
                <w:noProof/>
                <w:webHidden/>
              </w:rPr>
              <w:t>19</w:t>
            </w:r>
            <w:r>
              <w:rPr>
                <w:noProof/>
                <w:webHidden/>
              </w:rPr>
              <w:fldChar w:fldCharType="end"/>
            </w:r>
          </w:hyperlink>
        </w:p>
        <w:p w14:paraId="705DD953" w14:textId="6277CD5D" w:rsidR="00465B90" w:rsidRDefault="00465B90">
          <w:pPr>
            <w:pStyle w:val="TDC2"/>
            <w:tabs>
              <w:tab w:val="right" w:pos="8828"/>
            </w:tabs>
            <w:rPr>
              <w:rFonts w:asciiTheme="minorHAnsi" w:hAnsiTheme="minorHAnsi"/>
              <w:noProof/>
              <w:lang w:val="es-CO"/>
            </w:rPr>
          </w:pPr>
          <w:hyperlink w:anchor="_Toc120449934" w:history="1">
            <w:r w:rsidRPr="00A84FB7">
              <w:rPr>
                <w:rStyle w:val="Hipervnculo"/>
                <w:noProof/>
              </w:rPr>
              <w:t>2.10 Perfil del Egresado</w:t>
            </w:r>
            <w:r>
              <w:rPr>
                <w:noProof/>
                <w:webHidden/>
              </w:rPr>
              <w:tab/>
            </w:r>
            <w:r>
              <w:rPr>
                <w:noProof/>
                <w:webHidden/>
              </w:rPr>
              <w:fldChar w:fldCharType="begin"/>
            </w:r>
            <w:r>
              <w:rPr>
                <w:noProof/>
                <w:webHidden/>
              </w:rPr>
              <w:instrText xml:space="preserve"> PAGEREF _Toc120449934 \h </w:instrText>
            </w:r>
            <w:r>
              <w:rPr>
                <w:noProof/>
                <w:webHidden/>
              </w:rPr>
            </w:r>
            <w:r>
              <w:rPr>
                <w:noProof/>
                <w:webHidden/>
              </w:rPr>
              <w:fldChar w:fldCharType="separate"/>
            </w:r>
            <w:r>
              <w:rPr>
                <w:noProof/>
                <w:webHidden/>
              </w:rPr>
              <w:t>20</w:t>
            </w:r>
            <w:r>
              <w:rPr>
                <w:noProof/>
                <w:webHidden/>
              </w:rPr>
              <w:fldChar w:fldCharType="end"/>
            </w:r>
          </w:hyperlink>
        </w:p>
        <w:p w14:paraId="5B674A73" w14:textId="7FBAFC5F" w:rsidR="00465B90" w:rsidRDefault="00465B90">
          <w:pPr>
            <w:pStyle w:val="TDC2"/>
            <w:tabs>
              <w:tab w:val="right" w:pos="8828"/>
            </w:tabs>
            <w:rPr>
              <w:rFonts w:asciiTheme="minorHAnsi" w:hAnsiTheme="minorHAnsi"/>
              <w:noProof/>
              <w:lang w:val="es-CO"/>
            </w:rPr>
          </w:pPr>
          <w:hyperlink w:anchor="_Toc120449935" w:history="1">
            <w:r w:rsidRPr="00A84FB7">
              <w:rPr>
                <w:rStyle w:val="Hipervnculo"/>
                <w:noProof/>
              </w:rPr>
              <w:t>2.10 Perfil de la Familia</w:t>
            </w:r>
            <w:r>
              <w:rPr>
                <w:noProof/>
                <w:webHidden/>
              </w:rPr>
              <w:tab/>
            </w:r>
            <w:r>
              <w:rPr>
                <w:noProof/>
                <w:webHidden/>
              </w:rPr>
              <w:fldChar w:fldCharType="begin"/>
            </w:r>
            <w:r>
              <w:rPr>
                <w:noProof/>
                <w:webHidden/>
              </w:rPr>
              <w:instrText xml:space="preserve"> PAGEREF _Toc120449935 \h </w:instrText>
            </w:r>
            <w:r>
              <w:rPr>
                <w:noProof/>
                <w:webHidden/>
              </w:rPr>
            </w:r>
            <w:r>
              <w:rPr>
                <w:noProof/>
                <w:webHidden/>
              </w:rPr>
              <w:fldChar w:fldCharType="separate"/>
            </w:r>
            <w:r>
              <w:rPr>
                <w:noProof/>
                <w:webHidden/>
              </w:rPr>
              <w:t>20</w:t>
            </w:r>
            <w:r>
              <w:rPr>
                <w:noProof/>
                <w:webHidden/>
              </w:rPr>
              <w:fldChar w:fldCharType="end"/>
            </w:r>
          </w:hyperlink>
        </w:p>
        <w:p w14:paraId="249FFD03" w14:textId="6AC232CC" w:rsidR="00465B90" w:rsidRDefault="00465B90">
          <w:pPr>
            <w:pStyle w:val="TDC2"/>
            <w:tabs>
              <w:tab w:val="right" w:pos="8828"/>
            </w:tabs>
            <w:rPr>
              <w:rFonts w:asciiTheme="minorHAnsi" w:hAnsiTheme="minorHAnsi"/>
              <w:noProof/>
              <w:lang w:val="es-CO"/>
            </w:rPr>
          </w:pPr>
          <w:hyperlink w:anchor="_Toc120449936" w:history="1">
            <w:r w:rsidRPr="00A84FB7">
              <w:rPr>
                <w:rStyle w:val="Hipervnculo"/>
                <w:noProof/>
              </w:rPr>
              <w:t>2.11 Símbolos e Identidad Institucional.</w:t>
            </w:r>
            <w:r>
              <w:rPr>
                <w:noProof/>
                <w:webHidden/>
              </w:rPr>
              <w:tab/>
            </w:r>
            <w:r>
              <w:rPr>
                <w:noProof/>
                <w:webHidden/>
              </w:rPr>
              <w:fldChar w:fldCharType="begin"/>
            </w:r>
            <w:r>
              <w:rPr>
                <w:noProof/>
                <w:webHidden/>
              </w:rPr>
              <w:instrText xml:space="preserve"> PAGEREF _Toc120449936 \h </w:instrText>
            </w:r>
            <w:r>
              <w:rPr>
                <w:noProof/>
                <w:webHidden/>
              </w:rPr>
            </w:r>
            <w:r>
              <w:rPr>
                <w:noProof/>
                <w:webHidden/>
              </w:rPr>
              <w:fldChar w:fldCharType="separate"/>
            </w:r>
            <w:r>
              <w:rPr>
                <w:noProof/>
                <w:webHidden/>
              </w:rPr>
              <w:t>21</w:t>
            </w:r>
            <w:r>
              <w:rPr>
                <w:noProof/>
                <w:webHidden/>
              </w:rPr>
              <w:fldChar w:fldCharType="end"/>
            </w:r>
          </w:hyperlink>
        </w:p>
        <w:p w14:paraId="28BA30C3" w14:textId="0B6307B1" w:rsidR="00465B90" w:rsidRDefault="00465B90">
          <w:pPr>
            <w:pStyle w:val="TDC3"/>
            <w:tabs>
              <w:tab w:val="right" w:pos="8828"/>
            </w:tabs>
            <w:rPr>
              <w:rFonts w:asciiTheme="minorHAnsi" w:hAnsiTheme="minorHAnsi"/>
              <w:noProof/>
              <w:lang w:val="es-CO"/>
            </w:rPr>
          </w:pPr>
          <w:hyperlink w:anchor="_Toc120449937" w:history="1">
            <w:r w:rsidRPr="00A84FB7">
              <w:rPr>
                <w:rStyle w:val="Hipervnculo"/>
                <w:noProof/>
              </w:rPr>
              <w:t>Bandera</w:t>
            </w:r>
            <w:r>
              <w:rPr>
                <w:noProof/>
                <w:webHidden/>
              </w:rPr>
              <w:tab/>
            </w:r>
            <w:r>
              <w:rPr>
                <w:noProof/>
                <w:webHidden/>
              </w:rPr>
              <w:fldChar w:fldCharType="begin"/>
            </w:r>
            <w:r>
              <w:rPr>
                <w:noProof/>
                <w:webHidden/>
              </w:rPr>
              <w:instrText xml:space="preserve"> PAGEREF _Toc120449937 \h </w:instrText>
            </w:r>
            <w:r>
              <w:rPr>
                <w:noProof/>
                <w:webHidden/>
              </w:rPr>
            </w:r>
            <w:r>
              <w:rPr>
                <w:noProof/>
                <w:webHidden/>
              </w:rPr>
              <w:fldChar w:fldCharType="separate"/>
            </w:r>
            <w:r>
              <w:rPr>
                <w:noProof/>
                <w:webHidden/>
              </w:rPr>
              <w:t>21</w:t>
            </w:r>
            <w:r>
              <w:rPr>
                <w:noProof/>
                <w:webHidden/>
              </w:rPr>
              <w:fldChar w:fldCharType="end"/>
            </w:r>
          </w:hyperlink>
        </w:p>
        <w:p w14:paraId="09ED660F" w14:textId="48EBEAE3" w:rsidR="00465B90" w:rsidRDefault="00465B90">
          <w:pPr>
            <w:pStyle w:val="TDC3"/>
            <w:tabs>
              <w:tab w:val="right" w:pos="8828"/>
            </w:tabs>
            <w:rPr>
              <w:rFonts w:asciiTheme="minorHAnsi" w:hAnsiTheme="minorHAnsi"/>
              <w:noProof/>
              <w:lang w:val="es-CO"/>
            </w:rPr>
          </w:pPr>
          <w:hyperlink w:anchor="_Toc120449938" w:history="1">
            <w:r w:rsidRPr="00A84FB7">
              <w:rPr>
                <w:rStyle w:val="Hipervnculo"/>
                <w:noProof/>
              </w:rPr>
              <w:t>Escudo</w:t>
            </w:r>
            <w:r>
              <w:rPr>
                <w:noProof/>
                <w:webHidden/>
              </w:rPr>
              <w:tab/>
            </w:r>
            <w:r>
              <w:rPr>
                <w:noProof/>
                <w:webHidden/>
              </w:rPr>
              <w:fldChar w:fldCharType="begin"/>
            </w:r>
            <w:r>
              <w:rPr>
                <w:noProof/>
                <w:webHidden/>
              </w:rPr>
              <w:instrText xml:space="preserve"> PAGEREF _Toc120449938 \h </w:instrText>
            </w:r>
            <w:r>
              <w:rPr>
                <w:noProof/>
                <w:webHidden/>
              </w:rPr>
            </w:r>
            <w:r>
              <w:rPr>
                <w:noProof/>
                <w:webHidden/>
              </w:rPr>
              <w:fldChar w:fldCharType="separate"/>
            </w:r>
            <w:r>
              <w:rPr>
                <w:noProof/>
                <w:webHidden/>
              </w:rPr>
              <w:t>22</w:t>
            </w:r>
            <w:r>
              <w:rPr>
                <w:noProof/>
                <w:webHidden/>
              </w:rPr>
              <w:fldChar w:fldCharType="end"/>
            </w:r>
          </w:hyperlink>
        </w:p>
        <w:p w14:paraId="73711048" w14:textId="6AE53F1A" w:rsidR="00465B90" w:rsidRDefault="00465B90">
          <w:pPr>
            <w:pStyle w:val="TDC3"/>
            <w:tabs>
              <w:tab w:val="right" w:pos="8828"/>
            </w:tabs>
            <w:rPr>
              <w:rFonts w:asciiTheme="minorHAnsi" w:hAnsiTheme="minorHAnsi"/>
              <w:noProof/>
              <w:lang w:val="es-CO"/>
            </w:rPr>
          </w:pPr>
          <w:hyperlink w:anchor="_Toc120449939" w:history="1">
            <w:r w:rsidRPr="00A84FB7">
              <w:rPr>
                <w:rStyle w:val="Hipervnculo"/>
                <w:noProof/>
              </w:rPr>
              <w:t>Uniformes</w:t>
            </w:r>
            <w:r>
              <w:rPr>
                <w:noProof/>
                <w:webHidden/>
              </w:rPr>
              <w:tab/>
            </w:r>
            <w:r>
              <w:rPr>
                <w:noProof/>
                <w:webHidden/>
              </w:rPr>
              <w:fldChar w:fldCharType="begin"/>
            </w:r>
            <w:r>
              <w:rPr>
                <w:noProof/>
                <w:webHidden/>
              </w:rPr>
              <w:instrText xml:space="preserve"> PAGEREF _Toc120449939 \h </w:instrText>
            </w:r>
            <w:r>
              <w:rPr>
                <w:noProof/>
                <w:webHidden/>
              </w:rPr>
            </w:r>
            <w:r>
              <w:rPr>
                <w:noProof/>
                <w:webHidden/>
              </w:rPr>
              <w:fldChar w:fldCharType="separate"/>
            </w:r>
            <w:r>
              <w:rPr>
                <w:noProof/>
                <w:webHidden/>
              </w:rPr>
              <w:t>23</w:t>
            </w:r>
            <w:r>
              <w:rPr>
                <w:noProof/>
                <w:webHidden/>
              </w:rPr>
              <w:fldChar w:fldCharType="end"/>
            </w:r>
          </w:hyperlink>
        </w:p>
        <w:p w14:paraId="538A9B42" w14:textId="38455011" w:rsidR="00465B90" w:rsidRDefault="00465B90">
          <w:pPr>
            <w:pStyle w:val="TDC4"/>
            <w:tabs>
              <w:tab w:val="right" w:pos="8828"/>
            </w:tabs>
            <w:rPr>
              <w:rFonts w:asciiTheme="minorHAnsi" w:hAnsiTheme="minorHAnsi"/>
              <w:noProof/>
              <w:lang w:val="es-CO"/>
            </w:rPr>
          </w:pPr>
          <w:hyperlink w:anchor="_Toc120449940" w:history="1">
            <w:r w:rsidRPr="00A84FB7">
              <w:rPr>
                <w:rStyle w:val="Hipervnculo"/>
                <w:noProof/>
              </w:rPr>
              <w:t>Diario Masculino</w:t>
            </w:r>
            <w:r>
              <w:rPr>
                <w:noProof/>
                <w:webHidden/>
              </w:rPr>
              <w:tab/>
            </w:r>
            <w:r>
              <w:rPr>
                <w:noProof/>
                <w:webHidden/>
              </w:rPr>
              <w:fldChar w:fldCharType="begin"/>
            </w:r>
            <w:r>
              <w:rPr>
                <w:noProof/>
                <w:webHidden/>
              </w:rPr>
              <w:instrText xml:space="preserve"> PAGEREF _Toc120449940 \h </w:instrText>
            </w:r>
            <w:r>
              <w:rPr>
                <w:noProof/>
                <w:webHidden/>
              </w:rPr>
            </w:r>
            <w:r>
              <w:rPr>
                <w:noProof/>
                <w:webHidden/>
              </w:rPr>
              <w:fldChar w:fldCharType="separate"/>
            </w:r>
            <w:r>
              <w:rPr>
                <w:noProof/>
                <w:webHidden/>
              </w:rPr>
              <w:t>23</w:t>
            </w:r>
            <w:r>
              <w:rPr>
                <w:noProof/>
                <w:webHidden/>
              </w:rPr>
              <w:fldChar w:fldCharType="end"/>
            </w:r>
          </w:hyperlink>
        </w:p>
        <w:p w14:paraId="07730B9F" w14:textId="37F5C19A" w:rsidR="00465B90" w:rsidRDefault="00465B90">
          <w:pPr>
            <w:pStyle w:val="TDC4"/>
            <w:tabs>
              <w:tab w:val="right" w:pos="8828"/>
            </w:tabs>
            <w:rPr>
              <w:rFonts w:asciiTheme="minorHAnsi" w:hAnsiTheme="minorHAnsi"/>
              <w:noProof/>
              <w:lang w:val="es-CO"/>
            </w:rPr>
          </w:pPr>
          <w:hyperlink w:anchor="_Toc120449941" w:history="1">
            <w:r w:rsidRPr="00A84FB7">
              <w:rPr>
                <w:rStyle w:val="Hipervnculo"/>
                <w:noProof/>
              </w:rPr>
              <w:t>Diario Femenino</w:t>
            </w:r>
            <w:r>
              <w:rPr>
                <w:noProof/>
                <w:webHidden/>
              </w:rPr>
              <w:tab/>
            </w:r>
            <w:r>
              <w:rPr>
                <w:noProof/>
                <w:webHidden/>
              </w:rPr>
              <w:fldChar w:fldCharType="begin"/>
            </w:r>
            <w:r>
              <w:rPr>
                <w:noProof/>
                <w:webHidden/>
              </w:rPr>
              <w:instrText xml:space="preserve"> PAGEREF _Toc120449941 \h </w:instrText>
            </w:r>
            <w:r>
              <w:rPr>
                <w:noProof/>
                <w:webHidden/>
              </w:rPr>
            </w:r>
            <w:r>
              <w:rPr>
                <w:noProof/>
                <w:webHidden/>
              </w:rPr>
              <w:fldChar w:fldCharType="separate"/>
            </w:r>
            <w:r>
              <w:rPr>
                <w:noProof/>
                <w:webHidden/>
              </w:rPr>
              <w:t>24</w:t>
            </w:r>
            <w:r>
              <w:rPr>
                <w:noProof/>
                <w:webHidden/>
              </w:rPr>
              <w:fldChar w:fldCharType="end"/>
            </w:r>
          </w:hyperlink>
        </w:p>
        <w:p w14:paraId="639181AA" w14:textId="49C47038" w:rsidR="00465B90" w:rsidRDefault="00465B90">
          <w:pPr>
            <w:pStyle w:val="TDC4"/>
            <w:tabs>
              <w:tab w:val="right" w:pos="8828"/>
            </w:tabs>
            <w:rPr>
              <w:rFonts w:asciiTheme="minorHAnsi" w:hAnsiTheme="minorHAnsi"/>
              <w:noProof/>
              <w:lang w:val="es-CO"/>
            </w:rPr>
          </w:pPr>
          <w:hyperlink w:anchor="_Toc120449942" w:history="1">
            <w:r w:rsidRPr="00A84FB7">
              <w:rPr>
                <w:rStyle w:val="Hipervnculo"/>
                <w:noProof/>
              </w:rPr>
              <w:t>Educación Física Mixto</w:t>
            </w:r>
            <w:r>
              <w:rPr>
                <w:noProof/>
                <w:webHidden/>
              </w:rPr>
              <w:tab/>
            </w:r>
            <w:r>
              <w:rPr>
                <w:noProof/>
                <w:webHidden/>
              </w:rPr>
              <w:fldChar w:fldCharType="begin"/>
            </w:r>
            <w:r>
              <w:rPr>
                <w:noProof/>
                <w:webHidden/>
              </w:rPr>
              <w:instrText xml:space="preserve"> PAGEREF _Toc120449942 \h </w:instrText>
            </w:r>
            <w:r>
              <w:rPr>
                <w:noProof/>
                <w:webHidden/>
              </w:rPr>
            </w:r>
            <w:r>
              <w:rPr>
                <w:noProof/>
                <w:webHidden/>
              </w:rPr>
              <w:fldChar w:fldCharType="separate"/>
            </w:r>
            <w:r>
              <w:rPr>
                <w:noProof/>
                <w:webHidden/>
              </w:rPr>
              <w:t>25</w:t>
            </w:r>
            <w:r>
              <w:rPr>
                <w:noProof/>
                <w:webHidden/>
              </w:rPr>
              <w:fldChar w:fldCharType="end"/>
            </w:r>
          </w:hyperlink>
        </w:p>
        <w:p w14:paraId="60284BB8" w14:textId="306BCCB9" w:rsidR="00465B90" w:rsidRDefault="00465B90">
          <w:pPr>
            <w:pStyle w:val="TDC2"/>
            <w:tabs>
              <w:tab w:val="right" w:pos="8828"/>
            </w:tabs>
            <w:rPr>
              <w:rFonts w:asciiTheme="minorHAnsi" w:hAnsiTheme="minorHAnsi"/>
              <w:noProof/>
              <w:lang w:val="es-CO"/>
            </w:rPr>
          </w:pPr>
          <w:hyperlink w:anchor="_Toc120449943" w:history="1">
            <w:r w:rsidRPr="00A84FB7">
              <w:rPr>
                <w:rStyle w:val="Hipervnculo"/>
                <w:noProof/>
              </w:rPr>
              <w:t>2.12 Ambiente de convivencia Institucional.</w:t>
            </w:r>
            <w:r>
              <w:rPr>
                <w:noProof/>
                <w:webHidden/>
              </w:rPr>
              <w:tab/>
            </w:r>
            <w:r>
              <w:rPr>
                <w:noProof/>
                <w:webHidden/>
              </w:rPr>
              <w:fldChar w:fldCharType="begin"/>
            </w:r>
            <w:r>
              <w:rPr>
                <w:noProof/>
                <w:webHidden/>
              </w:rPr>
              <w:instrText xml:space="preserve"> PAGEREF _Toc120449943 \h </w:instrText>
            </w:r>
            <w:r>
              <w:rPr>
                <w:noProof/>
                <w:webHidden/>
              </w:rPr>
            </w:r>
            <w:r>
              <w:rPr>
                <w:noProof/>
                <w:webHidden/>
              </w:rPr>
              <w:fldChar w:fldCharType="separate"/>
            </w:r>
            <w:r>
              <w:rPr>
                <w:noProof/>
                <w:webHidden/>
              </w:rPr>
              <w:t>26</w:t>
            </w:r>
            <w:r>
              <w:rPr>
                <w:noProof/>
                <w:webHidden/>
              </w:rPr>
              <w:fldChar w:fldCharType="end"/>
            </w:r>
          </w:hyperlink>
        </w:p>
        <w:p w14:paraId="04EDC071" w14:textId="31551737" w:rsidR="00465B90" w:rsidRDefault="00465B90">
          <w:pPr>
            <w:pStyle w:val="TDC1"/>
            <w:tabs>
              <w:tab w:val="right" w:pos="8828"/>
            </w:tabs>
            <w:rPr>
              <w:rFonts w:asciiTheme="minorHAnsi" w:hAnsiTheme="minorHAnsi"/>
              <w:noProof/>
              <w:lang w:val="es-CO"/>
            </w:rPr>
          </w:pPr>
          <w:hyperlink w:anchor="_Toc120449944" w:history="1">
            <w:r w:rsidRPr="00A84FB7">
              <w:rPr>
                <w:rStyle w:val="Hipervnculo"/>
                <w:noProof/>
              </w:rPr>
              <w:t>CAPITULO 3. COMPONENTE ADMINISTRATIVO.</w:t>
            </w:r>
            <w:r>
              <w:rPr>
                <w:noProof/>
                <w:webHidden/>
              </w:rPr>
              <w:tab/>
            </w:r>
            <w:r>
              <w:rPr>
                <w:noProof/>
                <w:webHidden/>
              </w:rPr>
              <w:fldChar w:fldCharType="begin"/>
            </w:r>
            <w:r>
              <w:rPr>
                <w:noProof/>
                <w:webHidden/>
              </w:rPr>
              <w:instrText xml:space="preserve"> PAGEREF _Toc120449944 \h </w:instrText>
            </w:r>
            <w:r>
              <w:rPr>
                <w:noProof/>
                <w:webHidden/>
              </w:rPr>
            </w:r>
            <w:r>
              <w:rPr>
                <w:noProof/>
                <w:webHidden/>
              </w:rPr>
              <w:fldChar w:fldCharType="separate"/>
            </w:r>
            <w:r>
              <w:rPr>
                <w:noProof/>
                <w:webHidden/>
              </w:rPr>
              <w:t>27</w:t>
            </w:r>
            <w:r>
              <w:rPr>
                <w:noProof/>
                <w:webHidden/>
              </w:rPr>
              <w:fldChar w:fldCharType="end"/>
            </w:r>
          </w:hyperlink>
        </w:p>
        <w:p w14:paraId="2FFC666D" w14:textId="4E94147C" w:rsidR="00465B90" w:rsidRDefault="00465B90">
          <w:pPr>
            <w:pStyle w:val="TDC2"/>
            <w:tabs>
              <w:tab w:val="right" w:pos="8828"/>
            </w:tabs>
            <w:rPr>
              <w:rFonts w:asciiTheme="minorHAnsi" w:hAnsiTheme="minorHAnsi"/>
              <w:noProof/>
              <w:lang w:val="es-CO"/>
            </w:rPr>
          </w:pPr>
          <w:hyperlink w:anchor="_Toc120449945" w:history="1">
            <w:r w:rsidRPr="00A84FB7">
              <w:rPr>
                <w:rStyle w:val="Hipervnculo"/>
                <w:noProof/>
              </w:rPr>
              <w:t>3.1. Organigrama</w:t>
            </w:r>
            <w:r>
              <w:rPr>
                <w:noProof/>
                <w:webHidden/>
              </w:rPr>
              <w:tab/>
            </w:r>
            <w:r>
              <w:rPr>
                <w:noProof/>
                <w:webHidden/>
              </w:rPr>
              <w:fldChar w:fldCharType="begin"/>
            </w:r>
            <w:r>
              <w:rPr>
                <w:noProof/>
                <w:webHidden/>
              </w:rPr>
              <w:instrText xml:space="preserve"> PAGEREF _Toc120449945 \h </w:instrText>
            </w:r>
            <w:r>
              <w:rPr>
                <w:noProof/>
                <w:webHidden/>
              </w:rPr>
            </w:r>
            <w:r>
              <w:rPr>
                <w:noProof/>
                <w:webHidden/>
              </w:rPr>
              <w:fldChar w:fldCharType="separate"/>
            </w:r>
            <w:r>
              <w:rPr>
                <w:noProof/>
                <w:webHidden/>
              </w:rPr>
              <w:t>27</w:t>
            </w:r>
            <w:r>
              <w:rPr>
                <w:noProof/>
                <w:webHidden/>
              </w:rPr>
              <w:fldChar w:fldCharType="end"/>
            </w:r>
          </w:hyperlink>
        </w:p>
        <w:p w14:paraId="00F21FFE" w14:textId="512B9F8F" w:rsidR="00465B90" w:rsidRDefault="00465B90">
          <w:pPr>
            <w:pStyle w:val="TDC2"/>
            <w:tabs>
              <w:tab w:val="right" w:pos="8828"/>
            </w:tabs>
            <w:rPr>
              <w:rFonts w:asciiTheme="minorHAnsi" w:hAnsiTheme="minorHAnsi"/>
              <w:noProof/>
              <w:lang w:val="es-CO"/>
            </w:rPr>
          </w:pPr>
          <w:hyperlink w:anchor="_Toc120449946" w:history="1">
            <w:r w:rsidRPr="00A84FB7">
              <w:rPr>
                <w:rStyle w:val="Hipervnculo"/>
                <w:noProof/>
              </w:rPr>
              <w:t>3.2. Cargos</w:t>
            </w:r>
            <w:r>
              <w:rPr>
                <w:noProof/>
                <w:webHidden/>
              </w:rPr>
              <w:tab/>
            </w:r>
            <w:r>
              <w:rPr>
                <w:noProof/>
                <w:webHidden/>
              </w:rPr>
              <w:fldChar w:fldCharType="begin"/>
            </w:r>
            <w:r>
              <w:rPr>
                <w:noProof/>
                <w:webHidden/>
              </w:rPr>
              <w:instrText xml:space="preserve"> PAGEREF _Toc120449946 \h </w:instrText>
            </w:r>
            <w:r>
              <w:rPr>
                <w:noProof/>
                <w:webHidden/>
              </w:rPr>
            </w:r>
            <w:r>
              <w:rPr>
                <w:noProof/>
                <w:webHidden/>
              </w:rPr>
              <w:fldChar w:fldCharType="separate"/>
            </w:r>
            <w:r>
              <w:rPr>
                <w:noProof/>
                <w:webHidden/>
              </w:rPr>
              <w:t>28</w:t>
            </w:r>
            <w:r>
              <w:rPr>
                <w:noProof/>
                <w:webHidden/>
              </w:rPr>
              <w:fldChar w:fldCharType="end"/>
            </w:r>
          </w:hyperlink>
        </w:p>
        <w:p w14:paraId="63C2162F" w14:textId="0476CD8D" w:rsidR="00465B90" w:rsidRDefault="00465B90">
          <w:pPr>
            <w:pStyle w:val="TDC3"/>
            <w:tabs>
              <w:tab w:val="right" w:pos="8828"/>
            </w:tabs>
            <w:rPr>
              <w:rFonts w:asciiTheme="minorHAnsi" w:hAnsiTheme="minorHAnsi"/>
              <w:noProof/>
              <w:lang w:val="es-CO"/>
            </w:rPr>
          </w:pPr>
          <w:hyperlink w:anchor="_Toc120449947" w:history="1">
            <w:r w:rsidRPr="00A84FB7">
              <w:rPr>
                <w:rStyle w:val="Hipervnculo"/>
                <w:noProof/>
              </w:rPr>
              <w:t>Rectora</w:t>
            </w:r>
            <w:r>
              <w:rPr>
                <w:noProof/>
                <w:webHidden/>
              </w:rPr>
              <w:tab/>
            </w:r>
            <w:r>
              <w:rPr>
                <w:noProof/>
                <w:webHidden/>
              </w:rPr>
              <w:fldChar w:fldCharType="begin"/>
            </w:r>
            <w:r>
              <w:rPr>
                <w:noProof/>
                <w:webHidden/>
              </w:rPr>
              <w:instrText xml:space="preserve"> PAGEREF _Toc120449947 \h </w:instrText>
            </w:r>
            <w:r>
              <w:rPr>
                <w:noProof/>
                <w:webHidden/>
              </w:rPr>
            </w:r>
            <w:r>
              <w:rPr>
                <w:noProof/>
                <w:webHidden/>
              </w:rPr>
              <w:fldChar w:fldCharType="separate"/>
            </w:r>
            <w:r>
              <w:rPr>
                <w:noProof/>
                <w:webHidden/>
              </w:rPr>
              <w:t>28</w:t>
            </w:r>
            <w:r>
              <w:rPr>
                <w:noProof/>
                <w:webHidden/>
              </w:rPr>
              <w:fldChar w:fldCharType="end"/>
            </w:r>
          </w:hyperlink>
        </w:p>
        <w:p w14:paraId="27D9EAC9" w14:textId="0427D804" w:rsidR="00465B90" w:rsidRDefault="00465B90">
          <w:pPr>
            <w:pStyle w:val="TDC4"/>
            <w:tabs>
              <w:tab w:val="right" w:pos="8828"/>
            </w:tabs>
            <w:rPr>
              <w:rFonts w:asciiTheme="minorHAnsi" w:hAnsiTheme="minorHAnsi"/>
              <w:noProof/>
              <w:lang w:val="es-CO"/>
            </w:rPr>
          </w:pPr>
          <w:hyperlink w:anchor="_Toc120449948" w:history="1">
            <w:r w:rsidRPr="00A84FB7">
              <w:rPr>
                <w:rStyle w:val="Hipervnculo"/>
                <w:noProof/>
              </w:rPr>
              <w:t>Funciones</w:t>
            </w:r>
            <w:r>
              <w:rPr>
                <w:noProof/>
                <w:webHidden/>
              </w:rPr>
              <w:tab/>
            </w:r>
            <w:r>
              <w:rPr>
                <w:noProof/>
                <w:webHidden/>
              </w:rPr>
              <w:fldChar w:fldCharType="begin"/>
            </w:r>
            <w:r>
              <w:rPr>
                <w:noProof/>
                <w:webHidden/>
              </w:rPr>
              <w:instrText xml:space="preserve"> PAGEREF _Toc120449948 \h </w:instrText>
            </w:r>
            <w:r>
              <w:rPr>
                <w:noProof/>
                <w:webHidden/>
              </w:rPr>
            </w:r>
            <w:r>
              <w:rPr>
                <w:noProof/>
                <w:webHidden/>
              </w:rPr>
              <w:fldChar w:fldCharType="separate"/>
            </w:r>
            <w:r>
              <w:rPr>
                <w:noProof/>
                <w:webHidden/>
              </w:rPr>
              <w:t>28</w:t>
            </w:r>
            <w:r>
              <w:rPr>
                <w:noProof/>
                <w:webHidden/>
              </w:rPr>
              <w:fldChar w:fldCharType="end"/>
            </w:r>
          </w:hyperlink>
        </w:p>
        <w:p w14:paraId="6E10DA90" w14:textId="2B1345AC" w:rsidR="00465B90" w:rsidRDefault="00465B90">
          <w:pPr>
            <w:pStyle w:val="TDC4"/>
            <w:tabs>
              <w:tab w:val="right" w:pos="8828"/>
            </w:tabs>
            <w:rPr>
              <w:rFonts w:asciiTheme="minorHAnsi" w:hAnsiTheme="minorHAnsi"/>
              <w:noProof/>
              <w:lang w:val="es-CO"/>
            </w:rPr>
          </w:pPr>
          <w:hyperlink w:anchor="_Toc120449949" w:history="1">
            <w:r w:rsidRPr="00A84FB7">
              <w:rPr>
                <w:rStyle w:val="Hipervnculo"/>
                <w:noProof/>
              </w:rPr>
              <w:t>Perfil</w:t>
            </w:r>
            <w:r>
              <w:rPr>
                <w:noProof/>
                <w:webHidden/>
              </w:rPr>
              <w:tab/>
            </w:r>
            <w:r>
              <w:rPr>
                <w:noProof/>
                <w:webHidden/>
              </w:rPr>
              <w:fldChar w:fldCharType="begin"/>
            </w:r>
            <w:r>
              <w:rPr>
                <w:noProof/>
                <w:webHidden/>
              </w:rPr>
              <w:instrText xml:space="preserve"> PAGEREF _Toc120449949 \h </w:instrText>
            </w:r>
            <w:r>
              <w:rPr>
                <w:noProof/>
                <w:webHidden/>
              </w:rPr>
            </w:r>
            <w:r>
              <w:rPr>
                <w:noProof/>
                <w:webHidden/>
              </w:rPr>
              <w:fldChar w:fldCharType="separate"/>
            </w:r>
            <w:r>
              <w:rPr>
                <w:noProof/>
                <w:webHidden/>
              </w:rPr>
              <w:t>29</w:t>
            </w:r>
            <w:r>
              <w:rPr>
                <w:noProof/>
                <w:webHidden/>
              </w:rPr>
              <w:fldChar w:fldCharType="end"/>
            </w:r>
          </w:hyperlink>
        </w:p>
        <w:p w14:paraId="179DB356" w14:textId="1806E46A" w:rsidR="00465B90" w:rsidRDefault="00465B90">
          <w:pPr>
            <w:pStyle w:val="TDC3"/>
            <w:tabs>
              <w:tab w:val="right" w:pos="8828"/>
            </w:tabs>
            <w:rPr>
              <w:rFonts w:asciiTheme="minorHAnsi" w:hAnsiTheme="minorHAnsi"/>
              <w:noProof/>
              <w:lang w:val="es-CO"/>
            </w:rPr>
          </w:pPr>
          <w:hyperlink w:anchor="_Toc120449950" w:history="1">
            <w:r w:rsidRPr="00A84FB7">
              <w:rPr>
                <w:rStyle w:val="Hipervnculo"/>
                <w:noProof/>
              </w:rPr>
              <w:t>Secretaria</w:t>
            </w:r>
            <w:r>
              <w:rPr>
                <w:noProof/>
                <w:webHidden/>
              </w:rPr>
              <w:tab/>
            </w:r>
            <w:r>
              <w:rPr>
                <w:noProof/>
                <w:webHidden/>
              </w:rPr>
              <w:fldChar w:fldCharType="begin"/>
            </w:r>
            <w:r>
              <w:rPr>
                <w:noProof/>
                <w:webHidden/>
              </w:rPr>
              <w:instrText xml:space="preserve"> PAGEREF _Toc120449950 \h </w:instrText>
            </w:r>
            <w:r>
              <w:rPr>
                <w:noProof/>
                <w:webHidden/>
              </w:rPr>
            </w:r>
            <w:r>
              <w:rPr>
                <w:noProof/>
                <w:webHidden/>
              </w:rPr>
              <w:fldChar w:fldCharType="separate"/>
            </w:r>
            <w:r>
              <w:rPr>
                <w:noProof/>
                <w:webHidden/>
              </w:rPr>
              <w:t>29</w:t>
            </w:r>
            <w:r>
              <w:rPr>
                <w:noProof/>
                <w:webHidden/>
              </w:rPr>
              <w:fldChar w:fldCharType="end"/>
            </w:r>
          </w:hyperlink>
        </w:p>
        <w:p w14:paraId="17F5A8CF" w14:textId="6105C444" w:rsidR="00465B90" w:rsidRDefault="00465B90">
          <w:pPr>
            <w:pStyle w:val="TDC4"/>
            <w:tabs>
              <w:tab w:val="right" w:pos="8828"/>
            </w:tabs>
            <w:rPr>
              <w:rFonts w:asciiTheme="minorHAnsi" w:hAnsiTheme="minorHAnsi"/>
              <w:noProof/>
              <w:lang w:val="es-CO"/>
            </w:rPr>
          </w:pPr>
          <w:hyperlink w:anchor="_Toc120449951" w:history="1">
            <w:r w:rsidRPr="00A84FB7">
              <w:rPr>
                <w:rStyle w:val="Hipervnculo"/>
                <w:noProof/>
              </w:rPr>
              <w:t>Funciones</w:t>
            </w:r>
            <w:r>
              <w:rPr>
                <w:noProof/>
                <w:webHidden/>
              </w:rPr>
              <w:tab/>
            </w:r>
            <w:r>
              <w:rPr>
                <w:noProof/>
                <w:webHidden/>
              </w:rPr>
              <w:fldChar w:fldCharType="begin"/>
            </w:r>
            <w:r>
              <w:rPr>
                <w:noProof/>
                <w:webHidden/>
              </w:rPr>
              <w:instrText xml:space="preserve"> PAGEREF _Toc120449951 \h </w:instrText>
            </w:r>
            <w:r>
              <w:rPr>
                <w:noProof/>
                <w:webHidden/>
              </w:rPr>
            </w:r>
            <w:r>
              <w:rPr>
                <w:noProof/>
                <w:webHidden/>
              </w:rPr>
              <w:fldChar w:fldCharType="separate"/>
            </w:r>
            <w:r>
              <w:rPr>
                <w:noProof/>
                <w:webHidden/>
              </w:rPr>
              <w:t>29</w:t>
            </w:r>
            <w:r>
              <w:rPr>
                <w:noProof/>
                <w:webHidden/>
              </w:rPr>
              <w:fldChar w:fldCharType="end"/>
            </w:r>
          </w:hyperlink>
        </w:p>
        <w:p w14:paraId="4659DA60" w14:textId="6FBDE2F7" w:rsidR="00465B90" w:rsidRDefault="00465B90">
          <w:pPr>
            <w:pStyle w:val="TDC4"/>
            <w:tabs>
              <w:tab w:val="right" w:pos="8828"/>
            </w:tabs>
            <w:rPr>
              <w:rFonts w:asciiTheme="minorHAnsi" w:hAnsiTheme="minorHAnsi"/>
              <w:noProof/>
              <w:lang w:val="es-CO"/>
            </w:rPr>
          </w:pPr>
          <w:hyperlink w:anchor="_Toc120449952" w:history="1">
            <w:r w:rsidRPr="00A84FB7">
              <w:rPr>
                <w:rStyle w:val="Hipervnculo"/>
                <w:noProof/>
              </w:rPr>
              <w:t>Perfil</w:t>
            </w:r>
            <w:r>
              <w:rPr>
                <w:noProof/>
                <w:webHidden/>
              </w:rPr>
              <w:tab/>
            </w:r>
            <w:r>
              <w:rPr>
                <w:noProof/>
                <w:webHidden/>
              </w:rPr>
              <w:fldChar w:fldCharType="begin"/>
            </w:r>
            <w:r>
              <w:rPr>
                <w:noProof/>
                <w:webHidden/>
              </w:rPr>
              <w:instrText xml:space="preserve"> PAGEREF _Toc120449952 \h </w:instrText>
            </w:r>
            <w:r>
              <w:rPr>
                <w:noProof/>
                <w:webHidden/>
              </w:rPr>
            </w:r>
            <w:r>
              <w:rPr>
                <w:noProof/>
                <w:webHidden/>
              </w:rPr>
              <w:fldChar w:fldCharType="separate"/>
            </w:r>
            <w:r>
              <w:rPr>
                <w:noProof/>
                <w:webHidden/>
              </w:rPr>
              <w:t>30</w:t>
            </w:r>
            <w:r>
              <w:rPr>
                <w:noProof/>
                <w:webHidden/>
              </w:rPr>
              <w:fldChar w:fldCharType="end"/>
            </w:r>
          </w:hyperlink>
        </w:p>
        <w:p w14:paraId="001B722A" w14:textId="1CD7B5A6" w:rsidR="00465B90" w:rsidRDefault="00465B90">
          <w:pPr>
            <w:pStyle w:val="TDC3"/>
            <w:tabs>
              <w:tab w:val="right" w:pos="8828"/>
            </w:tabs>
            <w:rPr>
              <w:rFonts w:asciiTheme="minorHAnsi" w:hAnsiTheme="minorHAnsi"/>
              <w:noProof/>
              <w:lang w:val="es-CO"/>
            </w:rPr>
          </w:pPr>
          <w:hyperlink w:anchor="_Toc120449953" w:history="1">
            <w:r w:rsidRPr="00A84FB7">
              <w:rPr>
                <w:rStyle w:val="Hipervnculo"/>
                <w:noProof/>
              </w:rPr>
              <w:t>Docentes</w:t>
            </w:r>
            <w:r>
              <w:rPr>
                <w:noProof/>
                <w:webHidden/>
              </w:rPr>
              <w:tab/>
            </w:r>
            <w:r>
              <w:rPr>
                <w:noProof/>
                <w:webHidden/>
              </w:rPr>
              <w:fldChar w:fldCharType="begin"/>
            </w:r>
            <w:r>
              <w:rPr>
                <w:noProof/>
                <w:webHidden/>
              </w:rPr>
              <w:instrText xml:space="preserve"> PAGEREF _Toc120449953 \h </w:instrText>
            </w:r>
            <w:r>
              <w:rPr>
                <w:noProof/>
                <w:webHidden/>
              </w:rPr>
            </w:r>
            <w:r>
              <w:rPr>
                <w:noProof/>
                <w:webHidden/>
              </w:rPr>
              <w:fldChar w:fldCharType="separate"/>
            </w:r>
            <w:r>
              <w:rPr>
                <w:noProof/>
                <w:webHidden/>
              </w:rPr>
              <w:t>30</w:t>
            </w:r>
            <w:r>
              <w:rPr>
                <w:noProof/>
                <w:webHidden/>
              </w:rPr>
              <w:fldChar w:fldCharType="end"/>
            </w:r>
          </w:hyperlink>
        </w:p>
        <w:p w14:paraId="37F76E34" w14:textId="187FE3FF" w:rsidR="00465B90" w:rsidRDefault="00465B90">
          <w:pPr>
            <w:pStyle w:val="TDC4"/>
            <w:tabs>
              <w:tab w:val="right" w:pos="8828"/>
            </w:tabs>
            <w:rPr>
              <w:rFonts w:asciiTheme="minorHAnsi" w:hAnsiTheme="minorHAnsi"/>
              <w:noProof/>
              <w:lang w:val="es-CO"/>
            </w:rPr>
          </w:pPr>
          <w:hyperlink w:anchor="_Toc120449954" w:history="1">
            <w:r w:rsidRPr="00A84FB7">
              <w:rPr>
                <w:rStyle w:val="Hipervnculo"/>
                <w:noProof/>
              </w:rPr>
              <w:t>Funciones</w:t>
            </w:r>
            <w:r>
              <w:rPr>
                <w:noProof/>
                <w:webHidden/>
              </w:rPr>
              <w:tab/>
            </w:r>
            <w:r>
              <w:rPr>
                <w:noProof/>
                <w:webHidden/>
              </w:rPr>
              <w:fldChar w:fldCharType="begin"/>
            </w:r>
            <w:r>
              <w:rPr>
                <w:noProof/>
                <w:webHidden/>
              </w:rPr>
              <w:instrText xml:space="preserve"> PAGEREF _Toc120449954 \h </w:instrText>
            </w:r>
            <w:r>
              <w:rPr>
                <w:noProof/>
                <w:webHidden/>
              </w:rPr>
            </w:r>
            <w:r>
              <w:rPr>
                <w:noProof/>
                <w:webHidden/>
              </w:rPr>
              <w:fldChar w:fldCharType="separate"/>
            </w:r>
            <w:r>
              <w:rPr>
                <w:noProof/>
                <w:webHidden/>
              </w:rPr>
              <w:t>30</w:t>
            </w:r>
            <w:r>
              <w:rPr>
                <w:noProof/>
                <w:webHidden/>
              </w:rPr>
              <w:fldChar w:fldCharType="end"/>
            </w:r>
          </w:hyperlink>
        </w:p>
        <w:p w14:paraId="2A4B9C88" w14:textId="0447E8CB" w:rsidR="00465B90" w:rsidRDefault="00465B90">
          <w:pPr>
            <w:pStyle w:val="TDC4"/>
            <w:tabs>
              <w:tab w:val="right" w:pos="8828"/>
            </w:tabs>
            <w:rPr>
              <w:rFonts w:asciiTheme="minorHAnsi" w:hAnsiTheme="minorHAnsi"/>
              <w:noProof/>
              <w:lang w:val="es-CO"/>
            </w:rPr>
          </w:pPr>
          <w:hyperlink w:anchor="_Toc120449955" w:history="1">
            <w:r w:rsidRPr="00A84FB7">
              <w:rPr>
                <w:rStyle w:val="Hipervnculo"/>
                <w:noProof/>
              </w:rPr>
              <w:t>Perfil</w:t>
            </w:r>
            <w:r>
              <w:rPr>
                <w:noProof/>
                <w:webHidden/>
              </w:rPr>
              <w:tab/>
            </w:r>
            <w:r>
              <w:rPr>
                <w:noProof/>
                <w:webHidden/>
              </w:rPr>
              <w:fldChar w:fldCharType="begin"/>
            </w:r>
            <w:r>
              <w:rPr>
                <w:noProof/>
                <w:webHidden/>
              </w:rPr>
              <w:instrText xml:space="preserve"> PAGEREF _Toc120449955 \h </w:instrText>
            </w:r>
            <w:r>
              <w:rPr>
                <w:noProof/>
                <w:webHidden/>
              </w:rPr>
            </w:r>
            <w:r>
              <w:rPr>
                <w:noProof/>
                <w:webHidden/>
              </w:rPr>
              <w:fldChar w:fldCharType="separate"/>
            </w:r>
            <w:r>
              <w:rPr>
                <w:noProof/>
                <w:webHidden/>
              </w:rPr>
              <w:t>31</w:t>
            </w:r>
            <w:r>
              <w:rPr>
                <w:noProof/>
                <w:webHidden/>
              </w:rPr>
              <w:fldChar w:fldCharType="end"/>
            </w:r>
          </w:hyperlink>
        </w:p>
        <w:p w14:paraId="31C0D4E4" w14:textId="08DDCCC4" w:rsidR="00465B90" w:rsidRDefault="00465B90">
          <w:pPr>
            <w:pStyle w:val="TDC3"/>
            <w:tabs>
              <w:tab w:val="right" w:pos="8828"/>
            </w:tabs>
            <w:rPr>
              <w:rFonts w:asciiTheme="minorHAnsi" w:hAnsiTheme="minorHAnsi"/>
              <w:noProof/>
              <w:lang w:val="es-CO"/>
            </w:rPr>
          </w:pPr>
          <w:hyperlink w:anchor="_Toc120449956" w:history="1">
            <w:r w:rsidRPr="00A84FB7">
              <w:rPr>
                <w:rStyle w:val="Hipervnculo"/>
                <w:noProof/>
              </w:rPr>
              <w:t>Auxiliar</w:t>
            </w:r>
            <w:r>
              <w:rPr>
                <w:noProof/>
                <w:webHidden/>
              </w:rPr>
              <w:tab/>
            </w:r>
            <w:r>
              <w:rPr>
                <w:noProof/>
                <w:webHidden/>
              </w:rPr>
              <w:fldChar w:fldCharType="begin"/>
            </w:r>
            <w:r>
              <w:rPr>
                <w:noProof/>
                <w:webHidden/>
              </w:rPr>
              <w:instrText xml:space="preserve"> PAGEREF _Toc120449956 \h </w:instrText>
            </w:r>
            <w:r>
              <w:rPr>
                <w:noProof/>
                <w:webHidden/>
              </w:rPr>
            </w:r>
            <w:r>
              <w:rPr>
                <w:noProof/>
                <w:webHidden/>
              </w:rPr>
              <w:fldChar w:fldCharType="separate"/>
            </w:r>
            <w:r>
              <w:rPr>
                <w:noProof/>
                <w:webHidden/>
              </w:rPr>
              <w:t>32</w:t>
            </w:r>
            <w:r>
              <w:rPr>
                <w:noProof/>
                <w:webHidden/>
              </w:rPr>
              <w:fldChar w:fldCharType="end"/>
            </w:r>
          </w:hyperlink>
        </w:p>
        <w:p w14:paraId="4DB3ED3E" w14:textId="209FA693" w:rsidR="00465B90" w:rsidRDefault="00465B90">
          <w:pPr>
            <w:pStyle w:val="TDC4"/>
            <w:tabs>
              <w:tab w:val="right" w:pos="8828"/>
            </w:tabs>
            <w:rPr>
              <w:rFonts w:asciiTheme="minorHAnsi" w:hAnsiTheme="minorHAnsi"/>
              <w:noProof/>
              <w:lang w:val="es-CO"/>
            </w:rPr>
          </w:pPr>
          <w:hyperlink w:anchor="_Toc120449957" w:history="1">
            <w:r w:rsidRPr="00A84FB7">
              <w:rPr>
                <w:rStyle w:val="Hipervnculo"/>
                <w:noProof/>
              </w:rPr>
              <w:t>Funciones</w:t>
            </w:r>
            <w:r>
              <w:rPr>
                <w:noProof/>
                <w:webHidden/>
              </w:rPr>
              <w:tab/>
            </w:r>
            <w:r>
              <w:rPr>
                <w:noProof/>
                <w:webHidden/>
              </w:rPr>
              <w:fldChar w:fldCharType="begin"/>
            </w:r>
            <w:r>
              <w:rPr>
                <w:noProof/>
                <w:webHidden/>
              </w:rPr>
              <w:instrText xml:space="preserve"> PAGEREF _Toc120449957 \h </w:instrText>
            </w:r>
            <w:r>
              <w:rPr>
                <w:noProof/>
                <w:webHidden/>
              </w:rPr>
            </w:r>
            <w:r>
              <w:rPr>
                <w:noProof/>
                <w:webHidden/>
              </w:rPr>
              <w:fldChar w:fldCharType="separate"/>
            </w:r>
            <w:r>
              <w:rPr>
                <w:noProof/>
                <w:webHidden/>
              </w:rPr>
              <w:t>32</w:t>
            </w:r>
            <w:r>
              <w:rPr>
                <w:noProof/>
                <w:webHidden/>
              </w:rPr>
              <w:fldChar w:fldCharType="end"/>
            </w:r>
          </w:hyperlink>
        </w:p>
        <w:p w14:paraId="0AA14921" w14:textId="1CB54887" w:rsidR="00465B90" w:rsidRDefault="00465B90">
          <w:pPr>
            <w:pStyle w:val="TDC4"/>
            <w:tabs>
              <w:tab w:val="right" w:pos="8828"/>
            </w:tabs>
            <w:rPr>
              <w:rFonts w:asciiTheme="minorHAnsi" w:hAnsiTheme="minorHAnsi"/>
              <w:noProof/>
              <w:lang w:val="es-CO"/>
            </w:rPr>
          </w:pPr>
          <w:hyperlink w:anchor="_Toc120449958" w:history="1">
            <w:r w:rsidRPr="00A84FB7">
              <w:rPr>
                <w:rStyle w:val="Hipervnculo"/>
                <w:noProof/>
              </w:rPr>
              <w:t>Perfil</w:t>
            </w:r>
            <w:r>
              <w:rPr>
                <w:noProof/>
                <w:webHidden/>
              </w:rPr>
              <w:tab/>
            </w:r>
            <w:r>
              <w:rPr>
                <w:noProof/>
                <w:webHidden/>
              </w:rPr>
              <w:fldChar w:fldCharType="begin"/>
            </w:r>
            <w:r>
              <w:rPr>
                <w:noProof/>
                <w:webHidden/>
              </w:rPr>
              <w:instrText xml:space="preserve"> PAGEREF _Toc120449958 \h </w:instrText>
            </w:r>
            <w:r>
              <w:rPr>
                <w:noProof/>
                <w:webHidden/>
              </w:rPr>
            </w:r>
            <w:r>
              <w:rPr>
                <w:noProof/>
                <w:webHidden/>
              </w:rPr>
              <w:fldChar w:fldCharType="separate"/>
            </w:r>
            <w:r>
              <w:rPr>
                <w:noProof/>
                <w:webHidden/>
              </w:rPr>
              <w:t>32</w:t>
            </w:r>
            <w:r>
              <w:rPr>
                <w:noProof/>
                <w:webHidden/>
              </w:rPr>
              <w:fldChar w:fldCharType="end"/>
            </w:r>
          </w:hyperlink>
        </w:p>
        <w:p w14:paraId="687F3627" w14:textId="22468311" w:rsidR="00465B90" w:rsidRDefault="00465B90">
          <w:pPr>
            <w:pStyle w:val="TDC2"/>
            <w:tabs>
              <w:tab w:val="right" w:pos="8828"/>
            </w:tabs>
            <w:rPr>
              <w:rFonts w:asciiTheme="minorHAnsi" w:hAnsiTheme="minorHAnsi"/>
              <w:noProof/>
              <w:lang w:val="es-CO"/>
            </w:rPr>
          </w:pPr>
          <w:hyperlink w:anchor="_Toc120449959" w:history="1">
            <w:r w:rsidRPr="00A84FB7">
              <w:rPr>
                <w:rStyle w:val="Hipervnculo"/>
                <w:noProof/>
              </w:rPr>
              <w:t>3.3. Personero estudiantil.</w:t>
            </w:r>
            <w:r>
              <w:rPr>
                <w:noProof/>
                <w:webHidden/>
              </w:rPr>
              <w:tab/>
            </w:r>
            <w:r>
              <w:rPr>
                <w:noProof/>
                <w:webHidden/>
              </w:rPr>
              <w:fldChar w:fldCharType="begin"/>
            </w:r>
            <w:r>
              <w:rPr>
                <w:noProof/>
                <w:webHidden/>
              </w:rPr>
              <w:instrText xml:space="preserve"> PAGEREF _Toc120449959 \h </w:instrText>
            </w:r>
            <w:r>
              <w:rPr>
                <w:noProof/>
                <w:webHidden/>
              </w:rPr>
            </w:r>
            <w:r>
              <w:rPr>
                <w:noProof/>
                <w:webHidden/>
              </w:rPr>
              <w:fldChar w:fldCharType="separate"/>
            </w:r>
            <w:r>
              <w:rPr>
                <w:noProof/>
                <w:webHidden/>
              </w:rPr>
              <w:t>33</w:t>
            </w:r>
            <w:r>
              <w:rPr>
                <w:noProof/>
                <w:webHidden/>
              </w:rPr>
              <w:fldChar w:fldCharType="end"/>
            </w:r>
          </w:hyperlink>
        </w:p>
        <w:p w14:paraId="734D54BA" w14:textId="2CCA7540" w:rsidR="00465B90" w:rsidRDefault="00465B90">
          <w:pPr>
            <w:pStyle w:val="TDC3"/>
            <w:tabs>
              <w:tab w:val="right" w:pos="8828"/>
            </w:tabs>
            <w:rPr>
              <w:rFonts w:asciiTheme="minorHAnsi" w:hAnsiTheme="minorHAnsi"/>
              <w:noProof/>
              <w:lang w:val="es-CO"/>
            </w:rPr>
          </w:pPr>
          <w:hyperlink w:anchor="_Toc120449960" w:history="1">
            <w:r w:rsidRPr="00A84FB7">
              <w:rPr>
                <w:rStyle w:val="Hipervnculo"/>
                <w:noProof/>
              </w:rPr>
              <w:t>Naturaleza</w:t>
            </w:r>
            <w:r>
              <w:rPr>
                <w:noProof/>
                <w:webHidden/>
              </w:rPr>
              <w:tab/>
            </w:r>
            <w:r>
              <w:rPr>
                <w:noProof/>
                <w:webHidden/>
              </w:rPr>
              <w:fldChar w:fldCharType="begin"/>
            </w:r>
            <w:r>
              <w:rPr>
                <w:noProof/>
                <w:webHidden/>
              </w:rPr>
              <w:instrText xml:space="preserve"> PAGEREF _Toc120449960 \h </w:instrText>
            </w:r>
            <w:r>
              <w:rPr>
                <w:noProof/>
                <w:webHidden/>
              </w:rPr>
            </w:r>
            <w:r>
              <w:rPr>
                <w:noProof/>
                <w:webHidden/>
              </w:rPr>
              <w:fldChar w:fldCharType="separate"/>
            </w:r>
            <w:r>
              <w:rPr>
                <w:noProof/>
                <w:webHidden/>
              </w:rPr>
              <w:t>33</w:t>
            </w:r>
            <w:r>
              <w:rPr>
                <w:noProof/>
                <w:webHidden/>
              </w:rPr>
              <w:fldChar w:fldCharType="end"/>
            </w:r>
          </w:hyperlink>
        </w:p>
        <w:p w14:paraId="78B8463F" w14:textId="01F40661" w:rsidR="00465B90" w:rsidRDefault="00465B90">
          <w:pPr>
            <w:pStyle w:val="TDC3"/>
            <w:tabs>
              <w:tab w:val="right" w:pos="8828"/>
            </w:tabs>
            <w:rPr>
              <w:rFonts w:asciiTheme="minorHAnsi" w:hAnsiTheme="minorHAnsi"/>
              <w:noProof/>
              <w:lang w:val="es-CO"/>
            </w:rPr>
          </w:pPr>
          <w:hyperlink w:anchor="_Toc120449961" w:history="1">
            <w:r w:rsidRPr="00A84FB7">
              <w:rPr>
                <w:rStyle w:val="Hipervnculo"/>
                <w:noProof/>
              </w:rPr>
              <w:t>Funciones:</w:t>
            </w:r>
            <w:r>
              <w:rPr>
                <w:noProof/>
                <w:webHidden/>
              </w:rPr>
              <w:tab/>
            </w:r>
            <w:r>
              <w:rPr>
                <w:noProof/>
                <w:webHidden/>
              </w:rPr>
              <w:fldChar w:fldCharType="begin"/>
            </w:r>
            <w:r>
              <w:rPr>
                <w:noProof/>
                <w:webHidden/>
              </w:rPr>
              <w:instrText xml:space="preserve"> PAGEREF _Toc120449961 \h </w:instrText>
            </w:r>
            <w:r>
              <w:rPr>
                <w:noProof/>
                <w:webHidden/>
              </w:rPr>
            </w:r>
            <w:r>
              <w:rPr>
                <w:noProof/>
                <w:webHidden/>
              </w:rPr>
              <w:fldChar w:fldCharType="separate"/>
            </w:r>
            <w:r>
              <w:rPr>
                <w:noProof/>
                <w:webHidden/>
              </w:rPr>
              <w:t>33</w:t>
            </w:r>
            <w:r>
              <w:rPr>
                <w:noProof/>
                <w:webHidden/>
              </w:rPr>
              <w:fldChar w:fldCharType="end"/>
            </w:r>
          </w:hyperlink>
        </w:p>
        <w:p w14:paraId="506BE7A1" w14:textId="16D7CB01" w:rsidR="00465B90" w:rsidRDefault="00465B90">
          <w:pPr>
            <w:pStyle w:val="TDC2"/>
            <w:tabs>
              <w:tab w:val="right" w:pos="8828"/>
            </w:tabs>
            <w:rPr>
              <w:rFonts w:asciiTheme="minorHAnsi" w:hAnsiTheme="minorHAnsi"/>
              <w:noProof/>
              <w:lang w:val="es-CO"/>
            </w:rPr>
          </w:pPr>
          <w:hyperlink w:anchor="_Toc120449962" w:history="1">
            <w:r w:rsidRPr="00A84FB7">
              <w:rPr>
                <w:rStyle w:val="Hipervnculo"/>
                <w:noProof/>
              </w:rPr>
              <w:t>3.4. Consejo de padres de Familia.</w:t>
            </w:r>
            <w:r>
              <w:rPr>
                <w:noProof/>
                <w:webHidden/>
              </w:rPr>
              <w:tab/>
            </w:r>
            <w:r>
              <w:rPr>
                <w:noProof/>
                <w:webHidden/>
              </w:rPr>
              <w:fldChar w:fldCharType="begin"/>
            </w:r>
            <w:r>
              <w:rPr>
                <w:noProof/>
                <w:webHidden/>
              </w:rPr>
              <w:instrText xml:space="preserve"> PAGEREF _Toc120449962 \h </w:instrText>
            </w:r>
            <w:r>
              <w:rPr>
                <w:noProof/>
                <w:webHidden/>
              </w:rPr>
            </w:r>
            <w:r>
              <w:rPr>
                <w:noProof/>
                <w:webHidden/>
              </w:rPr>
              <w:fldChar w:fldCharType="separate"/>
            </w:r>
            <w:r>
              <w:rPr>
                <w:noProof/>
                <w:webHidden/>
              </w:rPr>
              <w:t>33</w:t>
            </w:r>
            <w:r>
              <w:rPr>
                <w:noProof/>
                <w:webHidden/>
              </w:rPr>
              <w:fldChar w:fldCharType="end"/>
            </w:r>
          </w:hyperlink>
        </w:p>
        <w:p w14:paraId="56A1F85C" w14:textId="378DC18A" w:rsidR="00465B90" w:rsidRDefault="00465B90">
          <w:pPr>
            <w:pStyle w:val="TDC3"/>
            <w:tabs>
              <w:tab w:val="right" w:pos="8828"/>
            </w:tabs>
            <w:rPr>
              <w:rFonts w:asciiTheme="minorHAnsi" w:hAnsiTheme="minorHAnsi"/>
              <w:noProof/>
              <w:lang w:val="es-CO"/>
            </w:rPr>
          </w:pPr>
          <w:hyperlink w:anchor="_Toc120449963" w:history="1">
            <w:r w:rsidRPr="00A84FB7">
              <w:rPr>
                <w:rStyle w:val="Hipervnculo"/>
                <w:noProof/>
              </w:rPr>
              <w:t>Constitución y Naturaleza.</w:t>
            </w:r>
            <w:r>
              <w:rPr>
                <w:noProof/>
                <w:webHidden/>
              </w:rPr>
              <w:tab/>
            </w:r>
            <w:r>
              <w:rPr>
                <w:noProof/>
                <w:webHidden/>
              </w:rPr>
              <w:fldChar w:fldCharType="begin"/>
            </w:r>
            <w:r>
              <w:rPr>
                <w:noProof/>
                <w:webHidden/>
              </w:rPr>
              <w:instrText xml:space="preserve"> PAGEREF _Toc120449963 \h </w:instrText>
            </w:r>
            <w:r>
              <w:rPr>
                <w:noProof/>
                <w:webHidden/>
              </w:rPr>
            </w:r>
            <w:r>
              <w:rPr>
                <w:noProof/>
                <w:webHidden/>
              </w:rPr>
              <w:fldChar w:fldCharType="separate"/>
            </w:r>
            <w:r>
              <w:rPr>
                <w:noProof/>
                <w:webHidden/>
              </w:rPr>
              <w:t>34</w:t>
            </w:r>
            <w:r>
              <w:rPr>
                <w:noProof/>
                <w:webHidden/>
              </w:rPr>
              <w:fldChar w:fldCharType="end"/>
            </w:r>
          </w:hyperlink>
        </w:p>
        <w:p w14:paraId="1EC1B857" w14:textId="10966D0F" w:rsidR="00465B90" w:rsidRDefault="00465B90">
          <w:pPr>
            <w:pStyle w:val="TDC3"/>
            <w:tabs>
              <w:tab w:val="right" w:pos="8828"/>
            </w:tabs>
            <w:rPr>
              <w:rFonts w:asciiTheme="minorHAnsi" w:hAnsiTheme="minorHAnsi"/>
              <w:noProof/>
              <w:lang w:val="es-CO"/>
            </w:rPr>
          </w:pPr>
          <w:hyperlink w:anchor="_Toc120449964" w:history="1">
            <w:r w:rsidRPr="00A84FB7">
              <w:rPr>
                <w:rStyle w:val="Hipervnculo"/>
                <w:noProof/>
              </w:rPr>
              <w:t>Funciones</w:t>
            </w:r>
            <w:r>
              <w:rPr>
                <w:noProof/>
                <w:webHidden/>
              </w:rPr>
              <w:tab/>
            </w:r>
            <w:r>
              <w:rPr>
                <w:noProof/>
                <w:webHidden/>
              </w:rPr>
              <w:fldChar w:fldCharType="begin"/>
            </w:r>
            <w:r>
              <w:rPr>
                <w:noProof/>
                <w:webHidden/>
              </w:rPr>
              <w:instrText xml:space="preserve"> PAGEREF _Toc120449964 \h </w:instrText>
            </w:r>
            <w:r>
              <w:rPr>
                <w:noProof/>
                <w:webHidden/>
              </w:rPr>
            </w:r>
            <w:r>
              <w:rPr>
                <w:noProof/>
                <w:webHidden/>
              </w:rPr>
              <w:fldChar w:fldCharType="separate"/>
            </w:r>
            <w:r>
              <w:rPr>
                <w:noProof/>
                <w:webHidden/>
              </w:rPr>
              <w:t>34</w:t>
            </w:r>
            <w:r>
              <w:rPr>
                <w:noProof/>
                <w:webHidden/>
              </w:rPr>
              <w:fldChar w:fldCharType="end"/>
            </w:r>
          </w:hyperlink>
        </w:p>
        <w:p w14:paraId="08C9B00F" w14:textId="47183BAF" w:rsidR="00465B90" w:rsidRDefault="00465B90">
          <w:pPr>
            <w:pStyle w:val="TDC2"/>
            <w:tabs>
              <w:tab w:val="right" w:pos="8828"/>
            </w:tabs>
            <w:rPr>
              <w:rFonts w:asciiTheme="minorHAnsi" w:hAnsiTheme="minorHAnsi"/>
              <w:noProof/>
              <w:lang w:val="es-CO"/>
            </w:rPr>
          </w:pPr>
          <w:hyperlink w:anchor="_Toc120449965" w:history="1">
            <w:r w:rsidRPr="00A84FB7">
              <w:rPr>
                <w:rStyle w:val="Hipervnculo"/>
                <w:noProof/>
              </w:rPr>
              <w:t>3.5. Gobierno Escolar</w:t>
            </w:r>
            <w:r>
              <w:rPr>
                <w:noProof/>
                <w:webHidden/>
              </w:rPr>
              <w:tab/>
            </w:r>
            <w:r>
              <w:rPr>
                <w:noProof/>
                <w:webHidden/>
              </w:rPr>
              <w:fldChar w:fldCharType="begin"/>
            </w:r>
            <w:r>
              <w:rPr>
                <w:noProof/>
                <w:webHidden/>
              </w:rPr>
              <w:instrText xml:space="preserve"> PAGEREF _Toc120449965 \h </w:instrText>
            </w:r>
            <w:r>
              <w:rPr>
                <w:noProof/>
                <w:webHidden/>
              </w:rPr>
            </w:r>
            <w:r>
              <w:rPr>
                <w:noProof/>
                <w:webHidden/>
              </w:rPr>
              <w:fldChar w:fldCharType="separate"/>
            </w:r>
            <w:r>
              <w:rPr>
                <w:noProof/>
                <w:webHidden/>
              </w:rPr>
              <w:t>35</w:t>
            </w:r>
            <w:r>
              <w:rPr>
                <w:noProof/>
                <w:webHidden/>
              </w:rPr>
              <w:fldChar w:fldCharType="end"/>
            </w:r>
          </w:hyperlink>
        </w:p>
        <w:p w14:paraId="3C73E9BE" w14:textId="5CCFF9C0" w:rsidR="00465B90" w:rsidRDefault="00465B90">
          <w:pPr>
            <w:pStyle w:val="TDC3"/>
            <w:tabs>
              <w:tab w:val="right" w:pos="8828"/>
            </w:tabs>
            <w:rPr>
              <w:rFonts w:asciiTheme="minorHAnsi" w:hAnsiTheme="minorHAnsi"/>
              <w:noProof/>
              <w:lang w:val="es-CO"/>
            </w:rPr>
          </w:pPr>
          <w:hyperlink w:anchor="_Toc120449966" w:history="1">
            <w:r w:rsidRPr="00A84FB7">
              <w:rPr>
                <w:rStyle w:val="Hipervnculo"/>
                <w:noProof/>
              </w:rPr>
              <w:t>3.5.1 Consejo Directivo</w:t>
            </w:r>
            <w:r>
              <w:rPr>
                <w:noProof/>
                <w:webHidden/>
              </w:rPr>
              <w:tab/>
            </w:r>
            <w:r>
              <w:rPr>
                <w:noProof/>
                <w:webHidden/>
              </w:rPr>
              <w:fldChar w:fldCharType="begin"/>
            </w:r>
            <w:r>
              <w:rPr>
                <w:noProof/>
                <w:webHidden/>
              </w:rPr>
              <w:instrText xml:space="preserve"> PAGEREF _Toc120449966 \h </w:instrText>
            </w:r>
            <w:r>
              <w:rPr>
                <w:noProof/>
                <w:webHidden/>
              </w:rPr>
            </w:r>
            <w:r>
              <w:rPr>
                <w:noProof/>
                <w:webHidden/>
              </w:rPr>
              <w:fldChar w:fldCharType="separate"/>
            </w:r>
            <w:r>
              <w:rPr>
                <w:noProof/>
                <w:webHidden/>
              </w:rPr>
              <w:t>36</w:t>
            </w:r>
            <w:r>
              <w:rPr>
                <w:noProof/>
                <w:webHidden/>
              </w:rPr>
              <w:fldChar w:fldCharType="end"/>
            </w:r>
          </w:hyperlink>
        </w:p>
        <w:p w14:paraId="45DB0400" w14:textId="5E9EDFF6" w:rsidR="00465B90" w:rsidRDefault="00465B90">
          <w:pPr>
            <w:pStyle w:val="TDC4"/>
            <w:tabs>
              <w:tab w:val="right" w:pos="8828"/>
            </w:tabs>
            <w:rPr>
              <w:rFonts w:asciiTheme="minorHAnsi" w:hAnsiTheme="minorHAnsi"/>
              <w:noProof/>
              <w:lang w:val="es-CO"/>
            </w:rPr>
          </w:pPr>
          <w:hyperlink w:anchor="_Toc120449967" w:history="1">
            <w:r w:rsidRPr="00A84FB7">
              <w:rPr>
                <w:rStyle w:val="Hipervnculo"/>
                <w:noProof/>
              </w:rPr>
              <w:t>Naturaleza</w:t>
            </w:r>
            <w:r>
              <w:rPr>
                <w:noProof/>
                <w:webHidden/>
              </w:rPr>
              <w:tab/>
            </w:r>
            <w:r>
              <w:rPr>
                <w:noProof/>
                <w:webHidden/>
              </w:rPr>
              <w:fldChar w:fldCharType="begin"/>
            </w:r>
            <w:r>
              <w:rPr>
                <w:noProof/>
                <w:webHidden/>
              </w:rPr>
              <w:instrText xml:space="preserve"> PAGEREF _Toc120449967 \h </w:instrText>
            </w:r>
            <w:r>
              <w:rPr>
                <w:noProof/>
                <w:webHidden/>
              </w:rPr>
            </w:r>
            <w:r>
              <w:rPr>
                <w:noProof/>
                <w:webHidden/>
              </w:rPr>
              <w:fldChar w:fldCharType="separate"/>
            </w:r>
            <w:r>
              <w:rPr>
                <w:noProof/>
                <w:webHidden/>
              </w:rPr>
              <w:t>36</w:t>
            </w:r>
            <w:r>
              <w:rPr>
                <w:noProof/>
                <w:webHidden/>
              </w:rPr>
              <w:fldChar w:fldCharType="end"/>
            </w:r>
          </w:hyperlink>
        </w:p>
        <w:p w14:paraId="7E355601" w14:textId="72F55235" w:rsidR="00465B90" w:rsidRDefault="00465B90">
          <w:pPr>
            <w:pStyle w:val="TDC4"/>
            <w:tabs>
              <w:tab w:val="right" w:pos="8828"/>
            </w:tabs>
            <w:rPr>
              <w:rFonts w:asciiTheme="minorHAnsi" w:hAnsiTheme="minorHAnsi"/>
              <w:noProof/>
              <w:lang w:val="es-CO"/>
            </w:rPr>
          </w:pPr>
          <w:hyperlink w:anchor="_Toc120449968" w:history="1">
            <w:r w:rsidRPr="00A84FB7">
              <w:rPr>
                <w:rStyle w:val="Hipervnculo"/>
                <w:noProof/>
              </w:rPr>
              <w:t>Funciones</w:t>
            </w:r>
            <w:r>
              <w:rPr>
                <w:noProof/>
                <w:webHidden/>
              </w:rPr>
              <w:tab/>
            </w:r>
            <w:r>
              <w:rPr>
                <w:noProof/>
                <w:webHidden/>
              </w:rPr>
              <w:fldChar w:fldCharType="begin"/>
            </w:r>
            <w:r>
              <w:rPr>
                <w:noProof/>
                <w:webHidden/>
              </w:rPr>
              <w:instrText xml:space="preserve"> PAGEREF _Toc120449968 \h </w:instrText>
            </w:r>
            <w:r>
              <w:rPr>
                <w:noProof/>
                <w:webHidden/>
              </w:rPr>
            </w:r>
            <w:r>
              <w:rPr>
                <w:noProof/>
                <w:webHidden/>
              </w:rPr>
              <w:fldChar w:fldCharType="separate"/>
            </w:r>
            <w:r>
              <w:rPr>
                <w:noProof/>
                <w:webHidden/>
              </w:rPr>
              <w:t>37</w:t>
            </w:r>
            <w:r>
              <w:rPr>
                <w:noProof/>
                <w:webHidden/>
              </w:rPr>
              <w:fldChar w:fldCharType="end"/>
            </w:r>
          </w:hyperlink>
        </w:p>
        <w:p w14:paraId="5F3154AE" w14:textId="2D8C72A5" w:rsidR="00465B90" w:rsidRDefault="00465B90">
          <w:pPr>
            <w:pStyle w:val="TDC3"/>
            <w:tabs>
              <w:tab w:val="left" w:pos="1320"/>
              <w:tab w:val="right" w:pos="8828"/>
            </w:tabs>
            <w:rPr>
              <w:rFonts w:asciiTheme="minorHAnsi" w:hAnsiTheme="minorHAnsi"/>
              <w:noProof/>
              <w:lang w:val="es-CO"/>
            </w:rPr>
          </w:pPr>
          <w:hyperlink w:anchor="_Toc120449969" w:history="1">
            <w:r w:rsidRPr="00A84FB7">
              <w:rPr>
                <w:rStyle w:val="Hipervnculo"/>
                <w:noProof/>
              </w:rPr>
              <w:t>3.5.2</w:t>
            </w:r>
            <w:r>
              <w:rPr>
                <w:rFonts w:asciiTheme="minorHAnsi" w:hAnsiTheme="minorHAnsi"/>
                <w:noProof/>
                <w:lang w:val="es-CO"/>
              </w:rPr>
              <w:tab/>
            </w:r>
            <w:r w:rsidRPr="00A84FB7">
              <w:rPr>
                <w:rStyle w:val="Hipervnculo"/>
                <w:noProof/>
              </w:rPr>
              <w:t>Consejo Académico.</w:t>
            </w:r>
            <w:r>
              <w:rPr>
                <w:noProof/>
                <w:webHidden/>
              </w:rPr>
              <w:tab/>
            </w:r>
            <w:r>
              <w:rPr>
                <w:noProof/>
                <w:webHidden/>
              </w:rPr>
              <w:fldChar w:fldCharType="begin"/>
            </w:r>
            <w:r>
              <w:rPr>
                <w:noProof/>
                <w:webHidden/>
              </w:rPr>
              <w:instrText xml:space="preserve"> PAGEREF _Toc120449969 \h </w:instrText>
            </w:r>
            <w:r>
              <w:rPr>
                <w:noProof/>
                <w:webHidden/>
              </w:rPr>
            </w:r>
            <w:r>
              <w:rPr>
                <w:noProof/>
                <w:webHidden/>
              </w:rPr>
              <w:fldChar w:fldCharType="separate"/>
            </w:r>
            <w:r>
              <w:rPr>
                <w:noProof/>
                <w:webHidden/>
              </w:rPr>
              <w:t>38</w:t>
            </w:r>
            <w:r>
              <w:rPr>
                <w:noProof/>
                <w:webHidden/>
              </w:rPr>
              <w:fldChar w:fldCharType="end"/>
            </w:r>
          </w:hyperlink>
        </w:p>
        <w:p w14:paraId="028A7BD8" w14:textId="7842B5FF" w:rsidR="00465B90" w:rsidRDefault="00465B90">
          <w:pPr>
            <w:pStyle w:val="TDC4"/>
            <w:tabs>
              <w:tab w:val="right" w:pos="8828"/>
            </w:tabs>
            <w:rPr>
              <w:rFonts w:asciiTheme="minorHAnsi" w:hAnsiTheme="minorHAnsi"/>
              <w:noProof/>
              <w:lang w:val="es-CO"/>
            </w:rPr>
          </w:pPr>
          <w:hyperlink w:anchor="_Toc120449970" w:history="1">
            <w:r w:rsidRPr="00A84FB7">
              <w:rPr>
                <w:rStyle w:val="Hipervnculo"/>
                <w:noProof/>
              </w:rPr>
              <w:t>Naturaleza</w:t>
            </w:r>
            <w:r>
              <w:rPr>
                <w:noProof/>
                <w:webHidden/>
              </w:rPr>
              <w:tab/>
            </w:r>
            <w:r>
              <w:rPr>
                <w:noProof/>
                <w:webHidden/>
              </w:rPr>
              <w:fldChar w:fldCharType="begin"/>
            </w:r>
            <w:r>
              <w:rPr>
                <w:noProof/>
                <w:webHidden/>
              </w:rPr>
              <w:instrText xml:space="preserve"> PAGEREF _Toc120449970 \h </w:instrText>
            </w:r>
            <w:r>
              <w:rPr>
                <w:noProof/>
                <w:webHidden/>
              </w:rPr>
            </w:r>
            <w:r>
              <w:rPr>
                <w:noProof/>
                <w:webHidden/>
              </w:rPr>
              <w:fldChar w:fldCharType="separate"/>
            </w:r>
            <w:r>
              <w:rPr>
                <w:noProof/>
                <w:webHidden/>
              </w:rPr>
              <w:t>38</w:t>
            </w:r>
            <w:r>
              <w:rPr>
                <w:noProof/>
                <w:webHidden/>
              </w:rPr>
              <w:fldChar w:fldCharType="end"/>
            </w:r>
          </w:hyperlink>
        </w:p>
        <w:p w14:paraId="15BDBEC6" w14:textId="5B8EB640" w:rsidR="00465B90" w:rsidRDefault="00465B90">
          <w:pPr>
            <w:pStyle w:val="TDC4"/>
            <w:tabs>
              <w:tab w:val="right" w:pos="8828"/>
            </w:tabs>
            <w:rPr>
              <w:rFonts w:asciiTheme="minorHAnsi" w:hAnsiTheme="minorHAnsi"/>
              <w:noProof/>
              <w:lang w:val="es-CO"/>
            </w:rPr>
          </w:pPr>
          <w:hyperlink w:anchor="_Toc120449971" w:history="1">
            <w:r w:rsidRPr="00A84FB7">
              <w:rPr>
                <w:rStyle w:val="Hipervnculo"/>
                <w:noProof/>
              </w:rPr>
              <w:t>Funciones</w:t>
            </w:r>
            <w:r>
              <w:rPr>
                <w:noProof/>
                <w:webHidden/>
              </w:rPr>
              <w:tab/>
            </w:r>
            <w:r>
              <w:rPr>
                <w:noProof/>
                <w:webHidden/>
              </w:rPr>
              <w:fldChar w:fldCharType="begin"/>
            </w:r>
            <w:r>
              <w:rPr>
                <w:noProof/>
                <w:webHidden/>
              </w:rPr>
              <w:instrText xml:space="preserve"> PAGEREF _Toc120449971 \h </w:instrText>
            </w:r>
            <w:r>
              <w:rPr>
                <w:noProof/>
                <w:webHidden/>
              </w:rPr>
            </w:r>
            <w:r>
              <w:rPr>
                <w:noProof/>
                <w:webHidden/>
              </w:rPr>
              <w:fldChar w:fldCharType="separate"/>
            </w:r>
            <w:r>
              <w:rPr>
                <w:noProof/>
                <w:webHidden/>
              </w:rPr>
              <w:t>39</w:t>
            </w:r>
            <w:r>
              <w:rPr>
                <w:noProof/>
                <w:webHidden/>
              </w:rPr>
              <w:fldChar w:fldCharType="end"/>
            </w:r>
          </w:hyperlink>
        </w:p>
        <w:p w14:paraId="2B4C7957" w14:textId="5AB215EE" w:rsidR="00465B90" w:rsidRDefault="00465B90">
          <w:pPr>
            <w:pStyle w:val="TDC3"/>
            <w:tabs>
              <w:tab w:val="right" w:pos="8828"/>
            </w:tabs>
            <w:rPr>
              <w:rFonts w:asciiTheme="minorHAnsi" w:hAnsiTheme="minorHAnsi"/>
              <w:noProof/>
              <w:lang w:val="es-CO"/>
            </w:rPr>
          </w:pPr>
          <w:hyperlink w:anchor="_Toc120449972" w:history="1">
            <w:r w:rsidRPr="00A84FB7">
              <w:rPr>
                <w:rStyle w:val="Hipervnculo"/>
                <w:noProof/>
              </w:rPr>
              <w:t>3.5.3 Comité De convivencia Escolar.</w:t>
            </w:r>
            <w:r>
              <w:rPr>
                <w:noProof/>
                <w:webHidden/>
              </w:rPr>
              <w:tab/>
            </w:r>
            <w:r>
              <w:rPr>
                <w:noProof/>
                <w:webHidden/>
              </w:rPr>
              <w:fldChar w:fldCharType="begin"/>
            </w:r>
            <w:r>
              <w:rPr>
                <w:noProof/>
                <w:webHidden/>
              </w:rPr>
              <w:instrText xml:space="preserve"> PAGEREF _Toc120449972 \h </w:instrText>
            </w:r>
            <w:r>
              <w:rPr>
                <w:noProof/>
                <w:webHidden/>
              </w:rPr>
            </w:r>
            <w:r>
              <w:rPr>
                <w:noProof/>
                <w:webHidden/>
              </w:rPr>
              <w:fldChar w:fldCharType="separate"/>
            </w:r>
            <w:r>
              <w:rPr>
                <w:noProof/>
                <w:webHidden/>
              </w:rPr>
              <w:t>40</w:t>
            </w:r>
            <w:r>
              <w:rPr>
                <w:noProof/>
                <w:webHidden/>
              </w:rPr>
              <w:fldChar w:fldCharType="end"/>
            </w:r>
          </w:hyperlink>
        </w:p>
        <w:p w14:paraId="2FD7CD0F" w14:textId="6E11EE5E" w:rsidR="00465B90" w:rsidRDefault="00465B90">
          <w:pPr>
            <w:pStyle w:val="TDC4"/>
            <w:tabs>
              <w:tab w:val="right" w:pos="8828"/>
            </w:tabs>
            <w:rPr>
              <w:rFonts w:asciiTheme="minorHAnsi" w:hAnsiTheme="minorHAnsi"/>
              <w:noProof/>
              <w:lang w:val="es-CO"/>
            </w:rPr>
          </w:pPr>
          <w:hyperlink w:anchor="_Toc120449973" w:history="1">
            <w:r w:rsidRPr="00A84FB7">
              <w:rPr>
                <w:rStyle w:val="Hipervnculo"/>
                <w:noProof/>
              </w:rPr>
              <w:t>Naturaleza</w:t>
            </w:r>
            <w:r>
              <w:rPr>
                <w:noProof/>
                <w:webHidden/>
              </w:rPr>
              <w:tab/>
            </w:r>
            <w:r>
              <w:rPr>
                <w:noProof/>
                <w:webHidden/>
              </w:rPr>
              <w:fldChar w:fldCharType="begin"/>
            </w:r>
            <w:r>
              <w:rPr>
                <w:noProof/>
                <w:webHidden/>
              </w:rPr>
              <w:instrText xml:space="preserve"> PAGEREF _Toc120449973 \h </w:instrText>
            </w:r>
            <w:r>
              <w:rPr>
                <w:noProof/>
                <w:webHidden/>
              </w:rPr>
            </w:r>
            <w:r>
              <w:rPr>
                <w:noProof/>
                <w:webHidden/>
              </w:rPr>
              <w:fldChar w:fldCharType="separate"/>
            </w:r>
            <w:r>
              <w:rPr>
                <w:noProof/>
                <w:webHidden/>
              </w:rPr>
              <w:t>40</w:t>
            </w:r>
            <w:r>
              <w:rPr>
                <w:noProof/>
                <w:webHidden/>
              </w:rPr>
              <w:fldChar w:fldCharType="end"/>
            </w:r>
          </w:hyperlink>
        </w:p>
        <w:p w14:paraId="04E272BF" w14:textId="7AFB6D4E" w:rsidR="00465B90" w:rsidRDefault="00465B90">
          <w:pPr>
            <w:pStyle w:val="TDC4"/>
            <w:tabs>
              <w:tab w:val="right" w:pos="8828"/>
            </w:tabs>
            <w:rPr>
              <w:rFonts w:asciiTheme="minorHAnsi" w:hAnsiTheme="minorHAnsi"/>
              <w:noProof/>
              <w:lang w:val="es-CO"/>
            </w:rPr>
          </w:pPr>
          <w:hyperlink w:anchor="_Toc120449974" w:history="1">
            <w:r w:rsidRPr="00A84FB7">
              <w:rPr>
                <w:rStyle w:val="Hipervnculo"/>
                <w:noProof/>
              </w:rPr>
              <w:t>Funciones</w:t>
            </w:r>
            <w:r>
              <w:rPr>
                <w:noProof/>
                <w:webHidden/>
              </w:rPr>
              <w:tab/>
            </w:r>
            <w:r>
              <w:rPr>
                <w:noProof/>
                <w:webHidden/>
              </w:rPr>
              <w:fldChar w:fldCharType="begin"/>
            </w:r>
            <w:r>
              <w:rPr>
                <w:noProof/>
                <w:webHidden/>
              </w:rPr>
              <w:instrText xml:space="preserve"> PAGEREF _Toc120449974 \h </w:instrText>
            </w:r>
            <w:r>
              <w:rPr>
                <w:noProof/>
                <w:webHidden/>
              </w:rPr>
            </w:r>
            <w:r>
              <w:rPr>
                <w:noProof/>
                <w:webHidden/>
              </w:rPr>
              <w:fldChar w:fldCharType="separate"/>
            </w:r>
            <w:r>
              <w:rPr>
                <w:noProof/>
                <w:webHidden/>
              </w:rPr>
              <w:t>41</w:t>
            </w:r>
            <w:r>
              <w:rPr>
                <w:noProof/>
                <w:webHidden/>
              </w:rPr>
              <w:fldChar w:fldCharType="end"/>
            </w:r>
          </w:hyperlink>
        </w:p>
        <w:p w14:paraId="7E58C8FF" w14:textId="0FADD457" w:rsidR="00465B90" w:rsidRDefault="00465B90">
          <w:pPr>
            <w:pStyle w:val="TDC2"/>
            <w:tabs>
              <w:tab w:val="right" w:pos="8828"/>
            </w:tabs>
            <w:rPr>
              <w:rFonts w:asciiTheme="minorHAnsi" w:hAnsiTheme="minorHAnsi"/>
              <w:noProof/>
              <w:lang w:val="es-CO"/>
            </w:rPr>
          </w:pPr>
          <w:hyperlink w:anchor="_Toc120449975" w:history="1">
            <w:r w:rsidRPr="00A84FB7">
              <w:rPr>
                <w:rStyle w:val="Hipervnculo"/>
                <w:noProof/>
              </w:rPr>
              <w:t>3.6 Mejoramiento continuo del talento humano</w:t>
            </w:r>
            <w:r>
              <w:rPr>
                <w:noProof/>
                <w:webHidden/>
              </w:rPr>
              <w:tab/>
            </w:r>
            <w:r>
              <w:rPr>
                <w:noProof/>
                <w:webHidden/>
              </w:rPr>
              <w:fldChar w:fldCharType="begin"/>
            </w:r>
            <w:r>
              <w:rPr>
                <w:noProof/>
                <w:webHidden/>
              </w:rPr>
              <w:instrText xml:space="preserve"> PAGEREF _Toc120449975 \h </w:instrText>
            </w:r>
            <w:r>
              <w:rPr>
                <w:noProof/>
                <w:webHidden/>
              </w:rPr>
            </w:r>
            <w:r>
              <w:rPr>
                <w:noProof/>
                <w:webHidden/>
              </w:rPr>
              <w:fldChar w:fldCharType="separate"/>
            </w:r>
            <w:r>
              <w:rPr>
                <w:noProof/>
                <w:webHidden/>
              </w:rPr>
              <w:t>43</w:t>
            </w:r>
            <w:r>
              <w:rPr>
                <w:noProof/>
                <w:webHidden/>
              </w:rPr>
              <w:fldChar w:fldCharType="end"/>
            </w:r>
          </w:hyperlink>
        </w:p>
        <w:p w14:paraId="2F23E702" w14:textId="015ABE13" w:rsidR="00465B90" w:rsidRDefault="00465B90">
          <w:pPr>
            <w:pStyle w:val="TDC2"/>
            <w:tabs>
              <w:tab w:val="right" w:pos="8828"/>
            </w:tabs>
            <w:rPr>
              <w:rFonts w:asciiTheme="minorHAnsi" w:hAnsiTheme="minorHAnsi"/>
              <w:noProof/>
              <w:lang w:val="es-CO"/>
            </w:rPr>
          </w:pPr>
          <w:hyperlink w:anchor="_Toc120449976" w:history="1">
            <w:r w:rsidRPr="00A84FB7">
              <w:rPr>
                <w:rStyle w:val="Hipervnculo"/>
                <w:noProof/>
              </w:rPr>
              <w:t>3.7 Gestión financiera</w:t>
            </w:r>
            <w:r>
              <w:rPr>
                <w:noProof/>
                <w:webHidden/>
              </w:rPr>
              <w:tab/>
            </w:r>
            <w:r>
              <w:rPr>
                <w:noProof/>
                <w:webHidden/>
              </w:rPr>
              <w:fldChar w:fldCharType="begin"/>
            </w:r>
            <w:r>
              <w:rPr>
                <w:noProof/>
                <w:webHidden/>
              </w:rPr>
              <w:instrText xml:space="preserve"> PAGEREF _Toc120449976 \h </w:instrText>
            </w:r>
            <w:r>
              <w:rPr>
                <w:noProof/>
                <w:webHidden/>
              </w:rPr>
            </w:r>
            <w:r>
              <w:rPr>
                <w:noProof/>
                <w:webHidden/>
              </w:rPr>
              <w:fldChar w:fldCharType="separate"/>
            </w:r>
            <w:r>
              <w:rPr>
                <w:noProof/>
                <w:webHidden/>
              </w:rPr>
              <w:t>44</w:t>
            </w:r>
            <w:r>
              <w:rPr>
                <w:noProof/>
                <w:webHidden/>
              </w:rPr>
              <w:fldChar w:fldCharType="end"/>
            </w:r>
          </w:hyperlink>
        </w:p>
        <w:p w14:paraId="0F6201AF" w14:textId="6E60E6F8" w:rsidR="00465B90" w:rsidRDefault="00465B90">
          <w:pPr>
            <w:pStyle w:val="TDC1"/>
            <w:tabs>
              <w:tab w:val="right" w:pos="8828"/>
            </w:tabs>
            <w:rPr>
              <w:rFonts w:asciiTheme="minorHAnsi" w:hAnsiTheme="minorHAnsi"/>
              <w:noProof/>
              <w:lang w:val="es-CO"/>
            </w:rPr>
          </w:pPr>
          <w:hyperlink w:anchor="_Toc120449977" w:history="1">
            <w:r w:rsidRPr="00A84FB7">
              <w:rPr>
                <w:rStyle w:val="Hipervnculo"/>
                <w:noProof/>
              </w:rPr>
              <w:t>CAPITULO 4. COMPONENTE PEDAGOGICO</w:t>
            </w:r>
            <w:r>
              <w:rPr>
                <w:noProof/>
                <w:webHidden/>
              </w:rPr>
              <w:tab/>
            </w:r>
            <w:r>
              <w:rPr>
                <w:noProof/>
                <w:webHidden/>
              </w:rPr>
              <w:fldChar w:fldCharType="begin"/>
            </w:r>
            <w:r>
              <w:rPr>
                <w:noProof/>
                <w:webHidden/>
              </w:rPr>
              <w:instrText xml:space="preserve"> PAGEREF _Toc120449977 \h </w:instrText>
            </w:r>
            <w:r>
              <w:rPr>
                <w:noProof/>
                <w:webHidden/>
              </w:rPr>
            </w:r>
            <w:r>
              <w:rPr>
                <w:noProof/>
                <w:webHidden/>
              </w:rPr>
              <w:fldChar w:fldCharType="separate"/>
            </w:r>
            <w:r>
              <w:rPr>
                <w:noProof/>
                <w:webHidden/>
              </w:rPr>
              <w:t>45</w:t>
            </w:r>
            <w:r>
              <w:rPr>
                <w:noProof/>
                <w:webHidden/>
              </w:rPr>
              <w:fldChar w:fldCharType="end"/>
            </w:r>
          </w:hyperlink>
        </w:p>
        <w:p w14:paraId="3DE754C4" w14:textId="107D93D9" w:rsidR="00465B90" w:rsidRDefault="00465B90">
          <w:pPr>
            <w:pStyle w:val="TDC2"/>
            <w:tabs>
              <w:tab w:val="right" w:pos="8828"/>
            </w:tabs>
            <w:rPr>
              <w:rFonts w:asciiTheme="minorHAnsi" w:hAnsiTheme="minorHAnsi"/>
              <w:noProof/>
              <w:lang w:val="es-CO"/>
            </w:rPr>
          </w:pPr>
          <w:hyperlink w:anchor="_Toc120449978" w:history="1">
            <w:r w:rsidRPr="00A84FB7">
              <w:rPr>
                <w:rStyle w:val="Hipervnculo"/>
                <w:noProof/>
              </w:rPr>
              <w:t>4.1 PROPUESTA PEDAGOGICA. “Formando una nueva generación de niños y niñas felices”</w:t>
            </w:r>
            <w:r>
              <w:rPr>
                <w:noProof/>
                <w:webHidden/>
              </w:rPr>
              <w:tab/>
            </w:r>
            <w:r>
              <w:rPr>
                <w:noProof/>
                <w:webHidden/>
              </w:rPr>
              <w:fldChar w:fldCharType="begin"/>
            </w:r>
            <w:r>
              <w:rPr>
                <w:noProof/>
                <w:webHidden/>
              </w:rPr>
              <w:instrText xml:space="preserve"> PAGEREF _Toc120449978 \h </w:instrText>
            </w:r>
            <w:r>
              <w:rPr>
                <w:noProof/>
                <w:webHidden/>
              </w:rPr>
            </w:r>
            <w:r>
              <w:rPr>
                <w:noProof/>
                <w:webHidden/>
              </w:rPr>
              <w:fldChar w:fldCharType="separate"/>
            </w:r>
            <w:r>
              <w:rPr>
                <w:noProof/>
                <w:webHidden/>
              </w:rPr>
              <w:t>45</w:t>
            </w:r>
            <w:r>
              <w:rPr>
                <w:noProof/>
                <w:webHidden/>
              </w:rPr>
              <w:fldChar w:fldCharType="end"/>
            </w:r>
          </w:hyperlink>
        </w:p>
        <w:p w14:paraId="6EABB3E6" w14:textId="1B8EB96C" w:rsidR="00465B90" w:rsidRDefault="00465B90">
          <w:pPr>
            <w:pStyle w:val="TDC3"/>
            <w:tabs>
              <w:tab w:val="right" w:pos="8828"/>
            </w:tabs>
            <w:rPr>
              <w:rFonts w:asciiTheme="minorHAnsi" w:hAnsiTheme="minorHAnsi"/>
              <w:noProof/>
              <w:lang w:val="es-CO"/>
            </w:rPr>
          </w:pPr>
          <w:hyperlink w:anchor="_Toc120449979" w:history="1">
            <w:r w:rsidRPr="00A84FB7">
              <w:rPr>
                <w:rStyle w:val="Hipervnculo"/>
                <w:noProof/>
              </w:rPr>
              <w:t>4.1.1 INTRODUCCIÓN.</w:t>
            </w:r>
            <w:r>
              <w:rPr>
                <w:noProof/>
                <w:webHidden/>
              </w:rPr>
              <w:tab/>
            </w:r>
            <w:r>
              <w:rPr>
                <w:noProof/>
                <w:webHidden/>
              </w:rPr>
              <w:fldChar w:fldCharType="begin"/>
            </w:r>
            <w:r>
              <w:rPr>
                <w:noProof/>
                <w:webHidden/>
              </w:rPr>
              <w:instrText xml:space="preserve"> PAGEREF _Toc120449979 \h </w:instrText>
            </w:r>
            <w:r>
              <w:rPr>
                <w:noProof/>
                <w:webHidden/>
              </w:rPr>
            </w:r>
            <w:r>
              <w:rPr>
                <w:noProof/>
                <w:webHidden/>
              </w:rPr>
              <w:fldChar w:fldCharType="separate"/>
            </w:r>
            <w:r>
              <w:rPr>
                <w:noProof/>
                <w:webHidden/>
              </w:rPr>
              <w:t>45</w:t>
            </w:r>
            <w:r>
              <w:rPr>
                <w:noProof/>
                <w:webHidden/>
              </w:rPr>
              <w:fldChar w:fldCharType="end"/>
            </w:r>
          </w:hyperlink>
        </w:p>
        <w:p w14:paraId="4C217072" w14:textId="4F6141C2" w:rsidR="00465B90" w:rsidRDefault="00465B90">
          <w:pPr>
            <w:pStyle w:val="TDC3"/>
            <w:tabs>
              <w:tab w:val="right" w:pos="8828"/>
            </w:tabs>
            <w:rPr>
              <w:rFonts w:asciiTheme="minorHAnsi" w:hAnsiTheme="minorHAnsi"/>
              <w:noProof/>
              <w:lang w:val="es-CO"/>
            </w:rPr>
          </w:pPr>
          <w:hyperlink w:anchor="_Toc120449980" w:history="1">
            <w:r w:rsidRPr="00A84FB7">
              <w:rPr>
                <w:rStyle w:val="Hipervnculo"/>
                <w:noProof/>
              </w:rPr>
              <w:t>4.1.2 JUSTIFICACIÓN.</w:t>
            </w:r>
            <w:r>
              <w:rPr>
                <w:noProof/>
                <w:webHidden/>
              </w:rPr>
              <w:tab/>
            </w:r>
            <w:r>
              <w:rPr>
                <w:noProof/>
                <w:webHidden/>
              </w:rPr>
              <w:fldChar w:fldCharType="begin"/>
            </w:r>
            <w:r>
              <w:rPr>
                <w:noProof/>
                <w:webHidden/>
              </w:rPr>
              <w:instrText xml:space="preserve"> PAGEREF _Toc120449980 \h </w:instrText>
            </w:r>
            <w:r>
              <w:rPr>
                <w:noProof/>
                <w:webHidden/>
              </w:rPr>
            </w:r>
            <w:r>
              <w:rPr>
                <w:noProof/>
                <w:webHidden/>
              </w:rPr>
              <w:fldChar w:fldCharType="separate"/>
            </w:r>
            <w:r>
              <w:rPr>
                <w:noProof/>
                <w:webHidden/>
              </w:rPr>
              <w:t>46</w:t>
            </w:r>
            <w:r>
              <w:rPr>
                <w:noProof/>
                <w:webHidden/>
              </w:rPr>
              <w:fldChar w:fldCharType="end"/>
            </w:r>
          </w:hyperlink>
        </w:p>
        <w:p w14:paraId="39E3A2DA" w14:textId="135C01D1" w:rsidR="00465B90" w:rsidRDefault="00465B90">
          <w:pPr>
            <w:pStyle w:val="TDC3"/>
            <w:tabs>
              <w:tab w:val="right" w:pos="8828"/>
            </w:tabs>
            <w:rPr>
              <w:rFonts w:asciiTheme="minorHAnsi" w:hAnsiTheme="minorHAnsi"/>
              <w:noProof/>
              <w:lang w:val="es-CO"/>
            </w:rPr>
          </w:pPr>
          <w:hyperlink w:anchor="_Toc120449981" w:history="1">
            <w:r w:rsidRPr="00A84FB7">
              <w:rPr>
                <w:rStyle w:val="Hipervnculo"/>
                <w:noProof/>
              </w:rPr>
              <w:t>4.1.3. OBJETIVOS DE LA PROPUESTA</w:t>
            </w:r>
            <w:r>
              <w:rPr>
                <w:noProof/>
                <w:webHidden/>
              </w:rPr>
              <w:tab/>
            </w:r>
            <w:r>
              <w:rPr>
                <w:noProof/>
                <w:webHidden/>
              </w:rPr>
              <w:fldChar w:fldCharType="begin"/>
            </w:r>
            <w:r>
              <w:rPr>
                <w:noProof/>
                <w:webHidden/>
              </w:rPr>
              <w:instrText xml:space="preserve"> PAGEREF _Toc120449981 \h </w:instrText>
            </w:r>
            <w:r>
              <w:rPr>
                <w:noProof/>
                <w:webHidden/>
              </w:rPr>
            </w:r>
            <w:r>
              <w:rPr>
                <w:noProof/>
                <w:webHidden/>
              </w:rPr>
              <w:fldChar w:fldCharType="separate"/>
            </w:r>
            <w:r>
              <w:rPr>
                <w:noProof/>
                <w:webHidden/>
              </w:rPr>
              <w:t>47</w:t>
            </w:r>
            <w:r>
              <w:rPr>
                <w:noProof/>
                <w:webHidden/>
              </w:rPr>
              <w:fldChar w:fldCharType="end"/>
            </w:r>
          </w:hyperlink>
        </w:p>
        <w:p w14:paraId="6CEB4C13" w14:textId="64983F82" w:rsidR="00465B90" w:rsidRDefault="00465B90">
          <w:pPr>
            <w:pStyle w:val="TDC3"/>
            <w:tabs>
              <w:tab w:val="right" w:pos="8828"/>
            </w:tabs>
            <w:rPr>
              <w:rFonts w:asciiTheme="minorHAnsi" w:hAnsiTheme="minorHAnsi"/>
              <w:noProof/>
              <w:lang w:val="es-CO"/>
            </w:rPr>
          </w:pPr>
          <w:hyperlink w:anchor="_Toc120449982" w:history="1">
            <w:r w:rsidRPr="00A84FB7">
              <w:rPr>
                <w:rStyle w:val="Hipervnculo"/>
                <w:noProof/>
              </w:rPr>
              <w:t>4.1.4 ANALISIS DEL CONTEXTO INSTITUCIONAL</w:t>
            </w:r>
            <w:r>
              <w:rPr>
                <w:noProof/>
                <w:webHidden/>
              </w:rPr>
              <w:tab/>
            </w:r>
            <w:r>
              <w:rPr>
                <w:noProof/>
                <w:webHidden/>
              </w:rPr>
              <w:fldChar w:fldCharType="begin"/>
            </w:r>
            <w:r>
              <w:rPr>
                <w:noProof/>
                <w:webHidden/>
              </w:rPr>
              <w:instrText xml:space="preserve"> PAGEREF _Toc120449982 \h </w:instrText>
            </w:r>
            <w:r>
              <w:rPr>
                <w:noProof/>
                <w:webHidden/>
              </w:rPr>
            </w:r>
            <w:r>
              <w:rPr>
                <w:noProof/>
                <w:webHidden/>
              </w:rPr>
              <w:fldChar w:fldCharType="separate"/>
            </w:r>
            <w:r>
              <w:rPr>
                <w:noProof/>
                <w:webHidden/>
              </w:rPr>
              <w:t>48</w:t>
            </w:r>
            <w:r>
              <w:rPr>
                <w:noProof/>
                <w:webHidden/>
              </w:rPr>
              <w:fldChar w:fldCharType="end"/>
            </w:r>
          </w:hyperlink>
        </w:p>
        <w:p w14:paraId="19D26EAA" w14:textId="67C3A05A" w:rsidR="00465B90" w:rsidRDefault="00465B90">
          <w:pPr>
            <w:pStyle w:val="TDC4"/>
            <w:tabs>
              <w:tab w:val="right" w:pos="8828"/>
            </w:tabs>
            <w:rPr>
              <w:rFonts w:asciiTheme="minorHAnsi" w:hAnsiTheme="minorHAnsi"/>
              <w:noProof/>
              <w:lang w:val="es-CO"/>
            </w:rPr>
          </w:pPr>
          <w:hyperlink w:anchor="_Toc120449983" w:history="1">
            <w:r w:rsidRPr="00A84FB7">
              <w:rPr>
                <w:rStyle w:val="Hipervnculo"/>
                <w:noProof/>
              </w:rPr>
              <w:t>Situación Educativa</w:t>
            </w:r>
            <w:r>
              <w:rPr>
                <w:noProof/>
                <w:webHidden/>
              </w:rPr>
              <w:tab/>
            </w:r>
            <w:r>
              <w:rPr>
                <w:noProof/>
                <w:webHidden/>
              </w:rPr>
              <w:fldChar w:fldCharType="begin"/>
            </w:r>
            <w:r>
              <w:rPr>
                <w:noProof/>
                <w:webHidden/>
              </w:rPr>
              <w:instrText xml:space="preserve"> PAGEREF _Toc120449983 \h </w:instrText>
            </w:r>
            <w:r>
              <w:rPr>
                <w:noProof/>
                <w:webHidden/>
              </w:rPr>
            </w:r>
            <w:r>
              <w:rPr>
                <w:noProof/>
                <w:webHidden/>
              </w:rPr>
              <w:fldChar w:fldCharType="separate"/>
            </w:r>
            <w:r>
              <w:rPr>
                <w:noProof/>
                <w:webHidden/>
              </w:rPr>
              <w:t>48</w:t>
            </w:r>
            <w:r>
              <w:rPr>
                <w:noProof/>
                <w:webHidden/>
              </w:rPr>
              <w:fldChar w:fldCharType="end"/>
            </w:r>
          </w:hyperlink>
        </w:p>
        <w:p w14:paraId="38EC29AE" w14:textId="0AAC0B69" w:rsidR="00465B90" w:rsidRDefault="00465B90">
          <w:pPr>
            <w:pStyle w:val="TDC4"/>
            <w:tabs>
              <w:tab w:val="right" w:pos="8828"/>
            </w:tabs>
            <w:rPr>
              <w:rFonts w:asciiTheme="minorHAnsi" w:hAnsiTheme="minorHAnsi"/>
              <w:noProof/>
              <w:lang w:val="es-CO"/>
            </w:rPr>
          </w:pPr>
          <w:hyperlink w:anchor="_Toc120449984" w:history="1">
            <w:r w:rsidRPr="00A84FB7">
              <w:rPr>
                <w:rStyle w:val="Hipervnculo"/>
                <w:noProof/>
              </w:rPr>
              <w:t>Situación económica, social y cultural</w:t>
            </w:r>
            <w:r>
              <w:rPr>
                <w:noProof/>
                <w:webHidden/>
              </w:rPr>
              <w:tab/>
            </w:r>
            <w:r>
              <w:rPr>
                <w:noProof/>
                <w:webHidden/>
              </w:rPr>
              <w:fldChar w:fldCharType="begin"/>
            </w:r>
            <w:r>
              <w:rPr>
                <w:noProof/>
                <w:webHidden/>
              </w:rPr>
              <w:instrText xml:space="preserve"> PAGEREF _Toc120449984 \h </w:instrText>
            </w:r>
            <w:r>
              <w:rPr>
                <w:noProof/>
                <w:webHidden/>
              </w:rPr>
            </w:r>
            <w:r>
              <w:rPr>
                <w:noProof/>
                <w:webHidden/>
              </w:rPr>
              <w:fldChar w:fldCharType="separate"/>
            </w:r>
            <w:r>
              <w:rPr>
                <w:noProof/>
                <w:webHidden/>
              </w:rPr>
              <w:t>50</w:t>
            </w:r>
            <w:r>
              <w:rPr>
                <w:noProof/>
                <w:webHidden/>
              </w:rPr>
              <w:fldChar w:fldCharType="end"/>
            </w:r>
          </w:hyperlink>
        </w:p>
        <w:p w14:paraId="5707BB58" w14:textId="3725FDF3" w:rsidR="00465B90" w:rsidRDefault="00465B90">
          <w:pPr>
            <w:pStyle w:val="TDC4"/>
            <w:tabs>
              <w:tab w:val="right" w:pos="8828"/>
            </w:tabs>
            <w:rPr>
              <w:rFonts w:asciiTheme="minorHAnsi" w:hAnsiTheme="minorHAnsi"/>
              <w:noProof/>
              <w:lang w:val="es-CO"/>
            </w:rPr>
          </w:pPr>
          <w:hyperlink w:anchor="_Toc120449985" w:history="1">
            <w:r w:rsidRPr="00A84FB7">
              <w:rPr>
                <w:rStyle w:val="Hipervnculo"/>
                <w:noProof/>
              </w:rPr>
              <w:t>Situación ambiental</w:t>
            </w:r>
            <w:r>
              <w:rPr>
                <w:noProof/>
                <w:webHidden/>
              </w:rPr>
              <w:tab/>
            </w:r>
            <w:r>
              <w:rPr>
                <w:noProof/>
                <w:webHidden/>
              </w:rPr>
              <w:fldChar w:fldCharType="begin"/>
            </w:r>
            <w:r>
              <w:rPr>
                <w:noProof/>
                <w:webHidden/>
              </w:rPr>
              <w:instrText xml:space="preserve"> PAGEREF _Toc120449985 \h </w:instrText>
            </w:r>
            <w:r>
              <w:rPr>
                <w:noProof/>
                <w:webHidden/>
              </w:rPr>
            </w:r>
            <w:r>
              <w:rPr>
                <w:noProof/>
                <w:webHidden/>
              </w:rPr>
              <w:fldChar w:fldCharType="separate"/>
            </w:r>
            <w:r>
              <w:rPr>
                <w:noProof/>
                <w:webHidden/>
              </w:rPr>
              <w:t>51</w:t>
            </w:r>
            <w:r>
              <w:rPr>
                <w:noProof/>
                <w:webHidden/>
              </w:rPr>
              <w:fldChar w:fldCharType="end"/>
            </w:r>
          </w:hyperlink>
        </w:p>
        <w:p w14:paraId="5EAB1594" w14:textId="7789DFF3" w:rsidR="00465B90" w:rsidRDefault="00465B90">
          <w:pPr>
            <w:pStyle w:val="TDC4"/>
            <w:tabs>
              <w:tab w:val="right" w:pos="8828"/>
            </w:tabs>
            <w:rPr>
              <w:rFonts w:asciiTheme="minorHAnsi" w:hAnsiTheme="minorHAnsi"/>
              <w:noProof/>
              <w:lang w:val="es-CO"/>
            </w:rPr>
          </w:pPr>
          <w:hyperlink w:anchor="_Toc120449986" w:history="1">
            <w:r w:rsidRPr="00A84FB7">
              <w:rPr>
                <w:rStyle w:val="Hipervnculo"/>
                <w:noProof/>
              </w:rPr>
              <w:t>Situación Interna</w:t>
            </w:r>
            <w:r>
              <w:rPr>
                <w:noProof/>
                <w:webHidden/>
              </w:rPr>
              <w:tab/>
            </w:r>
            <w:r>
              <w:rPr>
                <w:noProof/>
                <w:webHidden/>
              </w:rPr>
              <w:fldChar w:fldCharType="begin"/>
            </w:r>
            <w:r>
              <w:rPr>
                <w:noProof/>
                <w:webHidden/>
              </w:rPr>
              <w:instrText xml:space="preserve"> PAGEREF _Toc120449986 \h </w:instrText>
            </w:r>
            <w:r>
              <w:rPr>
                <w:noProof/>
                <w:webHidden/>
              </w:rPr>
            </w:r>
            <w:r>
              <w:rPr>
                <w:noProof/>
                <w:webHidden/>
              </w:rPr>
              <w:fldChar w:fldCharType="separate"/>
            </w:r>
            <w:r>
              <w:rPr>
                <w:noProof/>
                <w:webHidden/>
              </w:rPr>
              <w:t>52</w:t>
            </w:r>
            <w:r>
              <w:rPr>
                <w:noProof/>
                <w:webHidden/>
              </w:rPr>
              <w:fldChar w:fldCharType="end"/>
            </w:r>
          </w:hyperlink>
        </w:p>
        <w:p w14:paraId="6467BD35" w14:textId="63616499" w:rsidR="00465B90" w:rsidRDefault="00465B90">
          <w:pPr>
            <w:pStyle w:val="TDC3"/>
            <w:tabs>
              <w:tab w:val="right" w:pos="8828"/>
            </w:tabs>
            <w:rPr>
              <w:rFonts w:asciiTheme="minorHAnsi" w:hAnsiTheme="minorHAnsi"/>
              <w:noProof/>
              <w:lang w:val="es-CO"/>
            </w:rPr>
          </w:pPr>
          <w:hyperlink w:anchor="_Toc120449987" w:history="1">
            <w:r w:rsidRPr="00A84FB7">
              <w:rPr>
                <w:rStyle w:val="Hipervnculo"/>
                <w:noProof/>
              </w:rPr>
              <w:t>4.1.5 MARCO TEÓRICO.</w:t>
            </w:r>
            <w:r>
              <w:rPr>
                <w:noProof/>
                <w:webHidden/>
              </w:rPr>
              <w:tab/>
            </w:r>
            <w:r>
              <w:rPr>
                <w:noProof/>
                <w:webHidden/>
              </w:rPr>
              <w:fldChar w:fldCharType="begin"/>
            </w:r>
            <w:r>
              <w:rPr>
                <w:noProof/>
                <w:webHidden/>
              </w:rPr>
              <w:instrText xml:space="preserve"> PAGEREF _Toc120449987 \h </w:instrText>
            </w:r>
            <w:r>
              <w:rPr>
                <w:noProof/>
                <w:webHidden/>
              </w:rPr>
            </w:r>
            <w:r>
              <w:rPr>
                <w:noProof/>
                <w:webHidden/>
              </w:rPr>
              <w:fldChar w:fldCharType="separate"/>
            </w:r>
            <w:r>
              <w:rPr>
                <w:noProof/>
                <w:webHidden/>
              </w:rPr>
              <w:t>54</w:t>
            </w:r>
            <w:r>
              <w:rPr>
                <w:noProof/>
                <w:webHidden/>
              </w:rPr>
              <w:fldChar w:fldCharType="end"/>
            </w:r>
          </w:hyperlink>
        </w:p>
        <w:p w14:paraId="7AD2906A" w14:textId="1C360577" w:rsidR="00465B90" w:rsidRDefault="00465B90">
          <w:pPr>
            <w:pStyle w:val="TDC4"/>
            <w:tabs>
              <w:tab w:val="right" w:pos="8828"/>
            </w:tabs>
            <w:rPr>
              <w:rFonts w:asciiTheme="minorHAnsi" w:hAnsiTheme="minorHAnsi"/>
              <w:noProof/>
              <w:lang w:val="es-CO"/>
            </w:rPr>
          </w:pPr>
          <w:hyperlink w:anchor="_Toc120449988" w:history="1">
            <w:r w:rsidRPr="00A84FB7">
              <w:rPr>
                <w:rStyle w:val="Hipervnculo"/>
                <w:noProof/>
              </w:rPr>
              <w:t>Fundamentos Epistemológicos.</w:t>
            </w:r>
            <w:r>
              <w:rPr>
                <w:noProof/>
                <w:webHidden/>
              </w:rPr>
              <w:tab/>
            </w:r>
            <w:r>
              <w:rPr>
                <w:noProof/>
                <w:webHidden/>
              </w:rPr>
              <w:fldChar w:fldCharType="begin"/>
            </w:r>
            <w:r>
              <w:rPr>
                <w:noProof/>
                <w:webHidden/>
              </w:rPr>
              <w:instrText xml:space="preserve"> PAGEREF _Toc120449988 \h </w:instrText>
            </w:r>
            <w:r>
              <w:rPr>
                <w:noProof/>
                <w:webHidden/>
              </w:rPr>
            </w:r>
            <w:r>
              <w:rPr>
                <w:noProof/>
                <w:webHidden/>
              </w:rPr>
              <w:fldChar w:fldCharType="separate"/>
            </w:r>
            <w:r>
              <w:rPr>
                <w:noProof/>
                <w:webHidden/>
              </w:rPr>
              <w:t>54</w:t>
            </w:r>
            <w:r>
              <w:rPr>
                <w:noProof/>
                <w:webHidden/>
              </w:rPr>
              <w:fldChar w:fldCharType="end"/>
            </w:r>
          </w:hyperlink>
        </w:p>
        <w:p w14:paraId="7AFB1D81" w14:textId="14D39CC6" w:rsidR="00465B90" w:rsidRDefault="00465B90">
          <w:pPr>
            <w:pStyle w:val="TDC4"/>
            <w:tabs>
              <w:tab w:val="right" w:pos="8828"/>
            </w:tabs>
            <w:rPr>
              <w:rFonts w:asciiTheme="minorHAnsi" w:hAnsiTheme="minorHAnsi"/>
              <w:noProof/>
              <w:lang w:val="es-CO"/>
            </w:rPr>
          </w:pPr>
          <w:hyperlink w:anchor="_Toc120449989" w:history="1">
            <w:r w:rsidRPr="00A84FB7">
              <w:rPr>
                <w:rStyle w:val="Hipervnculo"/>
                <w:noProof/>
              </w:rPr>
              <w:t>Fundamentos Humanísticos y Sociales.</w:t>
            </w:r>
            <w:r>
              <w:rPr>
                <w:noProof/>
                <w:webHidden/>
              </w:rPr>
              <w:tab/>
            </w:r>
            <w:r>
              <w:rPr>
                <w:noProof/>
                <w:webHidden/>
              </w:rPr>
              <w:fldChar w:fldCharType="begin"/>
            </w:r>
            <w:r>
              <w:rPr>
                <w:noProof/>
                <w:webHidden/>
              </w:rPr>
              <w:instrText xml:space="preserve"> PAGEREF _Toc120449989 \h </w:instrText>
            </w:r>
            <w:r>
              <w:rPr>
                <w:noProof/>
                <w:webHidden/>
              </w:rPr>
            </w:r>
            <w:r>
              <w:rPr>
                <w:noProof/>
                <w:webHidden/>
              </w:rPr>
              <w:fldChar w:fldCharType="separate"/>
            </w:r>
            <w:r>
              <w:rPr>
                <w:noProof/>
                <w:webHidden/>
              </w:rPr>
              <w:t>54</w:t>
            </w:r>
            <w:r>
              <w:rPr>
                <w:noProof/>
                <w:webHidden/>
              </w:rPr>
              <w:fldChar w:fldCharType="end"/>
            </w:r>
          </w:hyperlink>
        </w:p>
        <w:p w14:paraId="0EA7C664" w14:textId="65D72A12" w:rsidR="00465B90" w:rsidRDefault="00465B90">
          <w:pPr>
            <w:pStyle w:val="TDC4"/>
            <w:tabs>
              <w:tab w:val="right" w:pos="8828"/>
            </w:tabs>
            <w:rPr>
              <w:rFonts w:asciiTheme="minorHAnsi" w:hAnsiTheme="minorHAnsi"/>
              <w:noProof/>
              <w:lang w:val="es-CO"/>
            </w:rPr>
          </w:pPr>
          <w:hyperlink w:anchor="_Toc120449990" w:history="1">
            <w:r w:rsidRPr="00A84FB7">
              <w:rPr>
                <w:rStyle w:val="Hipervnculo"/>
                <w:noProof/>
              </w:rPr>
              <w:t>Fundamentos Axiológicos.</w:t>
            </w:r>
            <w:r>
              <w:rPr>
                <w:noProof/>
                <w:webHidden/>
              </w:rPr>
              <w:tab/>
            </w:r>
            <w:r>
              <w:rPr>
                <w:noProof/>
                <w:webHidden/>
              </w:rPr>
              <w:fldChar w:fldCharType="begin"/>
            </w:r>
            <w:r>
              <w:rPr>
                <w:noProof/>
                <w:webHidden/>
              </w:rPr>
              <w:instrText xml:space="preserve"> PAGEREF _Toc120449990 \h </w:instrText>
            </w:r>
            <w:r>
              <w:rPr>
                <w:noProof/>
                <w:webHidden/>
              </w:rPr>
            </w:r>
            <w:r>
              <w:rPr>
                <w:noProof/>
                <w:webHidden/>
              </w:rPr>
              <w:fldChar w:fldCharType="separate"/>
            </w:r>
            <w:r>
              <w:rPr>
                <w:noProof/>
                <w:webHidden/>
              </w:rPr>
              <w:t>55</w:t>
            </w:r>
            <w:r>
              <w:rPr>
                <w:noProof/>
                <w:webHidden/>
              </w:rPr>
              <w:fldChar w:fldCharType="end"/>
            </w:r>
          </w:hyperlink>
        </w:p>
        <w:p w14:paraId="5572ACCA" w14:textId="0979083B" w:rsidR="00465B90" w:rsidRDefault="00465B90">
          <w:pPr>
            <w:pStyle w:val="TDC4"/>
            <w:tabs>
              <w:tab w:val="right" w:pos="8828"/>
            </w:tabs>
            <w:rPr>
              <w:rFonts w:asciiTheme="minorHAnsi" w:hAnsiTheme="minorHAnsi"/>
              <w:noProof/>
              <w:lang w:val="es-CO"/>
            </w:rPr>
          </w:pPr>
          <w:hyperlink w:anchor="_Toc120449991" w:history="1">
            <w:r w:rsidRPr="00A84FB7">
              <w:rPr>
                <w:rStyle w:val="Hipervnculo"/>
                <w:noProof/>
              </w:rPr>
              <w:t>Fundamentos Filosóficos</w:t>
            </w:r>
            <w:r>
              <w:rPr>
                <w:noProof/>
                <w:webHidden/>
              </w:rPr>
              <w:tab/>
            </w:r>
            <w:r>
              <w:rPr>
                <w:noProof/>
                <w:webHidden/>
              </w:rPr>
              <w:fldChar w:fldCharType="begin"/>
            </w:r>
            <w:r>
              <w:rPr>
                <w:noProof/>
                <w:webHidden/>
              </w:rPr>
              <w:instrText xml:space="preserve"> PAGEREF _Toc120449991 \h </w:instrText>
            </w:r>
            <w:r>
              <w:rPr>
                <w:noProof/>
                <w:webHidden/>
              </w:rPr>
            </w:r>
            <w:r>
              <w:rPr>
                <w:noProof/>
                <w:webHidden/>
              </w:rPr>
              <w:fldChar w:fldCharType="separate"/>
            </w:r>
            <w:r>
              <w:rPr>
                <w:noProof/>
                <w:webHidden/>
              </w:rPr>
              <w:t>56</w:t>
            </w:r>
            <w:r>
              <w:rPr>
                <w:noProof/>
                <w:webHidden/>
              </w:rPr>
              <w:fldChar w:fldCharType="end"/>
            </w:r>
          </w:hyperlink>
        </w:p>
        <w:p w14:paraId="2B5B9FA5" w14:textId="5904CC9D" w:rsidR="00465B90" w:rsidRDefault="00465B90">
          <w:pPr>
            <w:pStyle w:val="TDC4"/>
            <w:tabs>
              <w:tab w:val="right" w:pos="8828"/>
            </w:tabs>
            <w:rPr>
              <w:rFonts w:asciiTheme="minorHAnsi" w:hAnsiTheme="minorHAnsi"/>
              <w:noProof/>
              <w:lang w:val="es-CO"/>
            </w:rPr>
          </w:pPr>
          <w:hyperlink w:anchor="_Toc120449992" w:history="1">
            <w:r w:rsidRPr="00A84FB7">
              <w:rPr>
                <w:rStyle w:val="Hipervnculo"/>
                <w:noProof/>
              </w:rPr>
              <w:t>Fundamentos Curriculares.</w:t>
            </w:r>
            <w:r>
              <w:rPr>
                <w:noProof/>
                <w:webHidden/>
              </w:rPr>
              <w:tab/>
            </w:r>
            <w:r>
              <w:rPr>
                <w:noProof/>
                <w:webHidden/>
              </w:rPr>
              <w:fldChar w:fldCharType="begin"/>
            </w:r>
            <w:r>
              <w:rPr>
                <w:noProof/>
                <w:webHidden/>
              </w:rPr>
              <w:instrText xml:space="preserve"> PAGEREF _Toc120449992 \h </w:instrText>
            </w:r>
            <w:r>
              <w:rPr>
                <w:noProof/>
                <w:webHidden/>
              </w:rPr>
            </w:r>
            <w:r>
              <w:rPr>
                <w:noProof/>
                <w:webHidden/>
              </w:rPr>
              <w:fldChar w:fldCharType="separate"/>
            </w:r>
            <w:r>
              <w:rPr>
                <w:noProof/>
                <w:webHidden/>
              </w:rPr>
              <w:t>57</w:t>
            </w:r>
            <w:r>
              <w:rPr>
                <w:noProof/>
                <w:webHidden/>
              </w:rPr>
              <w:fldChar w:fldCharType="end"/>
            </w:r>
          </w:hyperlink>
        </w:p>
        <w:p w14:paraId="750843BF" w14:textId="3CEABA73" w:rsidR="00465B90" w:rsidRDefault="00465B90">
          <w:pPr>
            <w:pStyle w:val="TDC4"/>
            <w:tabs>
              <w:tab w:val="right" w:pos="8828"/>
            </w:tabs>
            <w:rPr>
              <w:rFonts w:asciiTheme="minorHAnsi" w:hAnsiTheme="minorHAnsi"/>
              <w:noProof/>
              <w:lang w:val="es-CO"/>
            </w:rPr>
          </w:pPr>
          <w:hyperlink w:anchor="_Toc120449993" w:history="1">
            <w:r w:rsidRPr="00A84FB7">
              <w:rPr>
                <w:rStyle w:val="Hipervnculo"/>
                <w:noProof/>
              </w:rPr>
              <w:t>Modelo y Fundamentos Pedagógicos.</w:t>
            </w:r>
            <w:r>
              <w:rPr>
                <w:noProof/>
                <w:webHidden/>
              </w:rPr>
              <w:tab/>
            </w:r>
            <w:r>
              <w:rPr>
                <w:noProof/>
                <w:webHidden/>
              </w:rPr>
              <w:fldChar w:fldCharType="begin"/>
            </w:r>
            <w:r>
              <w:rPr>
                <w:noProof/>
                <w:webHidden/>
              </w:rPr>
              <w:instrText xml:space="preserve"> PAGEREF _Toc120449993 \h </w:instrText>
            </w:r>
            <w:r>
              <w:rPr>
                <w:noProof/>
                <w:webHidden/>
              </w:rPr>
            </w:r>
            <w:r>
              <w:rPr>
                <w:noProof/>
                <w:webHidden/>
              </w:rPr>
              <w:fldChar w:fldCharType="separate"/>
            </w:r>
            <w:r>
              <w:rPr>
                <w:noProof/>
                <w:webHidden/>
              </w:rPr>
              <w:t>59</w:t>
            </w:r>
            <w:r>
              <w:rPr>
                <w:noProof/>
                <w:webHidden/>
              </w:rPr>
              <w:fldChar w:fldCharType="end"/>
            </w:r>
          </w:hyperlink>
        </w:p>
        <w:p w14:paraId="591BE92D" w14:textId="09628C52" w:rsidR="00465B90" w:rsidRDefault="00465B90">
          <w:pPr>
            <w:pStyle w:val="TDC5"/>
            <w:tabs>
              <w:tab w:val="right" w:pos="8828"/>
            </w:tabs>
            <w:rPr>
              <w:noProof/>
            </w:rPr>
          </w:pPr>
          <w:hyperlink w:anchor="_Toc120449994" w:history="1">
            <w:r w:rsidRPr="00A84FB7">
              <w:rPr>
                <w:rStyle w:val="Hipervnculo"/>
                <w:noProof/>
              </w:rPr>
              <w:t>El Constructivismo y El Aprendizaje Significativo</w:t>
            </w:r>
            <w:r>
              <w:rPr>
                <w:noProof/>
                <w:webHidden/>
              </w:rPr>
              <w:tab/>
            </w:r>
            <w:r>
              <w:rPr>
                <w:noProof/>
                <w:webHidden/>
              </w:rPr>
              <w:fldChar w:fldCharType="begin"/>
            </w:r>
            <w:r>
              <w:rPr>
                <w:noProof/>
                <w:webHidden/>
              </w:rPr>
              <w:instrText xml:space="preserve"> PAGEREF _Toc120449994 \h </w:instrText>
            </w:r>
            <w:r>
              <w:rPr>
                <w:noProof/>
                <w:webHidden/>
              </w:rPr>
            </w:r>
            <w:r>
              <w:rPr>
                <w:noProof/>
                <w:webHidden/>
              </w:rPr>
              <w:fldChar w:fldCharType="separate"/>
            </w:r>
            <w:r>
              <w:rPr>
                <w:noProof/>
                <w:webHidden/>
              </w:rPr>
              <w:t>60</w:t>
            </w:r>
            <w:r>
              <w:rPr>
                <w:noProof/>
                <w:webHidden/>
              </w:rPr>
              <w:fldChar w:fldCharType="end"/>
            </w:r>
          </w:hyperlink>
        </w:p>
        <w:p w14:paraId="1ECD47AE" w14:textId="76064848" w:rsidR="00465B90" w:rsidRDefault="00465B90">
          <w:pPr>
            <w:pStyle w:val="TDC5"/>
            <w:tabs>
              <w:tab w:val="right" w:pos="8828"/>
            </w:tabs>
            <w:rPr>
              <w:noProof/>
            </w:rPr>
          </w:pPr>
          <w:hyperlink w:anchor="_Toc120449995" w:history="1">
            <w:r w:rsidRPr="00A84FB7">
              <w:rPr>
                <w:rStyle w:val="Hipervnculo"/>
                <w:rFonts w:asciiTheme="majorHAnsi" w:hAnsiTheme="majorHAnsi"/>
                <w:bCs/>
                <w:caps/>
                <w:noProof/>
              </w:rPr>
              <w:t>Las Inteligencias Múltiples</w:t>
            </w:r>
            <w:r>
              <w:rPr>
                <w:noProof/>
                <w:webHidden/>
              </w:rPr>
              <w:tab/>
            </w:r>
            <w:r>
              <w:rPr>
                <w:noProof/>
                <w:webHidden/>
              </w:rPr>
              <w:fldChar w:fldCharType="begin"/>
            </w:r>
            <w:r>
              <w:rPr>
                <w:noProof/>
                <w:webHidden/>
              </w:rPr>
              <w:instrText xml:space="preserve"> PAGEREF _Toc120449995 \h </w:instrText>
            </w:r>
            <w:r>
              <w:rPr>
                <w:noProof/>
                <w:webHidden/>
              </w:rPr>
            </w:r>
            <w:r>
              <w:rPr>
                <w:noProof/>
                <w:webHidden/>
              </w:rPr>
              <w:fldChar w:fldCharType="separate"/>
            </w:r>
            <w:r>
              <w:rPr>
                <w:noProof/>
                <w:webHidden/>
              </w:rPr>
              <w:t>62</w:t>
            </w:r>
            <w:r>
              <w:rPr>
                <w:noProof/>
                <w:webHidden/>
              </w:rPr>
              <w:fldChar w:fldCharType="end"/>
            </w:r>
          </w:hyperlink>
        </w:p>
        <w:p w14:paraId="44439A01" w14:textId="70B580E1" w:rsidR="00465B90" w:rsidRDefault="00465B90">
          <w:pPr>
            <w:pStyle w:val="TDC4"/>
            <w:tabs>
              <w:tab w:val="right" w:pos="8828"/>
            </w:tabs>
            <w:rPr>
              <w:rFonts w:asciiTheme="minorHAnsi" w:hAnsiTheme="minorHAnsi"/>
              <w:noProof/>
              <w:lang w:val="es-CO"/>
            </w:rPr>
          </w:pPr>
          <w:hyperlink w:anchor="_Toc120449996" w:history="1">
            <w:r w:rsidRPr="00A84FB7">
              <w:rPr>
                <w:rStyle w:val="Hipervnculo"/>
                <w:noProof/>
              </w:rPr>
              <w:t>Actividades Rectoras de la primera infancia.</w:t>
            </w:r>
            <w:r>
              <w:rPr>
                <w:noProof/>
                <w:webHidden/>
              </w:rPr>
              <w:tab/>
            </w:r>
            <w:r>
              <w:rPr>
                <w:noProof/>
                <w:webHidden/>
              </w:rPr>
              <w:fldChar w:fldCharType="begin"/>
            </w:r>
            <w:r>
              <w:rPr>
                <w:noProof/>
                <w:webHidden/>
              </w:rPr>
              <w:instrText xml:space="preserve"> PAGEREF _Toc120449996 \h </w:instrText>
            </w:r>
            <w:r>
              <w:rPr>
                <w:noProof/>
                <w:webHidden/>
              </w:rPr>
            </w:r>
            <w:r>
              <w:rPr>
                <w:noProof/>
                <w:webHidden/>
              </w:rPr>
              <w:fldChar w:fldCharType="separate"/>
            </w:r>
            <w:r>
              <w:rPr>
                <w:noProof/>
                <w:webHidden/>
              </w:rPr>
              <w:t>63</w:t>
            </w:r>
            <w:r>
              <w:rPr>
                <w:noProof/>
                <w:webHidden/>
              </w:rPr>
              <w:fldChar w:fldCharType="end"/>
            </w:r>
          </w:hyperlink>
        </w:p>
        <w:p w14:paraId="7077F040" w14:textId="78DB6E79" w:rsidR="00465B90" w:rsidRDefault="00465B90">
          <w:pPr>
            <w:pStyle w:val="TDC4"/>
            <w:tabs>
              <w:tab w:val="right" w:pos="8828"/>
            </w:tabs>
            <w:rPr>
              <w:rFonts w:asciiTheme="minorHAnsi" w:hAnsiTheme="minorHAnsi"/>
              <w:noProof/>
              <w:lang w:val="es-CO"/>
            </w:rPr>
          </w:pPr>
          <w:hyperlink w:anchor="_Toc120449997" w:history="1">
            <w:r w:rsidRPr="00A84FB7">
              <w:rPr>
                <w:rStyle w:val="Hipervnculo"/>
                <w:noProof/>
              </w:rPr>
              <w:t>Los Fines de la Educación Infantil</w:t>
            </w:r>
            <w:r>
              <w:rPr>
                <w:noProof/>
                <w:webHidden/>
              </w:rPr>
              <w:tab/>
            </w:r>
            <w:r>
              <w:rPr>
                <w:noProof/>
                <w:webHidden/>
              </w:rPr>
              <w:fldChar w:fldCharType="begin"/>
            </w:r>
            <w:r>
              <w:rPr>
                <w:noProof/>
                <w:webHidden/>
              </w:rPr>
              <w:instrText xml:space="preserve"> PAGEREF _Toc120449997 \h </w:instrText>
            </w:r>
            <w:r>
              <w:rPr>
                <w:noProof/>
                <w:webHidden/>
              </w:rPr>
            </w:r>
            <w:r>
              <w:rPr>
                <w:noProof/>
                <w:webHidden/>
              </w:rPr>
              <w:fldChar w:fldCharType="separate"/>
            </w:r>
            <w:r>
              <w:rPr>
                <w:noProof/>
                <w:webHidden/>
              </w:rPr>
              <w:t>65</w:t>
            </w:r>
            <w:r>
              <w:rPr>
                <w:noProof/>
                <w:webHidden/>
              </w:rPr>
              <w:fldChar w:fldCharType="end"/>
            </w:r>
          </w:hyperlink>
        </w:p>
        <w:p w14:paraId="4448C9ED" w14:textId="6F74FA37" w:rsidR="00465B90" w:rsidRDefault="00465B90">
          <w:pPr>
            <w:pStyle w:val="TDC4"/>
            <w:tabs>
              <w:tab w:val="right" w:pos="8828"/>
            </w:tabs>
            <w:rPr>
              <w:rFonts w:asciiTheme="minorHAnsi" w:hAnsiTheme="minorHAnsi"/>
              <w:noProof/>
              <w:lang w:val="es-CO"/>
            </w:rPr>
          </w:pPr>
          <w:hyperlink w:anchor="_Toc120449998" w:history="1">
            <w:r w:rsidRPr="00A84FB7">
              <w:rPr>
                <w:rStyle w:val="Hipervnculo"/>
                <w:noProof/>
              </w:rPr>
              <w:t>Objetivos Específicos de la Educación Preescolar.</w:t>
            </w:r>
            <w:r>
              <w:rPr>
                <w:noProof/>
                <w:webHidden/>
              </w:rPr>
              <w:tab/>
            </w:r>
            <w:r>
              <w:rPr>
                <w:noProof/>
                <w:webHidden/>
              </w:rPr>
              <w:fldChar w:fldCharType="begin"/>
            </w:r>
            <w:r>
              <w:rPr>
                <w:noProof/>
                <w:webHidden/>
              </w:rPr>
              <w:instrText xml:space="preserve"> PAGEREF _Toc120449998 \h </w:instrText>
            </w:r>
            <w:r>
              <w:rPr>
                <w:noProof/>
                <w:webHidden/>
              </w:rPr>
            </w:r>
            <w:r>
              <w:rPr>
                <w:noProof/>
                <w:webHidden/>
              </w:rPr>
              <w:fldChar w:fldCharType="separate"/>
            </w:r>
            <w:r>
              <w:rPr>
                <w:noProof/>
                <w:webHidden/>
              </w:rPr>
              <w:t>66</w:t>
            </w:r>
            <w:r>
              <w:rPr>
                <w:noProof/>
                <w:webHidden/>
              </w:rPr>
              <w:fldChar w:fldCharType="end"/>
            </w:r>
          </w:hyperlink>
        </w:p>
        <w:p w14:paraId="37775A8C" w14:textId="41BCE1E9" w:rsidR="00465B90" w:rsidRDefault="00465B90">
          <w:pPr>
            <w:pStyle w:val="TDC4"/>
            <w:tabs>
              <w:tab w:val="right" w:pos="8828"/>
            </w:tabs>
            <w:rPr>
              <w:rFonts w:asciiTheme="minorHAnsi" w:hAnsiTheme="minorHAnsi"/>
              <w:noProof/>
              <w:lang w:val="es-CO"/>
            </w:rPr>
          </w:pPr>
          <w:hyperlink w:anchor="_Toc120449999" w:history="1">
            <w:r w:rsidRPr="00A84FB7">
              <w:rPr>
                <w:rStyle w:val="Hipervnculo"/>
                <w:noProof/>
              </w:rPr>
              <w:t>Enfoque administrativo.</w:t>
            </w:r>
            <w:r>
              <w:rPr>
                <w:noProof/>
                <w:webHidden/>
              </w:rPr>
              <w:tab/>
            </w:r>
            <w:r>
              <w:rPr>
                <w:noProof/>
                <w:webHidden/>
              </w:rPr>
              <w:fldChar w:fldCharType="begin"/>
            </w:r>
            <w:r>
              <w:rPr>
                <w:noProof/>
                <w:webHidden/>
              </w:rPr>
              <w:instrText xml:space="preserve"> PAGEREF _Toc120449999 \h </w:instrText>
            </w:r>
            <w:r>
              <w:rPr>
                <w:noProof/>
                <w:webHidden/>
              </w:rPr>
            </w:r>
            <w:r>
              <w:rPr>
                <w:noProof/>
                <w:webHidden/>
              </w:rPr>
              <w:fldChar w:fldCharType="separate"/>
            </w:r>
            <w:r>
              <w:rPr>
                <w:noProof/>
                <w:webHidden/>
              </w:rPr>
              <w:t>67</w:t>
            </w:r>
            <w:r>
              <w:rPr>
                <w:noProof/>
                <w:webHidden/>
              </w:rPr>
              <w:fldChar w:fldCharType="end"/>
            </w:r>
          </w:hyperlink>
        </w:p>
        <w:p w14:paraId="78D97157" w14:textId="6178413D" w:rsidR="00465B90" w:rsidRDefault="00465B90">
          <w:pPr>
            <w:pStyle w:val="TDC3"/>
            <w:tabs>
              <w:tab w:val="right" w:pos="8828"/>
            </w:tabs>
            <w:rPr>
              <w:rFonts w:asciiTheme="minorHAnsi" w:hAnsiTheme="minorHAnsi"/>
              <w:noProof/>
              <w:lang w:val="es-CO"/>
            </w:rPr>
          </w:pPr>
          <w:hyperlink w:anchor="_Toc120450000" w:history="1">
            <w:r w:rsidRPr="00A84FB7">
              <w:rPr>
                <w:rStyle w:val="Hipervnculo"/>
                <w:noProof/>
              </w:rPr>
              <w:t>4.1.6 LA EVALUACIÓN ACADÉMICA EN LA INSTITUCION</w:t>
            </w:r>
            <w:r>
              <w:rPr>
                <w:noProof/>
                <w:webHidden/>
              </w:rPr>
              <w:tab/>
            </w:r>
            <w:r>
              <w:rPr>
                <w:noProof/>
                <w:webHidden/>
              </w:rPr>
              <w:fldChar w:fldCharType="begin"/>
            </w:r>
            <w:r>
              <w:rPr>
                <w:noProof/>
                <w:webHidden/>
              </w:rPr>
              <w:instrText xml:space="preserve"> PAGEREF _Toc120450000 \h </w:instrText>
            </w:r>
            <w:r>
              <w:rPr>
                <w:noProof/>
                <w:webHidden/>
              </w:rPr>
            </w:r>
            <w:r>
              <w:rPr>
                <w:noProof/>
                <w:webHidden/>
              </w:rPr>
              <w:fldChar w:fldCharType="separate"/>
            </w:r>
            <w:r>
              <w:rPr>
                <w:noProof/>
                <w:webHidden/>
              </w:rPr>
              <w:t>67</w:t>
            </w:r>
            <w:r>
              <w:rPr>
                <w:noProof/>
                <w:webHidden/>
              </w:rPr>
              <w:fldChar w:fldCharType="end"/>
            </w:r>
          </w:hyperlink>
        </w:p>
        <w:p w14:paraId="48DE178F" w14:textId="43A585AF" w:rsidR="00465B90" w:rsidRDefault="00465B90">
          <w:pPr>
            <w:pStyle w:val="TDC3"/>
            <w:tabs>
              <w:tab w:val="right" w:pos="8828"/>
            </w:tabs>
            <w:rPr>
              <w:rFonts w:asciiTheme="minorHAnsi" w:hAnsiTheme="minorHAnsi"/>
              <w:noProof/>
              <w:lang w:val="es-CO"/>
            </w:rPr>
          </w:pPr>
          <w:hyperlink w:anchor="_Toc120450001" w:history="1">
            <w:r w:rsidRPr="00A84FB7">
              <w:rPr>
                <w:rStyle w:val="Hipervnculo"/>
                <w:noProof/>
              </w:rPr>
              <w:t>4.1.7 GRADOS Y DENSIDAD ESTUDIANTIL</w:t>
            </w:r>
            <w:r>
              <w:rPr>
                <w:noProof/>
                <w:webHidden/>
              </w:rPr>
              <w:tab/>
            </w:r>
            <w:r>
              <w:rPr>
                <w:noProof/>
                <w:webHidden/>
              </w:rPr>
              <w:fldChar w:fldCharType="begin"/>
            </w:r>
            <w:r>
              <w:rPr>
                <w:noProof/>
                <w:webHidden/>
              </w:rPr>
              <w:instrText xml:space="preserve"> PAGEREF _Toc120450001 \h </w:instrText>
            </w:r>
            <w:r>
              <w:rPr>
                <w:noProof/>
                <w:webHidden/>
              </w:rPr>
            </w:r>
            <w:r>
              <w:rPr>
                <w:noProof/>
                <w:webHidden/>
              </w:rPr>
              <w:fldChar w:fldCharType="separate"/>
            </w:r>
            <w:r>
              <w:rPr>
                <w:noProof/>
                <w:webHidden/>
              </w:rPr>
              <w:t>69</w:t>
            </w:r>
            <w:r>
              <w:rPr>
                <w:noProof/>
                <w:webHidden/>
              </w:rPr>
              <w:fldChar w:fldCharType="end"/>
            </w:r>
          </w:hyperlink>
        </w:p>
        <w:p w14:paraId="0B3A93A8" w14:textId="1C0FA9D9" w:rsidR="00465B90" w:rsidRDefault="00465B90">
          <w:pPr>
            <w:pStyle w:val="TDC3"/>
            <w:tabs>
              <w:tab w:val="right" w:pos="8828"/>
            </w:tabs>
            <w:rPr>
              <w:rFonts w:asciiTheme="minorHAnsi" w:hAnsiTheme="minorHAnsi"/>
              <w:noProof/>
              <w:lang w:val="es-CO"/>
            </w:rPr>
          </w:pPr>
          <w:hyperlink w:anchor="_Toc120450002" w:history="1">
            <w:r w:rsidRPr="00A84FB7">
              <w:rPr>
                <w:rStyle w:val="Hipervnculo"/>
                <w:noProof/>
              </w:rPr>
              <w:t>4.1.8 PROYECTOS TRANSVERSALES</w:t>
            </w:r>
            <w:r>
              <w:rPr>
                <w:noProof/>
                <w:webHidden/>
              </w:rPr>
              <w:tab/>
            </w:r>
            <w:r>
              <w:rPr>
                <w:noProof/>
                <w:webHidden/>
              </w:rPr>
              <w:fldChar w:fldCharType="begin"/>
            </w:r>
            <w:r>
              <w:rPr>
                <w:noProof/>
                <w:webHidden/>
              </w:rPr>
              <w:instrText xml:space="preserve"> PAGEREF _Toc120450002 \h </w:instrText>
            </w:r>
            <w:r>
              <w:rPr>
                <w:noProof/>
                <w:webHidden/>
              </w:rPr>
            </w:r>
            <w:r>
              <w:rPr>
                <w:noProof/>
                <w:webHidden/>
              </w:rPr>
              <w:fldChar w:fldCharType="separate"/>
            </w:r>
            <w:r>
              <w:rPr>
                <w:noProof/>
                <w:webHidden/>
              </w:rPr>
              <w:t>69</w:t>
            </w:r>
            <w:r>
              <w:rPr>
                <w:noProof/>
                <w:webHidden/>
              </w:rPr>
              <w:fldChar w:fldCharType="end"/>
            </w:r>
          </w:hyperlink>
        </w:p>
        <w:p w14:paraId="613F4B2D" w14:textId="00669227" w:rsidR="00465B90" w:rsidRDefault="00465B90">
          <w:pPr>
            <w:pStyle w:val="TDC3"/>
            <w:tabs>
              <w:tab w:val="right" w:pos="8828"/>
            </w:tabs>
            <w:rPr>
              <w:rFonts w:asciiTheme="minorHAnsi" w:hAnsiTheme="minorHAnsi"/>
              <w:noProof/>
              <w:lang w:val="es-CO"/>
            </w:rPr>
          </w:pPr>
          <w:hyperlink w:anchor="_Toc120450003" w:history="1">
            <w:r w:rsidRPr="00A84FB7">
              <w:rPr>
                <w:rStyle w:val="Hipervnculo"/>
                <w:noProof/>
              </w:rPr>
              <w:t>4.1.9 RECURSOS INSTITUCIONALES.</w:t>
            </w:r>
            <w:r>
              <w:rPr>
                <w:noProof/>
                <w:webHidden/>
              </w:rPr>
              <w:tab/>
            </w:r>
            <w:r>
              <w:rPr>
                <w:noProof/>
                <w:webHidden/>
              </w:rPr>
              <w:fldChar w:fldCharType="begin"/>
            </w:r>
            <w:r>
              <w:rPr>
                <w:noProof/>
                <w:webHidden/>
              </w:rPr>
              <w:instrText xml:space="preserve"> PAGEREF _Toc120450003 \h </w:instrText>
            </w:r>
            <w:r>
              <w:rPr>
                <w:noProof/>
                <w:webHidden/>
              </w:rPr>
            </w:r>
            <w:r>
              <w:rPr>
                <w:noProof/>
                <w:webHidden/>
              </w:rPr>
              <w:fldChar w:fldCharType="separate"/>
            </w:r>
            <w:r>
              <w:rPr>
                <w:noProof/>
                <w:webHidden/>
              </w:rPr>
              <w:t>71</w:t>
            </w:r>
            <w:r>
              <w:rPr>
                <w:noProof/>
                <w:webHidden/>
              </w:rPr>
              <w:fldChar w:fldCharType="end"/>
            </w:r>
          </w:hyperlink>
        </w:p>
        <w:p w14:paraId="5433F18F" w14:textId="475A37F6" w:rsidR="00465B90" w:rsidRDefault="00465B90">
          <w:pPr>
            <w:pStyle w:val="TDC4"/>
            <w:tabs>
              <w:tab w:val="right" w:pos="8828"/>
            </w:tabs>
            <w:rPr>
              <w:rFonts w:asciiTheme="minorHAnsi" w:hAnsiTheme="minorHAnsi"/>
              <w:noProof/>
              <w:lang w:val="es-CO"/>
            </w:rPr>
          </w:pPr>
          <w:hyperlink w:anchor="_Toc120450004" w:history="1">
            <w:r w:rsidRPr="00A84FB7">
              <w:rPr>
                <w:rStyle w:val="Hipervnculo"/>
                <w:noProof/>
              </w:rPr>
              <w:t>Recursos Humanos</w:t>
            </w:r>
            <w:r>
              <w:rPr>
                <w:noProof/>
                <w:webHidden/>
              </w:rPr>
              <w:tab/>
            </w:r>
            <w:r>
              <w:rPr>
                <w:noProof/>
                <w:webHidden/>
              </w:rPr>
              <w:fldChar w:fldCharType="begin"/>
            </w:r>
            <w:r>
              <w:rPr>
                <w:noProof/>
                <w:webHidden/>
              </w:rPr>
              <w:instrText xml:space="preserve"> PAGEREF _Toc120450004 \h </w:instrText>
            </w:r>
            <w:r>
              <w:rPr>
                <w:noProof/>
                <w:webHidden/>
              </w:rPr>
            </w:r>
            <w:r>
              <w:rPr>
                <w:noProof/>
                <w:webHidden/>
              </w:rPr>
              <w:fldChar w:fldCharType="separate"/>
            </w:r>
            <w:r>
              <w:rPr>
                <w:noProof/>
                <w:webHidden/>
              </w:rPr>
              <w:t>71</w:t>
            </w:r>
            <w:r>
              <w:rPr>
                <w:noProof/>
                <w:webHidden/>
              </w:rPr>
              <w:fldChar w:fldCharType="end"/>
            </w:r>
          </w:hyperlink>
        </w:p>
        <w:p w14:paraId="67C6F096" w14:textId="51AF8999" w:rsidR="00465B90" w:rsidRDefault="00465B90">
          <w:pPr>
            <w:pStyle w:val="TDC4"/>
            <w:tabs>
              <w:tab w:val="right" w:pos="8828"/>
            </w:tabs>
            <w:rPr>
              <w:rFonts w:asciiTheme="minorHAnsi" w:hAnsiTheme="minorHAnsi"/>
              <w:noProof/>
              <w:lang w:val="es-CO"/>
            </w:rPr>
          </w:pPr>
          <w:hyperlink w:anchor="_Toc120450005" w:history="1">
            <w:r w:rsidRPr="00A84FB7">
              <w:rPr>
                <w:rStyle w:val="Hipervnculo"/>
                <w:noProof/>
              </w:rPr>
              <w:t>Recursos Físicos</w:t>
            </w:r>
            <w:r>
              <w:rPr>
                <w:noProof/>
                <w:webHidden/>
              </w:rPr>
              <w:tab/>
            </w:r>
            <w:r>
              <w:rPr>
                <w:noProof/>
                <w:webHidden/>
              </w:rPr>
              <w:fldChar w:fldCharType="begin"/>
            </w:r>
            <w:r>
              <w:rPr>
                <w:noProof/>
                <w:webHidden/>
              </w:rPr>
              <w:instrText xml:space="preserve"> PAGEREF _Toc120450005 \h </w:instrText>
            </w:r>
            <w:r>
              <w:rPr>
                <w:noProof/>
                <w:webHidden/>
              </w:rPr>
            </w:r>
            <w:r>
              <w:rPr>
                <w:noProof/>
                <w:webHidden/>
              </w:rPr>
              <w:fldChar w:fldCharType="separate"/>
            </w:r>
            <w:r>
              <w:rPr>
                <w:noProof/>
                <w:webHidden/>
              </w:rPr>
              <w:t>71</w:t>
            </w:r>
            <w:r>
              <w:rPr>
                <w:noProof/>
                <w:webHidden/>
              </w:rPr>
              <w:fldChar w:fldCharType="end"/>
            </w:r>
          </w:hyperlink>
        </w:p>
        <w:p w14:paraId="56088B13" w14:textId="60BE7354" w:rsidR="00465B90" w:rsidRDefault="00465B90">
          <w:pPr>
            <w:pStyle w:val="TDC5"/>
            <w:tabs>
              <w:tab w:val="right" w:pos="8828"/>
            </w:tabs>
            <w:rPr>
              <w:noProof/>
            </w:rPr>
          </w:pPr>
          <w:hyperlink w:anchor="_Toc120450006" w:history="1">
            <w:r w:rsidRPr="00A84FB7">
              <w:rPr>
                <w:rStyle w:val="Hipervnculo"/>
                <w:noProof/>
              </w:rPr>
              <w:t>Fotografías</w:t>
            </w:r>
            <w:r>
              <w:rPr>
                <w:noProof/>
                <w:webHidden/>
              </w:rPr>
              <w:tab/>
            </w:r>
            <w:r>
              <w:rPr>
                <w:noProof/>
                <w:webHidden/>
              </w:rPr>
              <w:fldChar w:fldCharType="begin"/>
            </w:r>
            <w:r>
              <w:rPr>
                <w:noProof/>
                <w:webHidden/>
              </w:rPr>
              <w:instrText xml:space="preserve"> PAGEREF _Toc120450006 \h </w:instrText>
            </w:r>
            <w:r>
              <w:rPr>
                <w:noProof/>
                <w:webHidden/>
              </w:rPr>
            </w:r>
            <w:r>
              <w:rPr>
                <w:noProof/>
                <w:webHidden/>
              </w:rPr>
              <w:fldChar w:fldCharType="separate"/>
            </w:r>
            <w:r>
              <w:rPr>
                <w:noProof/>
                <w:webHidden/>
              </w:rPr>
              <w:t>73</w:t>
            </w:r>
            <w:r>
              <w:rPr>
                <w:noProof/>
                <w:webHidden/>
              </w:rPr>
              <w:fldChar w:fldCharType="end"/>
            </w:r>
          </w:hyperlink>
        </w:p>
        <w:p w14:paraId="20CC36EA" w14:textId="7DEB2236" w:rsidR="00465B90" w:rsidRDefault="00465B90">
          <w:pPr>
            <w:pStyle w:val="TDC3"/>
            <w:tabs>
              <w:tab w:val="right" w:pos="8828"/>
            </w:tabs>
            <w:rPr>
              <w:rFonts w:asciiTheme="minorHAnsi" w:hAnsiTheme="minorHAnsi"/>
              <w:noProof/>
              <w:lang w:val="es-CO"/>
            </w:rPr>
          </w:pPr>
          <w:hyperlink w:anchor="_Toc120450007" w:history="1">
            <w:r w:rsidRPr="00A84FB7">
              <w:rPr>
                <w:rStyle w:val="Hipervnculo"/>
                <w:noProof/>
              </w:rPr>
              <w:t>4.1.10 ANEXOS.</w:t>
            </w:r>
            <w:r>
              <w:rPr>
                <w:noProof/>
                <w:webHidden/>
              </w:rPr>
              <w:tab/>
            </w:r>
            <w:r>
              <w:rPr>
                <w:noProof/>
                <w:webHidden/>
              </w:rPr>
              <w:fldChar w:fldCharType="begin"/>
            </w:r>
            <w:r>
              <w:rPr>
                <w:noProof/>
                <w:webHidden/>
              </w:rPr>
              <w:instrText xml:space="preserve"> PAGEREF _Toc120450007 \h </w:instrText>
            </w:r>
            <w:r>
              <w:rPr>
                <w:noProof/>
                <w:webHidden/>
              </w:rPr>
            </w:r>
            <w:r>
              <w:rPr>
                <w:noProof/>
                <w:webHidden/>
              </w:rPr>
              <w:fldChar w:fldCharType="separate"/>
            </w:r>
            <w:r>
              <w:rPr>
                <w:noProof/>
                <w:webHidden/>
              </w:rPr>
              <w:t>78</w:t>
            </w:r>
            <w:r>
              <w:rPr>
                <w:noProof/>
                <w:webHidden/>
              </w:rPr>
              <w:fldChar w:fldCharType="end"/>
            </w:r>
          </w:hyperlink>
        </w:p>
        <w:p w14:paraId="55636EC5" w14:textId="196C7150" w:rsidR="00465B90" w:rsidRDefault="00465B90">
          <w:pPr>
            <w:pStyle w:val="TDC4"/>
            <w:tabs>
              <w:tab w:val="right" w:pos="8828"/>
            </w:tabs>
            <w:rPr>
              <w:rFonts w:asciiTheme="minorHAnsi" w:hAnsiTheme="minorHAnsi"/>
              <w:noProof/>
              <w:lang w:val="es-CO"/>
            </w:rPr>
          </w:pPr>
          <w:hyperlink w:anchor="_Toc120450008" w:history="1">
            <w:r w:rsidRPr="00A84FB7">
              <w:rPr>
                <w:rStyle w:val="Hipervnculo"/>
                <w:noProof/>
              </w:rPr>
              <w:t>Anexo A - Manual de Convivencia</w:t>
            </w:r>
            <w:r>
              <w:rPr>
                <w:noProof/>
                <w:webHidden/>
              </w:rPr>
              <w:tab/>
            </w:r>
            <w:r>
              <w:rPr>
                <w:noProof/>
                <w:webHidden/>
              </w:rPr>
              <w:fldChar w:fldCharType="begin"/>
            </w:r>
            <w:r>
              <w:rPr>
                <w:noProof/>
                <w:webHidden/>
              </w:rPr>
              <w:instrText xml:space="preserve"> PAGEREF _Toc120450008 \h </w:instrText>
            </w:r>
            <w:r>
              <w:rPr>
                <w:noProof/>
                <w:webHidden/>
              </w:rPr>
            </w:r>
            <w:r>
              <w:rPr>
                <w:noProof/>
                <w:webHidden/>
              </w:rPr>
              <w:fldChar w:fldCharType="separate"/>
            </w:r>
            <w:r>
              <w:rPr>
                <w:noProof/>
                <w:webHidden/>
              </w:rPr>
              <w:t>78</w:t>
            </w:r>
            <w:r>
              <w:rPr>
                <w:noProof/>
                <w:webHidden/>
              </w:rPr>
              <w:fldChar w:fldCharType="end"/>
            </w:r>
          </w:hyperlink>
        </w:p>
        <w:p w14:paraId="629D6B82" w14:textId="363D9055" w:rsidR="00465B90" w:rsidRDefault="00465B90">
          <w:pPr>
            <w:pStyle w:val="TDC4"/>
            <w:tabs>
              <w:tab w:val="right" w:pos="8828"/>
            </w:tabs>
            <w:rPr>
              <w:rFonts w:asciiTheme="minorHAnsi" w:hAnsiTheme="minorHAnsi"/>
              <w:noProof/>
              <w:lang w:val="es-CO"/>
            </w:rPr>
          </w:pPr>
          <w:hyperlink w:anchor="_Toc120450009" w:history="1">
            <w:r w:rsidRPr="00A84FB7">
              <w:rPr>
                <w:rStyle w:val="Hipervnculo"/>
                <w:noProof/>
              </w:rPr>
              <w:t>Anexo B – Reglamento Interno del Consejo Directivo</w:t>
            </w:r>
            <w:r>
              <w:rPr>
                <w:noProof/>
                <w:webHidden/>
              </w:rPr>
              <w:tab/>
            </w:r>
            <w:r>
              <w:rPr>
                <w:noProof/>
                <w:webHidden/>
              </w:rPr>
              <w:fldChar w:fldCharType="begin"/>
            </w:r>
            <w:r>
              <w:rPr>
                <w:noProof/>
                <w:webHidden/>
              </w:rPr>
              <w:instrText xml:space="preserve"> PAGEREF _Toc120450009 \h </w:instrText>
            </w:r>
            <w:r>
              <w:rPr>
                <w:noProof/>
                <w:webHidden/>
              </w:rPr>
            </w:r>
            <w:r>
              <w:rPr>
                <w:noProof/>
                <w:webHidden/>
              </w:rPr>
              <w:fldChar w:fldCharType="separate"/>
            </w:r>
            <w:r>
              <w:rPr>
                <w:noProof/>
                <w:webHidden/>
              </w:rPr>
              <w:t>78</w:t>
            </w:r>
            <w:r>
              <w:rPr>
                <w:noProof/>
                <w:webHidden/>
              </w:rPr>
              <w:fldChar w:fldCharType="end"/>
            </w:r>
          </w:hyperlink>
        </w:p>
        <w:p w14:paraId="4C32424D" w14:textId="154195EA" w:rsidR="00465B90" w:rsidRDefault="00465B90">
          <w:pPr>
            <w:pStyle w:val="TDC4"/>
            <w:tabs>
              <w:tab w:val="right" w:pos="8828"/>
            </w:tabs>
            <w:rPr>
              <w:rFonts w:asciiTheme="minorHAnsi" w:hAnsiTheme="minorHAnsi"/>
              <w:noProof/>
              <w:lang w:val="es-CO"/>
            </w:rPr>
          </w:pPr>
          <w:hyperlink w:anchor="_Toc120450010" w:history="1">
            <w:r w:rsidRPr="00A84FB7">
              <w:rPr>
                <w:rStyle w:val="Hipervnculo"/>
                <w:noProof/>
              </w:rPr>
              <w:t>Anexo C – Reglamento Interno del Consejo Académico</w:t>
            </w:r>
            <w:r>
              <w:rPr>
                <w:noProof/>
                <w:webHidden/>
              </w:rPr>
              <w:tab/>
            </w:r>
            <w:r>
              <w:rPr>
                <w:noProof/>
                <w:webHidden/>
              </w:rPr>
              <w:fldChar w:fldCharType="begin"/>
            </w:r>
            <w:r>
              <w:rPr>
                <w:noProof/>
                <w:webHidden/>
              </w:rPr>
              <w:instrText xml:space="preserve"> PAGEREF _Toc120450010 \h </w:instrText>
            </w:r>
            <w:r>
              <w:rPr>
                <w:noProof/>
                <w:webHidden/>
              </w:rPr>
            </w:r>
            <w:r>
              <w:rPr>
                <w:noProof/>
                <w:webHidden/>
              </w:rPr>
              <w:fldChar w:fldCharType="separate"/>
            </w:r>
            <w:r>
              <w:rPr>
                <w:noProof/>
                <w:webHidden/>
              </w:rPr>
              <w:t>78</w:t>
            </w:r>
            <w:r>
              <w:rPr>
                <w:noProof/>
                <w:webHidden/>
              </w:rPr>
              <w:fldChar w:fldCharType="end"/>
            </w:r>
          </w:hyperlink>
        </w:p>
        <w:p w14:paraId="3F266947" w14:textId="587B63CE" w:rsidR="00465B90" w:rsidRDefault="00465B90">
          <w:pPr>
            <w:pStyle w:val="TDC1"/>
            <w:tabs>
              <w:tab w:val="right" w:pos="8828"/>
            </w:tabs>
            <w:rPr>
              <w:rFonts w:asciiTheme="minorHAnsi" w:hAnsiTheme="minorHAnsi"/>
              <w:noProof/>
              <w:lang w:val="es-CO"/>
            </w:rPr>
          </w:pPr>
          <w:hyperlink w:anchor="_Toc120450011" w:history="1">
            <w:r w:rsidRPr="00A84FB7">
              <w:rPr>
                <w:rStyle w:val="Hipervnculo"/>
                <w:noProof/>
              </w:rPr>
              <w:t>CAPITULO 5. COMPONENTE COMUNITARIO.</w:t>
            </w:r>
            <w:r>
              <w:rPr>
                <w:noProof/>
                <w:webHidden/>
              </w:rPr>
              <w:tab/>
            </w:r>
            <w:r>
              <w:rPr>
                <w:noProof/>
                <w:webHidden/>
              </w:rPr>
              <w:fldChar w:fldCharType="begin"/>
            </w:r>
            <w:r>
              <w:rPr>
                <w:noProof/>
                <w:webHidden/>
              </w:rPr>
              <w:instrText xml:space="preserve"> PAGEREF _Toc120450011 \h </w:instrText>
            </w:r>
            <w:r>
              <w:rPr>
                <w:noProof/>
                <w:webHidden/>
              </w:rPr>
            </w:r>
            <w:r>
              <w:rPr>
                <w:noProof/>
                <w:webHidden/>
              </w:rPr>
              <w:fldChar w:fldCharType="separate"/>
            </w:r>
            <w:r>
              <w:rPr>
                <w:noProof/>
                <w:webHidden/>
              </w:rPr>
              <w:t>78</w:t>
            </w:r>
            <w:r>
              <w:rPr>
                <w:noProof/>
                <w:webHidden/>
              </w:rPr>
              <w:fldChar w:fldCharType="end"/>
            </w:r>
          </w:hyperlink>
        </w:p>
        <w:p w14:paraId="3FA19273" w14:textId="29712ACC" w:rsidR="00465B90" w:rsidRDefault="00465B90">
          <w:pPr>
            <w:pStyle w:val="TDC2"/>
            <w:tabs>
              <w:tab w:val="right" w:pos="8828"/>
            </w:tabs>
            <w:rPr>
              <w:rFonts w:asciiTheme="minorHAnsi" w:hAnsiTheme="minorHAnsi"/>
              <w:noProof/>
              <w:lang w:val="es-CO"/>
            </w:rPr>
          </w:pPr>
          <w:hyperlink w:anchor="_Toc120450012" w:history="1">
            <w:r w:rsidRPr="00A84FB7">
              <w:rPr>
                <w:rStyle w:val="Hipervnculo"/>
                <w:noProof/>
              </w:rPr>
              <w:t>5.1. Proyección a la Comunidad</w:t>
            </w:r>
            <w:r>
              <w:rPr>
                <w:noProof/>
                <w:webHidden/>
              </w:rPr>
              <w:tab/>
            </w:r>
            <w:r>
              <w:rPr>
                <w:noProof/>
                <w:webHidden/>
              </w:rPr>
              <w:fldChar w:fldCharType="begin"/>
            </w:r>
            <w:r>
              <w:rPr>
                <w:noProof/>
                <w:webHidden/>
              </w:rPr>
              <w:instrText xml:space="preserve"> PAGEREF _Toc120450012 \h </w:instrText>
            </w:r>
            <w:r>
              <w:rPr>
                <w:noProof/>
                <w:webHidden/>
              </w:rPr>
            </w:r>
            <w:r>
              <w:rPr>
                <w:noProof/>
                <w:webHidden/>
              </w:rPr>
              <w:fldChar w:fldCharType="separate"/>
            </w:r>
            <w:r>
              <w:rPr>
                <w:noProof/>
                <w:webHidden/>
              </w:rPr>
              <w:t>78</w:t>
            </w:r>
            <w:r>
              <w:rPr>
                <w:noProof/>
                <w:webHidden/>
              </w:rPr>
              <w:fldChar w:fldCharType="end"/>
            </w:r>
          </w:hyperlink>
        </w:p>
        <w:p w14:paraId="347C0E75" w14:textId="3DE02367" w:rsidR="00465B90" w:rsidRDefault="00465B90">
          <w:pPr>
            <w:pStyle w:val="TDC4"/>
            <w:tabs>
              <w:tab w:val="right" w:pos="8828"/>
            </w:tabs>
            <w:rPr>
              <w:rFonts w:asciiTheme="minorHAnsi" w:hAnsiTheme="minorHAnsi"/>
              <w:noProof/>
              <w:lang w:val="es-CO"/>
            </w:rPr>
          </w:pPr>
          <w:hyperlink w:anchor="_Toc120450013" w:history="1">
            <w:r w:rsidRPr="00A84FB7">
              <w:rPr>
                <w:rStyle w:val="Hipervnculo"/>
                <w:noProof/>
              </w:rPr>
              <w:t>Pacto de Convivencia</w:t>
            </w:r>
            <w:r>
              <w:rPr>
                <w:noProof/>
                <w:webHidden/>
              </w:rPr>
              <w:tab/>
            </w:r>
            <w:r>
              <w:rPr>
                <w:noProof/>
                <w:webHidden/>
              </w:rPr>
              <w:fldChar w:fldCharType="begin"/>
            </w:r>
            <w:r>
              <w:rPr>
                <w:noProof/>
                <w:webHidden/>
              </w:rPr>
              <w:instrText xml:space="preserve"> PAGEREF _Toc120450013 \h </w:instrText>
            </w:r>
            <w:r>
              <w:rPr>
                <w:noProof/>
                <w:webHidden/>
              </w:rPr>
            </w:r>
            <w:r>
              <w:rPr>
                <w:noProof/>
                <w:webHidden/>
              </w:rPr>
              <w:fldChar w:fldCharType="separate"/>
            </w:r>
            <w:r>
              <w:rPr>
                <w:noProof/>
                <w:webHidden/>
              </w:rPr>
              <w:t>79</w:t>
            </w:r>
            <w:r>
              <w:rPr>
                <w:noProof/>
                <w:webHidden/>
              </w:rPr>
              <w:fldChar w:fldCharType="end"/>
            </w:r>
          </w:hyperlink>
        </w:p>
        <w:p w14:paraId="16437FB0" w14:textId="42B93B36" w:rsidR="00465B90" w:rsidRDefault="00465B90">
          <w:pPr>
            <w:pStyle w:val="TDC4"/>
            <w:tabs>
              <w:tab w:val="right" w:pos="8828"/>
            </w:tabs>
            <w:rPr>
              <w:rFonts w:asciiTheme="minorHAnsi" w:hAnsiTheme="minorHAnsi"/>
              <w:noProof/>
              <w:lang w:val="es-CO"/>
            </w:rPr>
          </w:pPr>
          <w:hyperlink w:anchor="_Toc120450014" w:history="1">
            <w:r w:rsidRPr="00A84FB7">
              <w:rPr>
                <w:rStyle w:val="Hipervnculo"/>
                <w:noProof/>
              </w:rPr>
              <w:t>Semana Cultural y Deportiva</w:t>
            </w:r>
            <w:r>
              <w:rPr>
                <w:noProof/>
                <w:webHidden/>
              </w:rPr>
              <w:tab/>
            </w:r>
            <w:r>
              <w:rPr>
                <w:noProof/>
                <w:webHidden/>
              </w:rPr>
              <w:fldChar w:fldCharType="begin"/>
            </w:r>
            <w:r>
              <w:rPr>
                <w:noProof/>
                <w:webHidden/>
              </w:rPr>
              <w:instrText xml:space="preserve"> PAGEREF _Toc120450014 \h </w:instrText>
            </w:r>
            <w:r>
              <w:rPr>
                <w:noProof/>
                <w:webHidden/>
              </w:rPr>
            </w:r>
            <w:r>
              <w:rPr>
                <w:noProof/>
                <w:webHidden/>
              </w:rPr>
              <w:fldChar w:fldCharType="separate"/>
            </w:r>
            <w:r>
              <w:rPr>
                <w:noProof/>
                <w:webHidden/>
              </w:rPr>
              <w:t>79</w:t>
            </w:r>
            <w:r>
              <w:rPr>
                <w:noProof/>
                <w:webHidden/>
              </w:rPr>
              <w:fldChar w:fldCharType="end"/>
            </w:r>
          </w:hyperlink>
        </w:p>
        <w:p w14:paraId="36864CF8" w14:textId="5350872A" w:rsidR="00465B90" w:rsidRDefault="00465B90">
          <w:pPr>
            <w:pStyle w:val="TDC4"/>
            <w:tabs>
              <w:tab w:val="right" w:pos="8828"/>
            </w:tabs>
            <w:rPr>
              <w:rFonts w:asciiTheme="minorHAnsi" w:hAnsiTheme="minorHAnsi"/>
              <w:noProof/>
              <w:lang w:val="es-CO"/>
            </w:rPr>
          </w:pPr>
          <w:hyperlink w:anchor="_Toc120450015" w:history="1">
            <w:r w:rsidRPr="00A84FB7">
              <w:rPr>
                <w:rStyle w:val="Hipervnculo"/>
                <w:noProof/>
              </w:rPr>
              <w:t>Dios con nosotros</w:t>
            </w:r>
            <w:r>
              <w:rPr>
                <w:noProof/>
                <w:webHidden/>
              </w:rPr>
              <w:tab/>
            </w:r>
            <w:r>
              <w:rPr>
                <w:noProof/>
                <w:webHidden/>
              </w:rPr>
              <w:fldChar w:fldCharType="begin"/>
            </w:r>
            <w:r>
              <w:rPr>
                <w:noProof/>
                <w:webHidden/>
              </w:rPr>
              <w:instrText xml:space="preserve"> PAGEREF _Toc120450015 \h </w:instrText>
            </w:r>
            <w:r>
              <w:rPr>
                <w:noProof/>
                <w:webHidden/>
              </w:rPr>
            </w:r>
            <w:r>
              <w:rPr>
                <w:noProof/>
                <w:webHidden/>
              </w:rPr>
              <w:fldChar w:fldCharType="separate"/>
            </w:r>
            <w:r>
              <w:rPr>
                <w:noProof/>
                <w:webHidden/>
              </w:rPr>
              <w:t>80</w:t>
            </w:r>
            <w:r>
              <w:rPr>
                <w:noProof/>
                <w:webHidden/>
              </w:rPr>
              <w:fldChar w:fldCharType="end"/>
            </w:r>
          </w:hyperlink>
        </w:p>
        <w:p w14:paraId="59438B40" w14:textId="7774618A" w:rsidR="00465B90" w:rsidRDefault="00465B90">
          <w:pPr>
            <w:pStyle w:val="TDC4"/>
            <w:tabs>
              <w:tab w:val="right" w:pos="8828"/>
            </w:tabs>
            <w:rPr>
              <w:rFonts w:asciiTheme="minorHAnsi" w:hAnsiTheme="minorHAnsi"/>
              <w:noProof/>
              <w:lang w:val="es-CO"/>
            </w:rPr>
          </w:pPr>
          <w:hyperlink w:anchor="_Toc120450016" w:history="1">
            <w:r w:rsidRPr="00A84FB7">
              <w:rPr>
                <w:rStyle w:val="Hipervnculo"/>
                <w:noProof/>
              </w:rPr>
              <w:t>Encuentros de familias</w:t>
            </w:r>
            <w:r>
              <w:rPr>
                <w:noProof/>
                <w:webHidden/>
              </w:rPr>
              <w:tab/>
            </w:r>
            <w:r>
              <w:rPr>
                <w:noProof/>
                <w:webHidden/>
              </w:rPr>
              <w:fldChar w:fldCharType="begin"/>
            </w:r>
            <w:r>
              <w:rPr>
                <w:noProof/>
                <w:webHidden/>
              </w:rPr>
              <w:instrText xml:space="preserve"> PAGEREF _Toc120450016 \h </w:instrText>
            </w:r>
            <w:r>
              <w:rPr>
                <w:noProof/>
                <w:webHidden/>
              </w:rPr>
            </w:r>
            <w:r>
              <w:rPr>
                <w:noProof/>
                <w:webHidden/>
              </w:rPr>
              <w:fldChar w:fldCharType="separate"/>
            </w:r>
            <w:r>
              <w:rPr>
                <w:noProof/>
                <w:webHidden/>
              </w:rPr>
              <w:t>81</w:t>
            </w:r>
            <w:r>
              <w:rPr>
                <w:noProof/>
                <w:webHidden/>
              </w:rPr>
              <w:fldChar w:fldCharType="end"/>
            </w:r>
          </w:hyperlink>
        </w:p>
        <w:p w14:paraId="0F420931" w14:textId="2386D3C3" w:rsidR="00465B90" w:rsidRDefault="00465B90">
          <w:pPr>
            <w:pStyle w:val="TDC4"/>
            <w:tabs>
              <w:tab w:val="right" w:pos="8828"/>
            </w:tabs>
            <w:rPr>
              <w:rFonts w:asciiTheme="minorHAnsi" w:hAnsiTheme="minorHAnsi"/>
              <w:noProof/>
              <w:lang w:val="es-CO"/>
            </w:rPr>
          </w:pPr>
          <w:hyperlink w:anchor="_Toc120450017" w:history="1">
            <w:r w:rsidRPr="00A84FB7">
              <w:rPr>
                <w:rStyle w:val="Hipervnculo"/>
                <w:noProof/>
              </w:rPr>
              <w:t>Nuestros Egresados</w:t>
            </w:r>
            <w:r>
              <w:rPr>
                <w:noProof/>
                <w:webHidden/>
              </w:rPr>
              <w:tab/>
            </w:r>
            <w:r>
              <w:rPr>
                <w:noProof/>
                <w:webHidden/>
              </w:rPr>
              <w:fldChar w:fldCharType="begin"/>
            </w:r>
            <w:r>
              <w:rPr>
                <w:noProof/>
                <w:webHidden/>
              </w:rPr>
              <w:instrText xml:space="preserve"> PAGEREF _Toc120450017 \h </w:instrText>
            </w:r>
            <w:r>
              <w:rPr>
                <w:noProof/>
                <w:webHidden/>
              </w:rPr>
            </w:r>
            <w:r>
              <w:rPr>
                <w:noProof/>
                <w:webHidden/>
              </w:rPr>
              <w:fldChar w:fldCharType="separate"/>
            </w:r>
            <w:r>
              <w:rPr>
                <w:noProof/>
                <w:webHidden/>
              </w:rPr>
              <w:t>81</w:t>
            </w:r>
            <w:r>
              <w:rPr>
                <w:noProof/>
                <w:webHidden/>
              </w:rPr>
              <w:fldChar w:fldCharType="end"/>
            </w:r>
          </w:hyperlink>
        </w:p>
        <w:p w14:paraId="736768B3" w14:textId="47082AD4" w:rsidR="00465B90" w:rsidRDefault="00465B90">
          <w:pPr>
            <w:pStyle w:val="TDC4"/>
            <w:tabs>
              <w:tab w:val="right" w:pos="8828"/>
            </w:tabs>
            <w:rPr>
              <w:rFonts w:asciiTheme="minorHAnsi" w:hAnsiTheme="minorHAnsi"/>
              <w:noProof/>
              <w:lang w:val="es-CO"/>
            </w:rPr>
          </w:pPr>
          <w:hyperlink w:anchor="_Toc120450018" w:history="1">
            <w:r w:rsidRPr="00A84FB7">
              <w:rPr>
                <w:rStyle w:val="Hipervnculo"/>
                <w:noProof/>
              </w:rPr>
              <w:t>Conociendo a mi profe</w:t>
            </w:r>
            <w:r>
              <w:rPr>
                <w:noProof/>
                <w:webHidden/>
              </w:rPr>
              <w:tab/>
            </w:r>
            <w:r>
              <w:rPr>
                <w:noProof/>
                <w:webHidden/>
              </w:rPr>
              <w:fldChar w:fldCharType="begin"/>
            </w:r>
            <w:r>
              <w:rPr>
                <w:noProof/>
                <w:webHidden/>
              </w:rPr>
              <w:instrText xml:space="preserve"> PAGEREF _Toc120450018 \h </w:instrText>
            </w:r>
            <w:r>
              <w:rPr>
                <w:noProof/>
                <w:webHidden/>
              </w:rPr>
            </w:r>
            <w:r>
              <w:rPr>
                <w:noProof/>
                <w:webHidden/>
              </w:rPr>
              <w:fldChar w:fldCharType="separate"/>
            </w:r>
            <w:r>
              <w:rPr>
                <w:noProof/>
                <w:webHidden/>
              </w:rPr>
              <w:t>82</w:t>
            </w:r>
            <w:r>
              <w:rPr>
                <w:noProof/>
                <w:webHidden/>
              </w:rPr>
              <w:fldChar w:fldCharType="end"/>
            </w:r>
          </w:hyperlink>
        </w:p>
        <w:p w14:paraId="61289B4E" w14:textId="17B75B3B" w:rsidR="00465B90" w:rsidRDefault="00465B90">
          <w:pPr>
            <w:pStyle w:val="TDC4"/>
            <w:tabs>
              <w:tab w:val="right" w:pos="8828"/>
            </w:tabs>
            <w:rPr>
              <w:rFonts w:asciiTheme="minorHAnsi" w:hAnsiTheme="minorHAnsi"/>
              <w:noProof/>
              <w:lang w:val="es-CO"/>
            </w:rPr>
          </w:pPr>
          <w:hyperlink w:anchor="_Toc120450019" w:history="1">
            <w:r w:rsidRPr="00A84FB7">
              <w:rPr>
                <w:rStyle w:val="Hipervnculo"/>
                <w:noProof/>
              </w:rPr>
              <w:t>Cooperación Interinstitucional</w:t>
            </w:r>
            <w:r>
              <w:rPr>
                <w:noProof/>
                <w:webHidden/>
              </w:rPr>
              <w:tab/>
            </w:r>
            <w:r>
              <w:rPr>
                <w:noProof/>
                <w:webHidden/>
              </w:rPr>
              <w:fldChar w:fldCharType="begin"/>
            </w:r>
            <w:r>
              <w:rPr>
                <w:noProof/>
                <w:webHidden/>
              </w:rPr>
              <w:instrText xml:space="preserve"> PAGEREF _Toc120450019 \h </w:instrText>
            </w:r>
            <w:r>
              <w:rPr>
                <w:noProof/>
                <w:webHidden/>
              </w:rPr>
            </w:r>
            <w:r>
              <w:rPr>
                <w:noProof/>
                <w:webHidden/>
              </w:rPr>
              <w:fldChar w:fldCharType="separate"/>
            </w:r>
            <w:r>
              <w:rPr>
                <w:noProof/>
                <w:webHidden/>
              </w:rPr>
              <w:t>83</w:t>
            </w:r>
            <w:r>
              <w:rPr>
                <w:noProof/>
                <w:webHidden/>
              </w:rPr>
              <w:fldChar w:fldCharType="end"/>
            </w:r>
          </w:hyperlink>
        </w:p>
        <w:p w14:paraId="6DDAD7F9" w14:textId="144363A9" w:rsidR="00465B90" w:rsidRDefault="00465B90">
          <w:pPr>
            <w:pStyle w:val="TDC1"/>
            <w:tabs>
              <w:tab w:val="right" w:pos="8828"/>
            </w:tabs>
            <w:rPr>
              <w:rFonts w:asciiTheme="minorHAnsi" w:hAnsiTheme="minorHAnsi"/>
              <w:noProof/>
              <w:lang w:val="es-CO"/>
            </w:rPr>
          </w:pPr>
          <w:hyperlink w:anchor="_Toc120450020" w:history="1">
            <w:r w:rsidRPr="00A84FB7">
              <w:rPr>
                <w:rStyle w:val="Hipervnculo"/>
                <w:noProof/>
              </w:rPr>
              <w:t>Bibliografía</w:t>
            </w:r>
            <w:r>
              <w:rPr>
                <w:noProof/>
                <w:webHidden/>
              </w:rPr>
              <w:tab/>
            </w:r>
            <w:r>
              <w:rPr>
                <w:noProof/>
                <w:webHidden/>
              </w:rPr>
              <w:fldChar w:fldCharType="begin"/>
            </w:r>
            <w:r>
              <w:rPr>
                <w:noProof/>
                <w:webHidden/>
              </w:rPr>
              <w:instrText xml:space="preserve"> PAGEREF _Toc120450020 \h </w:instrText>
            </w:r>
            <w:r>
              <w:rPr>
                <w:noProof/>
                <w:webHidden/>
              </w:rPr>
            </w:r>
            <w:r>
              <w:rPr>
                <w:noProof/>
                <w:webHidden/>
              </w:rPr>
              <w:fldChar w:fldCharType="separate"/>
            </w:r>
            <w:r>
              <w:rPr>
                <w:noProof/>
                <w:webHidden/>
              </w:rPr>
              <w:t>84</w:t>
            </w:r>
            <w:r>
              <w:rPr>
                <w:noProof/>
                <w:webHidden/>
              </w:rPr>
              <w:fldChar w:fldCharType="end"/>
            </w:r>
          </w:hyperlink>
        </w:p>
        <w:p w14:paraId="3D86CBF6" w14:textId="7F9C6716" w:rsidR="00BA2E99" w:rsidRPr="0093670B" w:rsidRDefault="00235B72" w:rsidP="00D76DF3">
          <w:pPr>
            <w:pBdr>
              <w:top w:val="nil"/>
              <w:left w:val="nil"/>
              <w:bottom w:val="nil"/>
              <w:right w:val="nil"/>
              <w:between w:val="nil"/>
            </w:pBdr>
            <w:tabs>
              <w:tab w:val="right" w:pos="8828"/>
            </w:tabs>
            <w:spacing w:after="100" w:line="240" w:lineRule="auto"/>
          </w:pPr>
          <w:r w:rsidRPr="00D76DF3">
            <w:fldChar w:fldCharType="end"/>
          </w:r>
        </w:p>
      </w:sdtContent>
    </w:sdt>
    <w:p w14:paraId="5E160E0A" w14:textId="0C8239B2" w:rsidR="00BA2E99" w:rsidRDefault="00235B72" w:rsidP="00C6003A">
      <w:pPr>
        <w:pStyle w:val="Ttulo1"/>
      </w:pPr>
      <w:bookmarkStart w:id="0" w:name="_43ky6rz" w:colFirst="0" w:colLast="0"/>
      <w:bookmarkStart w:id="1" w:name="_Toc120449917"/>
      <w:bookmarkEnd w:id="0"/>
      <w:r>
        <w:lastRenderedPageBreak/>
        <w:t>Introducción</w:t>
      </w:r>
      <w:bookmarkEnd w:id="1"/>
    </w:p>
    <w:p w14:paraId="5826950A" w14:textId="09291DA2" w:rsidR="002650FB" w:rsidRDefault="00235B72" w:rsidP="00CA5019">
      <w:pPr>
        <w:ind w:firstLine="720"/>
      </w:pPr>
      <w:r>
        <w:t>El Proyecto Educativo Institucional</w:t>
      </w:r>
      <w:r w:rsidR="002650FB">
        <w:t xml:space="preserve">, </w:t>
      </w:r>
      <w:r>
        <w:t xml:space="preserve">del </w:t>
      </w:r>
      <w:r w:rsidR="00302AD6">
        <w:t>Centro Educativo Mi Nueva Generación</w:t>
      </w:r>
      <w:r w:rsidR="002650FB">
        <w:t xml:space="preserve">, constituye el documento guía que orienta todos los procesos pedagógicos y acciones administrativas de la institución, para alcanzar los fines de la educación, cumplir su misión y alcanzar su visión, reglamentado siempre por el Decreto 1075 de 2015, artículos 2.3, 3.1, 4.1 </w:t>
      </w:r>
    </w:p>
    <w:p w14:paraId="42EEE3CD" w14:textId="058AF831" w:rsidR="002650FB" w:rsidRDefault="002650FB" w:rsidP="00CA5019">
      <w:pPr>
        <w:ind w:firstLine="720"/>
      </w:pPr>
      <w:r>
        <w:t>Atendiendo lo dispuesto en la ley 115/94 y sus decretos reglamentarios que buscan la formación integral de los estudiantes, la comunidad educativa del establecimiento Nueva Generación,</w:t>
      </w:r>
      <w:r w:rsidR="00C258B6">
        <w:t xml:space="preserve"> de manera consensuada, democrática y participativa,</w:t>
      </w:r>
      <w:r>
        <w:t xml:space="preserve"> ha elaborado el presente Proyecto Educativo Institucional, el cual </w:t>
      </w:r>
      <w:r w:rsidR="00C258B6">
        <w:t xml:space="preserve">abarca los </w:t>
      </w:r>
      <w:r>
        <w:t>5 grandes capítulos qu</w:t>
      </w:r>
      <w:r w:rsidR="00C258B6">
        <w:t>e indica la normatividad vigente, a saber: El diagnóstico de la institución y su contexto, los componentes teleológicos, la propuesta pedagógica, el marco administrativo y la proyección a la comunidad. Además se anexa el Manual de Convivencia, según lo dispuesto el los artículos 73 y 87 de la ley 115 de 1994.</w:t>
      </w:r>
    </w:p>
    <w:p w14:paraId="61D26D9B" w14:textId="77777777" w:rsidR="0006161A" w:rsidRDefault="00C258B6" w:rsidP="00CA5019">
      <w:pPr>
        <w:ind w:firstLine="720"/>
      </w:pPr>
      <w:r>
        <w:t xml:space="preserve">A lo largo del documento se profundiza en cada uno de estos aspectos, iniciando en el capítulo I con </w:t>
      </w:r>
      <w:r w:rsidR="0006161A">
        <w:t xml:space="preserve">los datos institucionales del centro educativo, una breve reseña histórica, la ubicación geográfica y un diagnóstico del contexto social, económico, religioso, político, cultural y educativo de la zona donde está ubicado. </w:t>
      </w:r>
    </w:p>
    <w:p w14:paraId="29EF90C1" w14:textId="60C3CF03" w:rsidR="00C258B6" w:rsidRDefault="0006161A" w:rsidP="00CA5019">
      <w:pPr>
        <w:ind w:firstLine="720"/>
      </w:pPr>
      <w:r>
        <w:t>Posteriormente, se recogen en el componente Teleológico la misión, visión, valores, símbolos, objetivos de nuestra institución, así como el perfil de sus estudiantes, cuerpo docente y padres de familia, complementándolo con la cultura institucional, mecanismo de comunicación y filosofía que se utilizará para alcanzar cada uno de estos aspectos.</w:t>
      </w:r>
    </w:p>
    <w:p w14:paraId="52E9A205" w14:textId="270DAAAA" w:rsidR="0006161A" w:rsidRDefault="0006161A" w:rsidP="00CA5019">
      <w:pPr>
        <w:ind w:firstLine="720"/>
      </w:pPr>
      <w:r>
        <w:lastRenderedPageBreak/>
        <w:t>En el tercer capítulo, se aborda el componente administrativo, especificando los diferentes perfiles, funciones, reglamentos internos, prohibiciones, deberes y derechos, de los miembros de la comunidad educativa</w:t>
      </w:r>
      <w:r w:rsidR="00061CD0">
        <w:t>,</w:t>
      </w:r>
      <w:r>
        <w:t xml:space="preserve"> los órganos de control </w:t>
      </w:r>
      <w:r w:rsidR="00061CD0">
        <w:t xml:space="preserve">y estamentos </w:t>
      </w:r>
      <w:r>
        <w:t xml:space="preserve">que </w:t>
      </w:r>
      <w:r w:rsidR="00D11817">
        <w:t xml:space="preserve">administran </w:t>
      </w:r>
      <w:r>
        <w:t>la institución</w:t>
      </w:r>
      <w:r w:rsidR="00061CD0">
        <w:t xml:space="preserve"> y velan por la sana convivencia y la vivencia de los valores de la institución</w:t>
      </w:r>
      <w:r>
        <w:t>.</w:t>
      </w:r>
      <w:r w:rsidR="00061CD0">
        <w:t xml:space="preserve"> Todo ello, se consolida en el organigrama que muestra cómo se relacionan todos estos actores con el estudiante. También se detalla en este capítulo </w:t>
      </w:r>
      <w:r w:rsidR="00D11817">
        <w:t>los ingresos, egresos y utilidades de la institución, estructurados en una proyección financiera.</w:t>
      </w:r>
    </w:p>
    <w:p w14:paraId="1232EB00" w14:textId="3116E5B2" w:rsidR="00D11817" w:rsidRDefault="00D11817" w:rsidP="00CA5019">
      <w:pPr>
        <w:ind w:firstLine="720"/>
      </w:pPr>
      <w:r>
        <w:t xml:space="preserve">Una vez se tiene claridad de los 3 puntos anteriores, </w:t>
      </w:r>
      <w:r w:rsidR="00061CD0">
        <w:t>pasamos a abordar el componente pedagógico en el capítulo 4, que se centra en</w:t>
      </w:r>
      <w:r>
        <w:t xml:space="preserve"> nuestra propuesta pedagógica llamada “Formando una nueva generación de niñ</w:t>
      </w:r>
      <w:r w:rsidR="003A523E">
        <w:t>o</w:t>
      </w:r>
      <w:r>
        <w:t>s</w:t>
      </w:r>
      <w:r w:rsidR="003A523E">
        <w:t xml:space="preserve"> y niñas</w:t>
      </w:r>
      <w:r>
        <w:t xml:space="preserve"> felices”.</w:t>
      </w:r>
      <w:r w:rsidR="00061CD0">
        <w:t xml:space="preserve"> </w:t>
      </w:r>
      <w:r w:rsidR="003A523E">
        <w:t xml:space="preserve">También en este capítulo, se especifica la </w:t>
      </w:r>
      <w:r w:rsidR="00061CD0">
        <w:t>oferta académica</w:t>
      </w:r>
      <w:r w:rsidR="003A523E">
        <w:t xml:space="preserve"> de la institución, los recursos con que contamos para llevar a cabo nuestra propuesta, y los proyectos transversales que desarrollaremos a lo largo del calendario académico. Este, es uno de los capítulos más importantes, pues en él</w:t>
      </w:r>
      <w:r w:rsidR="00061CD0">
        <w:t xml:space="preserve"> mostramos la forma como se llevarán a cabo los procesos de enseñanza y aprendizaje dentro de la institución, como proyectaremos nuestro conocimiento, valores y filosofía a la sociedad, y especificamos el marco teórico en el cual se fundamenta la propuesta.</w:t>
      </w:r>
    </w:p>
    <w:p w14:paraId="08A1BA43" w14:textId="10831F53" w:rsidR="00D11817" w:rsidRDefault="003A523E" w:rsidP="00CA5019">
      <w:pPr>
        <w:ind w:firstLine="720"/>
      </w:pPr>
      <w:r>
        <w:t>Finalmente pasaremos al componente de interrelación comunitaria donde definimos la forma cómo nos relacionamos con la comunidad, la participación de la institución en los diferentes eventos y actividades culturales o deportivas de la región. También abordamos en este capítulo, los convenios que se suscriben con distintas escuelas, empresas u organizaciones para el beneficio mutuo y de la comunidad educativa.</w:t>
      </w:r>
    </w:p>
    <w:p w14:paraId="11557DC9" w14:textId="77777777" w:rsidR="003A523E" w:rsidRDefault="003A523E" w:rsidP="00CA5019">
      <w:pPr>
        <w:ind w:firstLine="720"/>
      </w:pPr>
    </w:p>
    <w:p w14:paraId="6D6EF7CE" w14:textId="079F30C6" w:rsidR="00BA2E99" w:rsidRDefault="00123F1D">
      <w:pPr>
        <w:pStyle w:val="Ttulo1"/>
        <w:jc w:val="both"/>
        <w:rPr>
          <w:szCs w:val="22"/>
        </w:rPr>
      </w:pPr>
      <w:bookmarkStart w:id="2" w:name="_Toc120449918"/>
      <w:r>
        <w:rPr>
          <w:szCs w:val="22"/>
        </w:rPr>
        <w:lastRenderedPageBreak/>
        <w:t xml:space="preserve">CAPÍTULO </w:t>
      </w:r>
      <w:r w:rsidR="00235B72">
        <w:rPr>
          <w:szCs w:val="22"/>
        </w:rPr>
        <w:t xml:space="preserve">1. </w:t>
      </w:r>
      <w:r w:rsidR="003D0270">
        <w:rPr>
          <w:szCs w:val="22"/>
        </w:rPr>
        <w:t>DIAGNÓSTICO</w:t>
      </w:r>
      <w:bookmarkEnd w:id="2"/>
      <w:r w:rsidR="003D0270">
        <w:rPr>
          <w:szCs w:val="22"/>
        </w:rPr>
        <w:tab/>
      </w:r>
      <w:r w:rsidR="003D0270">
        <w:rPr>
          <w:szCs w:val="22"/>
        </w:rPr>
        <w:tab/>
      </w:r>
    </w:p>
    <w:p w14:paraId="55258AE7" w14:textId="64812909" w:rsidR="00BA2E99" w:rsidRPr="00C71970" w:rsidRDefault="00C71970" w:rsidP="00C71970">
      <w:pPr>
        <w:pStyle w:val="Ttulo2"/>
      </w:pPr>
      <w:bookmarkStart w:id="3" w:name="_Toc120449919"/>
      <w:r>
        <w:t xml:space="preserve">1.1 </w:t>
      </w:r>
      <w:r w:rsidR="009A3C1D" w:rsidRPr="00C71970">
        <w:t>I</w:t>
      </w:r>
      <w:r w:rsidR="003D0270" w:rsidRPr="00C71970">
        <w:t>nformación general de la institución</w:t>
      </w:r>
      <w:bookmarkEnd w:id="3"/>
    </w:p>
    <w:tbl>
      <w:tblPr>
        <w:tblStyle w:val="Tabladelista4-nfasis5"/>
        <w:tblW w:w="0" w:type="auto"/>
        <w:tblLook w:val="0620" w:firstRow="1" w:lastRow="0" w:firstColumn="0" w:lastColumn="0" w:noHBand="1" w:noVBand="1"/>
      </w:tblPr>
      <w:tblGrid>
        <w:gridCol w:w="3534"/>
        <w:gridCol w:w="5103"/>
      </w:tblGrid>
      <w:tr w:rsidR="003D0270" w:rsidRPr="003D0270" w14:paraId="036F9E16" w14:textId="77777777" w:rsidTr="00465B90">
        <w:trPr>
          <w:cnfStyle w:val="100000000000" w:firstRow="1" w:lastRow="0" w:firstColumn="0" w:lastColumn="0" w:oddVBand="0" w:evenVBand="0" w:oddHBand="0" w:evenHBand="0" w:firstRowFirstColumn="0" w:firstRowLastColumn="0" w:lastRowFirstColumn="0" w:lastRowLastColumn="0"/>
          <w:trHeight w:val="397"/>
        </w:trPr>
        <w:tc>
          <w:tcPr>
            <w:tcW w:w="3534" w:type="dxa"/>
          </w:tcPr>
          <w:p w14:paraId="436DADBA" w14:textId="03FF3522" w:rsidR="003D0270" w:rsidRPr="003D0270" w:rsidRDefault="003D0270">
            <w:pPr>
              <w:rPr>
                <w:rFonts w:cs="Arial"/>
              </w:rPr>
            </w:pPr>
            <w:bookmarkStart w:id="4" w:name="_1baon6m" w:colFirst="0" w:colLast="0"/>
            <w:bookmarkEnd w:id="4"/>
            <w:r w:rsidRPr="003D0270">
              <w:rPr>
                <w:rFonts w:cs="Arial"/>
                <w:lang w:val="es-ES"/>
              </w:rPr>
              <w:t>ITEM</w:t>
            </w:r>
          </w:p>
        </w:tc>
        <w:tc>
          <w:tcPr>
            <w:tcW w:w="5103" w:type="dxa"/>
          </w:tcPr>
          <w:p w14:paraId="61AEA151" w14:textId="0C29BAC2" w:rsidR="003D0270" w:rsidRPr="003D0270" w:rsidRDefault="003D0270">
            <w:pPr>
              <w:rPr>
                <w:rFonts w:cs="Arial"/>
              </w:rPr>
            </w:pPr>
            <w:r w:rsidRPr="003D0270">
              <w:rPr>
                <w:rFonts w:cs="Arial"/>
              </w:rPr>
              <w:t>DETALLE</w:t>
            </w:r>
          </w:p>
        </w:tc>
      </w:tr>
      <w:tr w:rsidR="003D0270" w:rsidRPr="003D0270" w14:paraId="1D697FEE" w14:textId="77777777" w:rsidTr="00465B90">
        <w:trPr>
          <w:trHeight w:val="397"/>
        </w:trPr>
        <w:tc>
          <w:tcPr>
            <w:tcW w:w="3534" w:type="dxa"/>
          </w:tcPr>
          <w:p w14:paraId="6C10568E" w14:textId="77A1D77C" w:rsidR="003D0270" w:rsidRPr="003D0270" w:rsidRDefault="003D0270" w:rsidP="00CA5019">
            <w:pPr>
              <w:spacing w:line="276" w:lineRule="auto"/>
              <w:rPr>
                <w:rFonts w:cs="Arial"/>
              </w:rPr>
            </w:pPr>
            <w:r w:rsidRPr="003D0270">
              <w:rPr>
                <w:rFonts w:cs="Arial"/>
                <w:lang w:val="es-ES"/>
              </w:rPr>
              <w:t>Nombre</w:t>
            </w:r>
          </w:p>
        </w:tc>
        <w:tc>
          <w:tcPr>
            <w:tcW w:w="5103" w:type="dxa"/>
          </w:tcPr>
          <w:p w14:paraId="49D57800" w14:textId="2551C84C" w:rsidR="003D0270" w:rsidRPr="003D0270" w:rsidRDefault="00302AD6" w:rsidP="00CA5019">
            <w:pPr>
              <w:spacing w:line="276" w:lineRule="auto"/>
              <w:rPr>
                <w:rFonts w:cs="Arial"/>
              </w:rPr>
            </w:pPr>
            <w:r>
              <w:rPr>
                <w:rFonts w:cs="Arial"/>
              </w:rPr>
              <w:t>Centro Educativo Mi Nueva Generación</w:t>
            </w:r>
            <w:r w:rsidR="003D0270" w:rsidRPr="003D0270">
              <w:rPr>
                <w:rFonts w:cs="Arial"/>
              </w:rPr>
              <w:t xml:space="preserve"> </w:t>
            </w:r>
          </w:p>
        </w:tc>
      </w:tr>
      <w:tr w:rsidR="003D0270" w:rsidRPr="003D0270" w14:paraId="11982356" w14:textId="77777777" w:rsidTr="00465B90">
        <w:trPr>
          <w:trHeight w:val="397"/>
        </w:trPr>
        <w:tc>
          <w:tcPr>
            <w:tcW w:w="3534" w:type="dxa"/>
          </w:tcPr>
          <w:p w14:paraId="7896DE70" w14:textId="3038ACA5" w:rsidR="003D0270" w:rsidRPr="003D0270" w:rsidRDefault="003D0270" w:rsidP="00CA5019">
            <w:pPr>
              <w:spacing w:line="276" w:lineRule="auto"/>
              <w:rPr>
                <w:rFonts w:cs="Arial"/>
              </w:rPr>
            </w:pPr>
            <w:r w:rsidRPr="003D0270">
              <w:rPr>
                <w:rFonts w:cs="Arial"/>
              </w:rPr>
              <w:t>NIT</w:t>
            </w:r>
          </w:p>
        </w:tc>
        <w:tc>
          <w:tcPr>
            <w:tcW w:w="5103" w:type="dxa"/>
          </w:tcPr>
          <w:p w14:paraId="4EE06539" w14:textId="723D9413" w:rsidR="003D0270" w:rsidRPr="003D0270" w:rsidRDefault="003D0270" w:rsidP="00CA5019">
            <w:pPr>
              <w:spacing w:line="276" w:lineRule="auto"/>
              <w:rPr>
                <w:rFonts w:cs="Arial"/>
                <w:lang w:val="es-ES"/>
              </w:rPr>
            </w:pPr>
            <w:r w:rsidRPr="003D0270">
              <w:rPr>
                <w:rFonts w:cs="Arial"/>
                <w:lang w:val="es-ES"/>
              </w:rPr>
              <w:t xml:space="preserve">64739527 </w:t>
            </w:r>
            <w:r w:rsidR="00CA5019">
              <w:rPr>
                <w:rFonts w:cs="Arial"/>
                <w:lang w:val="es-ES"/>
              </w:rPr>
              <w:t>–</w:t>
            </w:r>
            <w:r w:rsidRPr="003D0270">
              <w:rPr>
                <w:rFonts w:cs="Arial"/>
                <w:lang w:val="es-ES"/>
              </w:rPr>
              <w:t xml:space="preserve"> 5</w:t>
            </w:r>
          </w:p>
        </w:tc>
      </w:tr>
      <w:tr w:rsidR="003D0270" w:rsidRPr="003D0270" w14:paraId="1E6C52FF" w14:textId="77777777" w:rsidTr="00465B90">
        <w:trPr>
          <w:trHeight w:val="397"/>
        </w:trPr>
        <w:tc>
          <w:tcPr>
            <w:tcW w:w="3534" w:type="dxa"/>
          </w:tcPr>
          <w:p w14:paraId="735D7E76" w14:textId="688A6ABF" w:rsidR="003D0270" w:rsidRPr="003D0270" w:rsidRDefault="003D0270" w:rsidP="00CA5019">
            <w:pPr>
              <w:spacing w:line="276" w:lineRule="auto"/>
              <w:rPr>
                <w:rFonts w:cs="Arial"/>
              </w:rPr>
            </w:pPr>
            <w:r w:rsidRPr="003D0270">
              <w:rPr>
                <w:rFonts w:cs="Arial"/>
              </w:rPr>
              <w:t>Ubicación</w:t>
            </w:r>
          </w:p>
        </w:tc>
        <w:tc>
          <w:tcPr>
            <w:tcW w:w="5103" w:type="dxa"/>
          </w:tcPr>
          <w:p w14:paraId="64C96D20" w14:textId="4E5DA70D" w:rsidR="003D0270" w:rsidRPr="003D0270" w:rsidRDefault="003D0270" w:rsidP="00CA5019">
            <w:pPr>
              <w:spacing w:line="276" w:lineRule="auto"/>
              <w:rPr>
                <w:rFonts w:cs="Arial"/>
              </w:rPr>
            </w:pPr>
            <w:r w:rsidRPr="003D0270">
              <w:rPr>
                <w:rFonts w:cs="Arial"/>
                <w:lang w:val="es-ES"/>
              </w:rPr>
              <w:t>Corozal – Sucre</w:t>
            </w:r>
          </w:p>
        </w:tc>
      </w:tr>
      <w:tr w:rsidR="003D0270" w:rsidRPr="003D0270" w14:paraId="16DA437C" w14:textId="77777777" w:rsidTr="00465B90">
        <w:trPr>
          <w:trHeight w:val="397"/>
        </w:trPr>
        <w:tc>
          <w:tcPr>
            <w:tcW w:w="3534" w:type="dxa"/>
          </w:tcPr>
          <w:p w14:paraId="3CB8C978" w14:textId="3D622849" w:rsidR="003D0270" w:rsidRPr="003D0270" w:rsidRDefault="003D0270" w:rsidP="00CA5019">
            <w:pPr>
              <w:spacing w:line="276" w:lineRule="auto"/>
              <w:rPr>
                <w:rFonts w:cs="Arial"/>
              </w:rPr>
            </w:pPr>
            <w:r w:rsidRPr="003D0270">
              <w:rPr>
                <w:rFonts w:cs="Arial"/>
                <w:lang w:val="es-ES"/>
              </w:rPr>
              <w:t>Dirección</w:t>
            </w:r>
          </w:p>
        </w:tc>
        <w:tc>
          <w:tcPr>
            <w:tcW w:w="5103" w:type="dxa"/>
          </w:tcPr>
          <w:p w14:paraId="1815C95A" w14:textId="0B01F1BB" w:rsidR="003D0270" w:rsidRPr="003D0270" w:rsidRDefault="003D0270" w:rsidP="00CA5019">
            <w:pPr>
              <w:spacing w:line="276" w:lineRule="auto"/>
              <w:rPr>
                <w:rFonts w:cs="Arial"/>
              </w:rPr>
            </w:pPr>
            <w:r w:rsidRPr="003D0270">
              <w:rPr>
                <w:rFonts w:cs="Arial"/>
                <w:lang w:val="es-ES"/>
              </w:rPr>
              <w:t>Barrio Buenos Aires, Carrera 21G # 40ª – 32</w:t>
            </w:r>
          </w:p>
        </w:tc>
      </w:tr>
      <w:tr w:rsidR="003D0270" w:rsidRPr="003D0270" w14:paraId="1B2E7C31" w14:textId="77777777" w:rsidTr="00465B90">
        <w:trPr>
          <w:trHeight w:val="397"/>
        </w:trPr>
        <w:tc>
          <w:tcPr>
            <w:tcW w:w="3534" w:type="dxa"/>
          </w:tcPr>
          <w:p w14:paraId="4E5BB1F4" w14:textId="34F19E27" w:rsidR="003D0270" w:rsidRPr="003D0270" w:rsidRDefault="003D0270" w:rsidP="00CA5019">
            <w:pPr>
              <w:spacing w:line="276" w:lineRule="auto"/>
              <w:rPr>
                <w:rFonts w:cs="Arial"/>
              </w:rPr>
            </w:pPr>
            <w:r>
              <w:rPr>
                <w:rFonts w:cs="Arial"/>
              </w:rPr>
              <w:t>Celular</w:t>
            </w:r>
          </w:p>
        </w:tc>
        <w:tc>
          <w:tcPr>
            <w:tcW w:w="5103" w:type="dxa"/>
          </w:tcPr>
          <w:p w14:paraId="2EC6C98A" w14:textId="1CA91BCC" w:rsidR="003D0270" w:rsidRPr="003D0270" w:rsidRDefault="003D0270" w:rsidP="00CA5019">
            <w:pPr>
              <w:spacing w:line="276" w:lineRule="auto"/>
              <w:rPr>
                <w:rFonts w:cs="Arial"/>
              </w:rPr>
            </w:pPr>
            <w:r>
              <w:rPr>
                <w:rFonts w:cs="Arial"/>
              </w:rPr>
              <w:t>3113562981</w:t>
            </w:r>
          </w:p>
        </w:tc>
      </w:tr>
      <w:tr w:rsidR="000C2A24" w:rsidRPr="003D0270" w14:paraId="5D7F964D" w14:textId="77777777" w:rsidTr="00465B90">
        <w:trPr>
          <w:trHeight w:val="397"/>
        </w:trPr>
        <w:tc>
          <w:tcPr>
            <w:tcW w:w="3534" w:type="dxa"/>
          </w:tcPr>
          <w:p w14:paraId="58EEEF2B" w14:textId="663D224E" w:rsidR="000C2A24" w:rsidRDefault="000C2A24" w:rsidP="00CA5019">
            <w:pPr>
              <w:spacing w:line="276" w:lineRule="auto"/>
              <w:rPr>
                <w:rFonts w:cs="Arial"/>
              </w:rPr>
            </w:pPr>
            <w:r>
              <w:rPr>
                <w:rFonts w:cs="Arial"/>
              </w:rPr>
              <w:t>Correo Institucional</w:t>
            </w:r>
          </w:p>
        </w:tc>
        <w:tc>
          <w:tcPr>
            <w:tcW w:w="5103" w:type="dxa"/>
          </w:tcPr>
          <w:p w14:paraId="615A3A68" w14:textId="7C916995" w:rsidR="000C2A24" w:rsidRDefault="008B5689" w:rsidP="00CA5019">
            <w:pPr>
              <w:spacing w:line="276" w:lineRule="auto"/>
              <w:rPr>
                <w:rFonts w:cs="Arial"/>
              </w:rPr>
            </w:pPr>
            <w:hyperlink r:id="rId11" w:history="1">
              <w:r w:rsidR="00FC45A3" w:rsidRPr="00F50653">
                <w:rPr>
                  <w:rStyle w:val="Hipervnculo"/>
                  <w:rFonts w:cs="Arial"/>
                </w:rPr>
                <w:t>minuevageneracion@gmail.com</w:t>
              </w:r>
            </w:hyperlink>
          </w:p>
        </w:tc>
      </w:tr>
      <w:tr w:rsidR="003D0270" w:rsidRPr="003D0270" w14:paraId="36AD570B" w14:textId="77777777" w:rsidTr="00465B90">
        <w:trPr>
          <w:trHeight w:val="397"/>
        </w:trPr>
        <w:tc>
          <w:tcPr>
            <w:tcW w:w="3534" w:type="dxa"/>
          </w:tcPr>
          <w:p w14:paraId="615F1B19" w14:textId="5BB36C60" w:rsidR="003D0270" w:rsidRPr="003D0270" w:rsidRDefault="003D0270" w:rsidP="00CA5019">
            <w:pPr>
              <w:spacing w:line="276" w:lineRule="auto"/>
              <w:rPr>
                <w:rFonts w:cs="Arial"/>
              </w:rPr>
            </w:pPr>
            <w:r>
              <w:rPr>
                <w:rFonts w:cs="Arial"/>
              </w:rPr>
              <w:t>Naturaleza</w:t>
            </w:r>
          </w:p>
        </w:tc>
        <w:tc>
          <w:tcPr>
            <w:tcW w:w="5103" w:type="dxa"/>
          </w:tcPr>
          <w:p w14:paraId="189F69DF" w14:textId="1C817043" w:rsidR="003D0270" w:rsidRPr="003D0270" w:rsidRDefault="003D0270" w:rsidP="00CA5019">
            <w:pPr>
              <w:spacing w:line="276" w:lineRule="auto"/>
              <w:rPr>
                <w:rFonts w:cs="Arial"/>
              </w:rPr>
            </w:pPr>
            <w:r>
              <w:rPr>
                <w:rFonts w:cs="Arial"/>
                <w:lang w:val="es-ES"/>
              </w:rPr>
              <w:t>Mixto</w:t>
            </w:r>
          </w:p>
        </w:tc>
      </w:tr>
      <w:tr w:rsidR="003D0270" w:rsidRPr="003D0270" w14:paraId="1D1DF9F7" w14:textId="77777777" w:rsidTr="00465B90">
        <w:trPr>
          <w:trHeight w:val="397"/>
        </w:trPr>
        <w:tc>
          <w:tcPr>
            <w:tcW w:w="3534" w:type="dxa"/>
          </w:tcPr>
          <w:p w14:paraId="32F12254" w14:textId="0248B4FC" w:rsidR="003D0270" w:rsidRPr="003D0270" w:rsidRDefault="003D0270" w:rsidP="00CA5019">
            <w:pPr>
              <w:spacing w:line="276" w:lineRule="auto"/>
              <w:rPr>
                <w:rFonts w:cs="Arial"/>
              </w:rPr>
            </w:pPr>
            <w:r>
              <w:rPr>
                <w:rFonts w:cs="Arial"/>
                <w:lang w:val="es-ES"/>
              </w:rPr>
              <w:t>Calendario</w:t>
            </w:r>
          </w:p>
        </w:tc>
        <w:tc>
          <w:tcPr>
            <w:tcW w:w="5103" w:type="dxa"/>
          </w:tcPr>
          <w:p w14:paraId="67BEC87B" w14:textId="3BDB7FD0" w:rsidR="003D0270" w:rsidRPr="003D0270" w:rsidRDefault="003D0270" w:rsidP="00CA5019">
            <w:pPr>
              <w:spacing w:line="276" w:lineRule="auto"/>
              <w:rPr>
                <w:rFonts w:cs="Arial"/>
              </w:rPr>
            </w:pPr>
            <w:r>
              <w:rPr>
                <w:rFonts w:cs="Arial"/>
                <w:lang w:val="es-ES"/>
              </w:rPr>
              <w:t>A</w:t>
            </w:r>
          </w:p>
        </w:tc>
      </w:tr>
      <w:tr w:rsidR="003D0270" w:rsidRPr="003D0270" w14:paraId="71AD17C3" w14:textId="77777777" w:rsidTr="00465B90">
        <w:trPr>
          <w:trHeight w:val="397"/>
        </w:trPr>
        <w:tc>
          <w:tcPr>
            <w:tcW w:w="3534" w:type="dxa"/>
          </w:tcPr>
          <w:p w14:paraId="220B460F" w14:textId="02C19410" w:rsidR="003D0270" w:rsidRPr="003D0270" w:rsidRDefault="003D0270" w:rsidP="00CA5019">
            <w:pPr>
              <w:spacing w:line="276" w:lineRule="auto"/>
              <w:rPr>
                <w:rFonts w:cs="Arial"/>
              </w:rPr>
            </w:pPr>
            <w:r>
              <w:rPr>
                <w:rFonts w:cs="Arial"/>
                <w:lang w:val="es-ES"/>
              </w:rPr>
              <w:t>Jornada</w:t>
            </w:r>
          </w:p>
        </w:tc>
        <w:tc>
          <w:tcPr>
            <w:tcW w:w="5103" w:type="dxa"/>
          </w:tcPr>
          <w:p w14:paraId="258B724F" w14:textId="5D301D96" w:rsidR="003D0270" w:rsidRPr="003D0270" w:rsidRDefault="003D0270" w:rsidP="00CA5019">
            <w:pPr>
              <w:spacing w:line="276" w:lineRule="auto"/>
              <w:rPr>
                <w:rFonts w:cs="Arial"/>
              </w:rPr>
            </w:pPr>
            <w:r>
              <w:rPr>
                <w:rFonts w:cs="Arial"/>
                <w:lang w:val="es-ES"/>
              </w:rPr>
              <w:t>Única</w:t>
            </w:r>
          </w:p>
        </w:tc>
      </w:tr>
      <w:tr w:rsidR="003D0270" w:rsidRPr="003D0270" w14:paraId="2903D8AA" w14:textId="77777777" w:rsidTr="00465B90">
        <w:trPr>
          <w:trHeight w:val="397"/>
        </w:trPr>
        <w:tc>
          <w:tcPr>
            <w:tcW w:w="3534" w:type="dxa"/>
          </w:tcPr>
          <w:p w14:paraId="18759698" w14:textId="6BCA2761" w:rsidR="003D0270" w:rsidRPr="003D0270" w:rsidRDefault="003D0270" w:rsidP="00CA5019">
            <w:pPr>
              <w:spacing w:line="276" w:lineRule="auto"/>
              <w:rPr>
                <w:rFonts w:cs="Arial"/>
              </w:rPr>
            </w:pPr>
            <w:r>
              <w:rPr>
                <w:rFonts w:cs="Arial"/>
                <w:lang w:val="es-ES"/>
              </w:rPr>
              <w:t>Niveles ofertados</w:t>
            </w:r>
          </w:p>
        </w:tc>
        <w:tc>
          <w:tcPr>
            <w:tcW w:w="5103" w:type="dxa"/>
          </w:tcPr>
          <w:p w14:paraId="721EF758" w14:textId="12F6E247" w:rsidR="003D0270" w:rsidRPr="003D0270" w:rsidRDefault="003D0270" w:rsidP="00CA5019">
            <w:pPr>
              <w:spacing w:line="276" w:lineRule="auto"/>
              <w:rPr>
                <w:rFonts w:cs="Arial"/>
              </w:rPr>
            </w:pPr>
            <w:r>
              <w:rPr>
                <w:rFonts w:cs="Arial"/>
                <w:lang w:val="es-ES"/>
              </w:rPr>
              <w:t>Párvulo, Pre-Jardín, Jardín y Transición</w:t>
            </w:r>
          </w:p>
        </w:tc>
      </w:tr>
      <w:tr w:rsidR="003D0270" w:rsidRPr="003D0270" w14:paraId="3279DC8A" w14:textId="77777777" w:rsidTr="00465B90">
        <w:trPr>
          <w:trHeight w:val="397"/>
        </w:trPr>
        <w:tc>
          <w:tcPr>
            <w:tcW w:w="3534" w:type="dxa"/>
          </w:tcPr>
          <w:p w14:paraId="183AA862" w14:textId="04059E17" w:rsidR="003D0270" w:rsidRDefault="003D0270" w:rsidP="00CA5019">
            <w:pPr>
              <w:spacing w:line="276" w:lineRule="auto"/>
              <w:rPr>
                <w:rFonts w:cs="Arial"/>
                <w:lang w:val="es-ES"/>
              </w:rPr>
            </w:pPr>
            <w:r>
              <w:rPr>
                <w:rFonts w:cs="Arial"/>
                <w:lang w:val="es-ES"/>
              </w:rPr>
              <w:t>Número de sedes</w:t>
            </w:r>
          </w:p>
        </w:tc>
        <w:tc>
          <w:tcPr>
            <w:tcW w:w="5103" w:type="dxa"/>
          </w:tcPr>
          <w:p w14:paraId="1D5A7652" w14:textId="668E8529" w:rsidR="003D0270" w:rsidRDefault="003D0270" w:rsidP="00CA5019">
            <w:pPr>
              <w:spacing w:line="276" w:lineRule="auto"/>
              <w:rPr>
                <w:rFonts w:cs="Arial"/>
                <w:lang w:val="es-ES"/>
              </w:rPr>
            </w:pPr>
            <w:r>
              <w:rPr>
                <w:rFonts w:cs="Arial"/>
                <w:lang w:val="es-ES"/>
              </w:rPr>
              <w:t>1</w:t>
            </w:r>
          </w:p>
        </w:tc>
      </w:tr>
      <w:tr w:rsidR="003D0270" w:rsidRPr="003D0270" w14:paraId="723C9285" w14:textId="77777777" w:rsidTr="00465B90">
        <w:trPr>
          <w:trHeight w:val="397"/>
        </w:trPr>
        <w:tc>
          <w:tcPr>
            <w:tcW w:w="3534" w:type="dxa"/>
          </w:tcPr>
          <w:p w14:paraId="4B3B7CB7" w14:textId="2DD0101D" w:rsidR="003D0270" w:rsidRDefault="003D0270" w:rsidP="00CA5019">
            <w:pPr>
              <w:spacing w:line="276" w:lineRule="auto"/>
              <w:rPr>
                <w:rFonts w:cs="Arial"/>
                <w:lang w:val="es-ES"/>
              </w:rPr>
            </w:pPr>
            <w:r>
              <w:rPr>
                <w:rFonts w:cs="Arial"/>
                <w:lang w:val="es-ES"/>
              </w:rPr>
              <w:t>Especialidad</w:t>
            </w:r>
          </w:p>
        </w:tc>
        <w:tc>
          <w:tcPr>
            <w:tcW w:w="5103" w:type="dxa"/>
          </w:tcPr>
          <w:p w14:paraId="442C4AC0" w14:textId="61C080D3" w:rsidR="003D0270" w:rsidRDefault="003D0270" w:rsidP="00CA5019">
            <w:pPr>
              <w:spacing w:line="276" w:lineRule="auto"/>
              <w:rPr>
                <w:rFonts w:cs="Arial"/>
                <w:lang w:val="es-ES"/>
              </w:rPr>
            </w:pPr>
            <w:r>
              <w:rPr>
                <w:rFonts w:cs="Arial"/>
                <w:lang w:val="es-ES"/>
              </w:rPr>
              <w:t>Académica</w:t>
            </w:r>
          </w:p>
        </w:tc>
      </w:tr>
      <w:tr w:rsidR="003D0270" w:rsidRPr="003D0270" w14:paraId="441D3A90" w14:textId="77777777" w:rsidTr="00465B90">
        <w:trPr>
          <w:trHeight w:val="397"/>
        </w:trPr>
        <w:tc>
          <w:tcPr>
            <w:tcW w:w="3534" w:type="dxa"/>
          </w:tcPr>
          <w:p w14:paraId="0F49BBB2" w14:textId="58D2366C" w:rsidR="003D0270" w:rsidRDefault="003D0270" w:rsidP="00CA5019">
            <w:pPr>
              <w:spacing w:line="276" w:lineRule="auto"/>
              <w:rPr>
                <w:rFonts w:cs="Arial"/>
                <w:lang w:val="es-ES"/>
              </w:rPr>
            </w:pPr>
            <w:r>
              <w:rPr>
                <w:rFonts w:cs="Arial"/>
                <w:lang w:val="es-ES"/>
              </w:rPr>
              <w:t>Directora</w:t>
            </w:r>
          </w:p>
        </w:tc>
        <w:tc>
          <w:tcPr>
            <w:tcW w:w="5103" w:type="dxa"/>
          </w:tcPr>
          <w:p w14:paraId="1AB24567" w14:textId="2D3EDF40" w:rsidR="003D0270" w:rsidRDefault="003D0270" w:rsidP="00CA5019">
            <w:pPr>
              <w:spacing w:line="276" w:lineRule="auto"/>
              <w:rPr>
                <w:rFonts w:cs="Arial"/>
                <w:lang w:val="es-ES"/>
              </w:rPr>
            </w:pPr>
            <w:r>
              <w:rPr>
                <w:rFonts w:cs="Arial"/>
                <w:lang w:val="es-ES"/>
              </w:rPr>
              <w:t xml:space="preserve">Licenciada Amelia Regina Cabrera </w:t>
            </w:r>
            <w:r w:rsidR="000C2A24">
              <w:rPr>
                <w:rFonts w:cs="Arial"/>
                <w:lang w:val="es-ES"/>
              </w:rPr>
              <w:t>Suiffy</w:t>
            </w:r>
          </w:p>
        </w:tc>
      </w:tr>
      <w:tr w:rsidR="000C2A24" w:rsidRPr="003D0270" w14:paraId="56A56BD2" w14:textId="77777777" w:rsidTr="00465B90">
        <w:trPr>
          <w:trHeight w:val="397"/>
        </w:trPr>
        <w:tc>
          <w:tcPr>
            <w:tcW w:w="3534" w:type="dxa"/>
          </w:tcPr>
          <w:p w14:paraId="36FD93DC" w14:textId="3692F15E" w:rsidR="000C2A24" w:rsidRPr="000C2A24" w:rsidRDefault="000C2A24" w:rsidP="00CA5019">
            <w:pPr>
              <w:spacing w:line="276" w:lineRule="auto"/>
              <w:rPr>
                <w:rFonts w:cs="Arial"/>
                <w:b/>
                <w:bCs/>
                <w:lang w:val="es-ES"/>
              </w:rPr>
            </w:pPr>
            <w:r>
              <w:rPr>
                <w:rFonts w:cs="Arial"/>
                <w:b/>
                <w:bCs/>
                <w:lang w:val="es-ES"/>
              </w:rPr>
              <w:t>Datos Complementarios</w:t>
            </w:r>
          </w:p>
        </w:tc>
        <w:tc>
          <w:tcPr>
            <w:tcW w:w="5103" w:type="dxa"/>
          </w:tcPr>
          <w:p w14:paraId="391E335E" w14:textId="77777777" w:rsidR="000C2A24" w:rsidRDefault="000C2A24" w:rsidP="00CA5019">
            <w:pPr>
              <w:spacing w:line="276" w:lineRule="auto"/>
              <w:rPr>
                <w:rFonts w:cs="Arial"/>
                <w:lang w:val="es-ES"/>
              </w:rPr>
            </w:pPr>
          </w:p>
        </w:tc>
      </w:tr>
      <w:tr w:rsidR="000C2A24" w:rsidRPr="003D0270" w14:paraId="115DF82C" w14:textId="77777777" w:rsidTr="00465B90">
        <w:trPr>
          <w:trHeight w:val="397"/>
        </w:trPr>
        <w:tc>
          <w:tcPr>
            <w:tcW w:w="3534" w:type="dxa"/>
          </w:tcPr>
          <w:p w14:paraId="4F7A8854" w14:textId="1D90955D" w:rsidR="000C2A24" w:rsidRDefault="000C2A24" w:rsidP="00CA5019">
            <w:pPr>
              <w:spacing w:line="276" w:lineRule="auto"/>
              <w:rPr>
                <w:rFonts w:cs="Arial"/>
                <w:lang w:val="es-ES"/>
              </w:rPr>
            </w:pPr>
            <w:r>
              <w:rPr>
                <w:rFonts w:cs="Arial"/>
                <w:lang w:val="es-ES"/>
              </w:rPr>
              <w:t>Código DANE</w:t>
            </w:r>
          </w:p>
        </w:tc>
        <w:tc>
          <w:tcPr>
            <w:tcW w:w="5103" w:type="dxa"/>
          </w:tcPr>
          <w:p w14:paraId="2ACCE445" w14:textId="77777777" w:rsidR="000C2A24" w:rsidRDefault="000C2A24" w:rsidP="00CA5019">
            <w:pPr>
              <w:spacing w:line="276" w:lineRule="auto"/>
              <w:rPr>
                <w:rFonts w:cs="Arial"/>
                <w:lang w:val="es-ES"/>
              </w:rPr>
            </w:pPr>
          </w:p>
        </w:tc>
      </w:tr>
      <w:tr w:rsidR="000C2A24" w:rsidRPr="003D0270" w14:paraId="0A6C2363" w14:textId="77777777" w:rsidTr="00465B90">
        <w:trPr>
          <w:trHeight w:val="397"/>
        </w:trPr>
        <w:tc>
          <w:tcPr>
            <w:tcW w:w="3534" w:type="dxa"/>
          </w:tcPr>
          <w:p w14:paraId="1C7D7461" w14:textId="3777E1FC" w:rsidR="000C2A24" w:rsidRDefault="00CA5019" w:rsidP="00CA5019">
            <w:pPr>
              <w:spacing w:line="276" w:lineRule="auto"/>
              <w:rPr>
                <w:rFonts w:cs="Arial"/>
                <w:lang w:val="es-ES"/>
              </w:rPr>
            </w:pPr>
            <w:r>
              <w:rPr>
                <w:rFonts w:cs="Arial"/>
                <w:lang w:val="es-ES"/>
              </w:rPr>
              <w:t>Acto Administrativo de creación</w:t>
            </w:r>
          </w:p>
        </w:tc>
        <w:tc>
          <w:tcPr>
            <w:tcW w:w="5103" w:type="dxa"/>
          </w:tcPr>
          <w:p w14:paraId="13E6703A" w14:textId="77777777" w:rsidR="000C2A24" w:rsidRDefault="000C2A24" w:rsidP="00CA5019">
            <w:pPr>
              <w:spacing w:line="276" w:lineRule="auto"/>
              <w:rPr>
                <w:rFonts w:cs="Arial"/>
                <w:lang w:val="es-ES"/>
              </w:rPr>
            </w:pPr>
          </w:p>
        </w:tc>
      </w:tr>
      <w:tr w:rsidR="00CA5019" w:rsidRPr="003D0270" w14:paraId="76D4B252" w14:textId="77777777" w:rsidTr="00465B90">
        <w:trPr>
          <w:trHeight w:val="397"/>
        </w:trPr>
        <w:tc>
          <w:tcPr>
            <w:tcW w:w="3534" w:type="dxa"/>
          </w:tcPr>
          <w:p w14:paraId="7D8CEC55" w14:textId="79A78FE1" w:rsidR="00CA5019" w:rsidRDefault="00CA5019" w:rsidP="00CA5019">
            <w:pPr>
              <w:spacing w:line="276" w:lineRule="auto"/>
              <w:rPr>
                <w:rFonts w:cs="Arial"/>
                <w:lang w:val="es-ES"/>
              </w:rPr>
            </w:pPr>
            <w:r>
              <w:rPr>
                <w:rFonts w:cs="Arial"/>
                <w:lang w:val="es-ES"/>
              </w:rPr>
              <w:t>Aprobación de estudios</w:t>
            </w:r>
          </w:p>
        </w:tc>
        <w:tc>
          <w:tcPr>
            <w:tcW w:w="5103" w:type="dxa"/>
          </w:tcPr>
          <w:p w14:paraId="225375A3" w14:textId="553648B5" w:rsidR="00CA5019" w:rsidRDefault="00CA5019" w:rsidP="00CA5019">
            <w:pPr>
              <w:spacing w:line="276" w:lineRule="auto"/>
              <w:rPr>
                <w:rFonts w:cs="Arial"/>
                <w:lang w:val="es-ES"/>
              </w:rPr>
            </w:pPr>
            <w:r>
              <w:rPr>
                <w:rFonts w:cs="Arial"/>
                <w:lang w:val="es-ES"/>
              </w:rPr>
              <w:t>SI</w:t>
            </w:r>
          </w:p>
        </w:tc>
      </w:tr>
    </w:tbl>
    <w:p w14:paraId="698B98EF" w14:textId="02288609" w:rsidR="00BA2E99" w:rsidRDefault="00BA2E99"/>
    <w:p w14:paraId="60856DB7" w14:textId="0F478FFE" w:rsidR="00BA2E99" w:rsidRDefault="00235B72" w:rsidP="003A523E">
      <w:pPr>
        <w:pStyle w:val="Ttulo2"/>
        <w:spacing w:before="0"/>
        <w:rPr>
          <w:szCs w:val="22"/>
        </w:rPr>
      </w:pPr>
      <w:bookmarkStart w:id="5" w:name="_Toc120449920"/>
      <w:r>
        <w:rPr>
          <w:szCs w:val="22"/>
        </w:rPr>
        <w:t>1.</w:t>
      </w:r>
      <w:r w:rsidR="003A523E">
        <w:rPr>
          <w:szCs w:val="22"/>
        </w:rPr>
        <w:t>2</w:t>
      </w:r>
      <w:r>
        <w:rPr>
          <w:szCs w:val="22"/>
        </w:rPr>
        <w:t>. Ubicación geográfica.</w:t>
      </w:r>
      <w:bookmarkEnd w:id="5"/>
    </w:p>
    <w:p w14:paraId="51DE731F" w14:textId="77777777" w:rsidR="00814DDF" w:rsidRDefault="003A523E" w:rsidP="00814DDF">
      <w:pPr>
        <w:ind w:firstLine="720"/>
      </w:pPr>
      <w:r>
        <w:t xml:space="preserve">En </w:t>
      </w:r>
      <w:r w:rsidR="00FC45A3">
        <w:t xml:space="preserve">el barrio Buenos Aires del municipio de Corozal – Sucre, se encuentra ubicada una edificación que posee 10 metros de ancho por 40 </w:t>
      </w:r>
      <w:r w:rsidR="00814DDF">
        <w:t xml:space="preserve">metros </w:t>
      </w:r>
      <w:r w:rsidR="00FC45A3">
        <w:t xml:space="preserve">de largo, donde funciona la primera y única sede del Centro Educativo Mi Nueva Generación. </w:t>
      </w:r>
    </w:p>
    <w:p w14:paraId="01EBAF6C" w14:textId="1E2A251C" w:rsidR="00814DDF" w:rsidRDefault="00814DDF" w:rsidP="00814DDF">
      <w:pPr>
        <w:ind w:firstLine="720"/>
      </w:pPr>
      <w:r>
        <w:t xml:space="preserve">Utilizando Georreferenciación, identificamos que las coordenadas geográficas de la institución son: Latitud </w:t>
      </w:r>
      <w:r w:rsidRPr="00814DDF">
        <w:t>9.3239239,</w:t>
      </w:r>
      <w:r>
        <w:t xml:space="preserve"> y Longitud: </w:t>
      </w:r>
      <w:r w:rsidRPr="00814DDF">
        <w:t>-75.2978284</w:t>
      </w:r>
      <w:r>
        <w:t>.</w:t>
      </w:r>
    </w:p>
    <w:p w14:paraId="3F6F2EEC" w14:textId="1121CC4F" w:rsidR="00814DDF" w:rsidRDefault="00814DDF" w:rsidP="00814DDF">
      <w:pPr>
        <w:ind w:firstLine="720"/>
      </w:pPr>
      <w:r>
        <w:lastRenderedPageBreak/>
        <w:t>El barrio, está ubicado en la Zona norte de la ciudad, al lado de la troncal de occidente que atraviesa la cabecera municipal de este a oeste y divide la ciudad en 2 grandes sectores, uno al norte y otro al sur. Justo al borde de la troncal, en la zona sur, se encuentra ubicado el mercado principal de la ciudad, por lo que la zona es un poco congestionada y caótica y el estrato social del barrio es 1.</w:t>
      </w:r>
    </w:p>
    <w:p w14:paraId="350549D1" w14:textId="58A7A8DF" w:rsidR="00814DDF" w:rsidRDefault="00814DDF" w:rsidP="00814DDF">
      <w:pPr>
        <w:ind w:firstLine="720"/>
      </w:pPr>
      <w:r>
        <w:t xml:space="preserve">La calle principal que da a las puertas del centro educativo se encuentra pavimentada, sin embargo el 50% del resto de las calles es terreno destapado. El barrio cuenta con todos los servicios públicos: electricidad, agua, gas, alcantarilla, recolección de basuras e internet. </w:t>
      </w:r>
    </w:p>
    <w:p w14:paraId="3306595D" w14:textId="20117685" w:rsidR="00814DDF" w:rsidRDefault="0041605D" w:rsidP="00814DDF">
      <w:pPr>
        <w:ind w:firstLine="720"/>
      </w:pPr>
      <w:r>
        <w:t>En el barrio colindante San Ingnacio funciona el Liceo Carmelo Percy Vergara, uno de los más grandes y prestigiosos de la ciudad, por lo que diariamente pasan por el frente de la institución muchos estudiantes y se vive un ambiente de escolaridad.</w:t>
      </w:r>
    </w:p>
    <w:p w14:paraId="61F025E4" w14:textId="7110F307" w:rsidR="00BA2E99" w:rsidRDefault="00235B72" w:rsidP="003A523E">
      <w:pPr>
        <w:pStyle w:val="Ttulo2"/>
      </w:pPr>
      <w:bookmarkStart w:id="6" w:name="_Toc120449921"/>
      <w:r>
        <w:t>1.3</w:t>
      </w:r>
      <w:r w:rsidR="003A523E">
        <w:t>.</w:t>
      </w:r>
      <w:r>
        <w:t xml:space="preserve"> Reseña Histórica del </w:t>
      </w:r>
      <w:r w:rsidR="00EC5EE0">
        <w:t>Centro Educativo</w:t>
      </w:r>
      <w:r>
        <w:t xml:space="preserve"> </w:t>
      </w:r>
      <w:r w:rsidR="0041605D">
        <w:t>Mi NUEVA GENERACIóN</w:t>
      </w:r>
      <w:r>
        <w:t>.</w:t>
      </w:r>
      <w:bookmarkEnd w:id="6"/>
    </w:p>
    <w:p w14:paraId="67B8AB1C" w14:textId="7DCC6EEA" w:rsidR="002F183F" w:rsidRDefault="00D95F2A" w:rsidP="0041605D">
      <w:pPr>
        <w:ind w:firstLine="720"/>
      </w:pPr>
      <w:r>
        <w:t xml:space="preserve">En el año </w:t>
      </w:r>
      <w:r w:rsidR="002C3EA5">
        <w:t>1993,</w:t>
      </w:r>
      <w:r>
        <w:t xml:space="preserve"> </w:t>
      </w:r>
      <w:r w:rsidR="002C3EA5">
        <w:t>c</w:t>
      </w:r>
      <w:r w:rsidR="0041605D">
        <w:t xml:space="preserve">uando </w:t>
      </w:r>
      <w:r>
        <w:t xml:space="preserve">la </w:t>
      </w:r>
      <w:r w:rsidR="002C3EA5">
        <w:t>fundadora y actual directora</w:t>
      </w:r>
      <w:r>
        <w:t xml:space="preserve"> del Centro Educativo Mi Nueva Generación era apenas una joven que iniciaba sus estudios </w:t>
      </w:r>
      <w:r w:rsidR="0041605D">
        <w:t>de Licenciatura en Educación Preescolar</w:t>
      </w:r>
      <w:r>
        <w:t xml:space="preserve"> en la Universidad </w:t>
      </w:r>
      <w:r w:rsidR="002C3EA5">
        <w:t xml:space="preserve">San Buena Aventura de Bogotá, </w:t>
      </w:r>
      <w:r w:rsidR="0041605D">
        <w:t>tuv</w:t>
      </w:r>
      <w:r>
        <w:t>o</w:t>
      </w:r>
      <w:r w:rsidR="0041605D">
        <w:t xml:space="preserve"> clar</w:t>
      </w:r>
      <w:r>
        <w:t xml:space="preserve">o que escogió esa carrera por su </w:t>
      </w:r>
      <w:r w:rsidR="0041605D">
        <w:t xml:space="preserve">vocación docente, pero </w:t>
      </w:r>
      <w:r w:rsidR="00415BDF">
        <w:t xml:space="preserve">su deseo era ir </w:t>
      </w:r>
      <w:r w:rsidR="0041605D">
        <w:t>más allá de enseñar en un aula de clases</w:t>
      </w:r>
      <w:r w:rsidR="00415BDF">
        <w:t xml:space="preserve"> y trascender hacia la posibilidad de </w:t>
      </w:r>
      <w:r w:rsidR="0041605D">
        <w:t xml:space="preserve">ofrecer a los niños del barrio que </w:t>
      </w:r>
      <w:r>
        <w:t xml:space="preserve">la </w:t>
      </w:r>
      <w:r w:rsidR="0041605D">
        <w:t>vio crecer, una educación</w:t>
      </w:r>
      <w:r w:rsidR="002F183F">
        <w:t xml:space="preserve"> cercana</w:t>
      </w:r>
      <w:r w:rsidR="0041605D">
        <w:t xml:space="preserve"> de calidad, que les diera herramientas para</w:t>
      </w:r>
      <w:r w:rsidR="002F183F">
        <w:t xml:space="preserve"> </w:t>
      </w:r>
      <w:r>
        <w:t xml:space="preserve">estudiar una carrera universitaria y </w:t>
      </w:r>
      <w:r w:rsidR="002F183F">
        <w:t xml:space="preserve">alcanzar oportunidades laborales </w:t>
      </w:r>
      <w:r>
        <w:t>que les permitiera</w:t>
      </w:r>
      <w:r w:rsidR="0041605D">
        <w:t xml:space="preserve"> superar la línea de pobreza</w:t>
      </w:r>
      <w:r>
        <w:t xml:space="preserve">, como ella lo estaba haciendo. </w:t>
      </w:r>
    </w:p>
    <w:p w14:paraId="13BF69D3" w14:textId="30F4DF01" w:rsidR="002F183F" w:rsidRDefault="002F183F" w:rsidP="0041605D">
      <w:pPr>
        <w:ind w:firstLine="720"/>
      </w:pPr>
      <w:r>
        <w:t>En ese momento, la deserción escolar en los niños de</w:t>
      </w:r>
      <w:r w:rsidR="00D95F2A">
        <w:t>l</w:t>
      </w:r>
      <w:r>
        <w:t xml:space="preserve"> barrio </w:t>
      </w:r>
      <w:r w:rsidR="00D95F2A">
        <w:t xml:space="preserve">buenos aires </w:t>
      </w:r>
      <w:r>
        <w:t xml:space="preserve">era muy alta, dado que no había establecimientos educativos cercanos, con precios que </w:t>
      </w:r>
      <w:r>
        <w:lastRenderedPageBreak/>
        <w:t xml:space="preserve">pudieran asumir familias de estrato </w:t>
      </w:r>
      <w:r w:rsidR="00D95F2A">
        <w:t>uno com</w:t>
      </w:r>
      <w:r w:rsidR="00F52B8F">
        <w:t>o</w:t>
      </w:r>
      <w:r w:rsidR="00D95F2A">
        <w:t xml:space="preserve"> las que habitan en el barrio</w:t>
      </w:r>
      <w:r>
        <w:t xml:space="preserve">, por tanto, </w:t>
      </w:r>
      <w:r w:rsidR="00D95F2A">
        <w:t xml:space="preserve">los niños </w:t>
      </w:r>
      <w:r>
        <w:t>debían caminar más de 3 kilómetros, bajo el inclemente sol de la región, para llegar a los centros educativos de carácter público que se encontraban en la zona sur de la ciudad.</w:t>
      </w:r>
    </w:p>
    <w:p w14:paraId="324854F2" w14:textId="3D1BF770" w:rsidR="0041605D" w:rsidRDefault="002F183F" w:rsidP="0041605D">
      <w:pPr>
        <w:ind w:firstLine="720"/>
      </w:pPr>
      <w:r>
        <w:t>Durante</w:t>
      </w:r>
      <w:r w:rsidR="00D95F2A">
        <w:t xml:space="preserve"> sus </w:t>
      </w:r>
      <w:r>
        <w:t>5 años en la universidad</w:t>
      </w:r>
      <w:r w:rsidR="00D95F2A">
        <w:t xml:space="preserve"> nada cambió en el entorno educativo del barrio</w:t>
      </w:r>
      <w:r>
        <w:t>,</w:t>
      </w:r>
      <w:r w:rsidR="00D95F2A">
        <w:t xml:space="preserve"> la deserción continuaba y seguían si</w:t>
      </w:r>
      <w:r w:rsidR="00F52B8F">
        <w:t>n</w:t>
      </w:r>
      <w:r w:rsidR="00D95F2A">
        <w:t xml:space="preserve"> existir centros educativos cercanos. Entonces comprendió </w:t>
      </w:r>
      <w:r>
        <w:t xml:space="preserve">que la mejor manera de lograr </w:t>
      </w:r>
      <w:r w:rsidR="00D95F2A">
        <w:t xml:space="preserve">su </w:t>
      </w:r>
      <w:r>
        <w:t xml:space="preserve">meta era creando </w:t>
      </w:r>
      <w:r w:rsidR="00D95F2A">
        <w:t xml:space="preserve">por si </w:t>
      </w:r>
      <w:r>
        <w:t xml:space="preserve">misma </w:t>
      </w:r>
      <w:r w:rsidR="00D95F2A">
        <w:t xml:space="preserve">el </w:t>
      </w:r>
      <w:r>
        <w:t>establecimiento educativo</w:t>
      </w:r>
      <w:r w:rsidR="00D95F2A">
        <w:t xml:space="preserve"> que había soñado</w:t>
      </w:r>
      <w:r>
        <w:t>,</w:t>
      </w:r>
      <w:r w:rsidR="00D95F2A">
        <w:t xml:space="preserve"> uno </w:t>
      </w:r>
      <w:r>
        <w:t>que reflejara</w:t>
      </w:r>
      <w:r w:rsidR="00D95F2A">
        <w:t xml:space="preserve"> su</w:t>
      </w:r>
      <w:r>
        <w:t xml:space="preserve"> visión </w:t>
      </w:r>
      <w:r w:rsidR="00D95F2A">
        <w:t xml:space="preserve">de la educación, donde se enseñara </w:t>
      </w:r>
      <w:r>
        <w:t xml:space="preserve">a través de una pedagogía </w:t>
      </w:r>
      <w:r w:rsidR="00D95F2A">
        <w:t>d</w:t>
      </w:r>
      <w:r>
        <w:t>el amor, para formar nuevas generaciones de niños felices.</w:t>
      </w:r>
    </w:p>
    <w:p w14:paraId="65A7378A" w14:textId="4A4FC538" w:rsidR="00D95F2A" w:rsidRDefault="002F183F" w:rsidP="00D95F2A">
      <w:pPr>
        <w:ind w:firstLine="720"/>
      </w:pPr>
      <w:r>
        <w:t xml:space="preserve">Así fue como hace 15 años fue creado el Centro Educativo Mi Nueva Generación, </w:t>
      </w:r>
      <w:r w:rsidR="00D95F2A">
        <w:t xml:space="preserve">con dos aula de clases, 10 niños, dos docentes y dos grados: Jardín y transición. Poco a poco, el esfuerzo fue trayendo sus recompensas, los niños egresados de la institución comenzaron a obtener calificaciones sobresalientes en las instituciones donde continuaron su proceso educativo, y se corrió el voz a voz de que en el barrio había un establecimiento educativo, con una propuesta pedagógica diferente, que enseñaba desde el amor y el respeto y estaba formando alumnos de excelente calidad educativa y humana. </w:t>
      </w:r>
    </w:p>
    <w:p w14:paraId="714DBF98" w14:textId="0EFCB422" w:rsidR="00D95F2A" w:rsidRPr="0041605D" w:rsidRDefault="00D95F2A" w:rsidP="00D95F2A">
      <w:pPr>
        <w:ind w:firstLine="720"/>
      </w:pPr>
      <w:r>
        <w:t xml:space="preserve">La demanda de cupos creció y por tanto procedimos a ofertar nuevos niveles educativos. Así, en este momento contamos con 55 alumnos, 4 docentes, 3 auxiliares y ofertamos los grados de párvulo, pre-jardín, jardín y transición. </w:t>
      </w:r>
    </w:p>
    <w:p w14:paraId="1E53D06C" w14:textId="764E1109" w:rsidR="00D015F7" w:rsidRDefault="00D015F7">
      <w:pPr>
        <w:pStyle w:val="Ttulo2"/>
      </w:pPr>
      <w:bookmarkStart w:id="7" w:name="_Toc120449922"/>
      <w:r>
        <w:lastRenderedPageBreak/>
        <w:t>1.</w:t>
      </w:r>
      <w:r w:rsidR="0069514D">
        <w:t>4</w:t>
      </w:r>
      <w:r>
        <w:t>. Tarifas</w:t>
      </w:r>
      <w:bookmarkEnd w:id="7"/>
    </w:p>
    <w:p w14:paraId="0BBFFCAE" w14:textId="45D22C0A" w:rsidR="00D015F7" w:rsidRPr="00D015F7" w:rsidRDefault="0069514D" w:rsidP="0069514D">
      <w:pPr>
        <w:ind w:firstLine="720"/>
      </w:pPr>
      <w:r>
        <w:t>En la siguiente tabla se muestran las tarifas del Centro Educativo Mi Nueva Generación. Como se puede notar, son tarifas económicas que están en el alcance de las familias de estrato 1 y 2 de la ciudad a las que queremos llegar</w:t>
      </w:r>
      <w:r w:rsidR="00EE6683">
        <w:t xml:space="preserve"> y responden a sus necesidades</w:t>
      </w:r>
      <w:r>
        <w:t xml:space="preserve">. </w:t>
      </w:r>
    </w:p>
    <w:tbl>
      <w:tblPr>
        <w:tblStyle w:val="Tablaconcuadrcula4-nfasis3"/>
        <w:tblW w:w="0" w:type="auto"/>
        <w:tblLook w:val="04A0" w:firstRow="1" w:lastRow="0" w:firstColumn="1" w:lastColumn="0" w:noHBand="0" w:noVBand="1"/>
      </w:tblPr>
      <w:tblGrid>
        <w:gridCol w:w="4531"/>
        <w:gridCol w:w="2977"/>
      </w:tblGrid>
      <w:tr w:rsidR="0069514D" w14:paraId="06BBCF18" w14:textId="77777777" w:rsidTr="0069514D">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531" w:type="dxa"/>
          </w:tcPr>
          <w:p w14:paraId="571819A3" w14:textId="5471B34E" w:rsidR="0069514D" w:rsidRDefault="0069514D" w:rsidP="0006103D">
            <w:r>
              <w:t>ELEMENTO</w:t>
            </w:r>
          </w:p>
        </w:tc>
        <w:tc>
          <w:tcPr>
            <w:tcW w:w="2977" w:type="dxa"/>
          </w:tcPr>
          <w:p w14:paraId="529C5E13" w14:textId="0265D311" w:rsidR="0069514D" w:rsidRDefault="0069514D" w:rsidP="0006103D">
            <w:pPr>
              <w:cnfStyle w:val="100000000000" w:firstRow="1" w:lastRow="0" w:firstColumn="0" w:lastColumn="0" w:oddVBand="0" w:evenVBand="0" w:oddHBand="0" w:evenHBand="0" w:firstRowFirstColumn="0" w:firstRowLastColumn="0" w:lastRowFirstColumn="0" w:lastRowLastColumn="0"/>
            </w:pPr>
            <w:r>
              <w:t>VALOR</w:t>
            </w:r>
          </w:p>
        </w:tc>
      </w:tr>
      <w:tr w:rsidR="0069514D" w14:paraId="0E4B9FB5" w14:textId="77777777" w:rsidTr="0069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048496" w14:textId="3FEFF11D" w:rsidR="0069514D" w:rsidRDefault="0069514D" w:rsidP="0006103D">
            <w:r>
              <w:t>Matrícula</w:t>
            </w:r>
          </w:p>
        </w:tc>
        <w:tc>
          <w:tcPr>
            <w:tcW w:w="2977" w:type="dxa"/>
          </w:tcPr>
          <w:p w14:paraId="3E5F6986" w14:textId="37D84678" w:rsidR="0069514D" w:rsidRDefault="0069514D" w:rsidP="0006103D">
            <w:pPr>
              <w:cnfStyle w:val="000000100000" w:firstRow="0" w:lastRow="0" w:firstColumn="0" w:lastColumn="0" w:oddVBand="0" w:evenVBand="0" w:oddHBand="1" w:evenHBand="0" w:firstRowFirstColumn="0" w:firstRowLastColumn="0" w:lastRowFirstColumn="0" w:lastRowLastColumn="0"/>
            </w:pPr>
            <w:r>
              <w:t>$85.000</w:t>
            </w:r>
          </w:p>
        </w:tc>
      </w:tr>
      <w:tr w:rsidR="0069514D" w14:paraId="13722AD7" w14:textId="77777777" w:rsidTr="0069514D">
        <w:tc>
          <w:tcPr>
            <w:cnfStyle w:val="001000000000" w:firstRow="0" w:lastRow="0" w:firstColumn="1" w:lastColumn="0" w:oddVBand="0" w:evenVBand="0" w:oddHBand="0" w:evenHBand="0" w:firstRowFirstColumn="0" w:firstRowLastColumn="0" w:lastRowFirstColumn="0" w:lastRowLastColumn="0"/>
            <w:tcW w:w="4531" w:type="dxa"/>
          </w:tcPr>
          <w:p w14:paraId="19F002CC" w14:textId="7F144899" w:rsidR="0069514D" w:rsidRDefault="0069514D" w:rsidP="0006103D">
            <w:r>
              <w:t xml:space="preserve">Pensión </w:t>
            </w:r>
          </w:p>
        </w:tc>
        <w:tc>
          <w:tcPr>
            <w:tcW w:w="2977" w:type="dxa"/>
          </w:tcPr>
          <w:p w14:paraId="27A802E2" w14:textId="6167654E" w:rsidR="0069514D" w:rsidRDefault="0069514D" w:rsidP="0006103D">
            <w:pPr>
              <w:cnfStyle w:val="000000000000" w:firstRow="0" w:lastRow="0" w:firstColumn="0" w:lastColumn="0" w:oddVBand="0" w:evenVBand="0" w:oddHBand="0" w:evenHBand="0" w:firstRowFirstColumn="0" w:firstRowLastColumn="0" w:lastRowFirstColumn="0" w:lastRowLastColumn="0"/>
            </w:pPr>
            <w:r>
              <w:t>$85.000</w:t>
            </w:r>
          </w:p>
        </w:tc>
      </w:tr>
    </w:tbl>
    <w:p w14:paraId="54B8B321" w14:textId="77777777" w:rsidR="0069514D" w:rsidRDefault="0069514D" w:rsidP="0006103D"/>
    <w:p w14:paraId="4CBCEAF4" w14:textId="34209254" w:rsidR="0069514D" w:rsidRDefault="0069514D" w:rsidP="0069514D">
      <w:pPr>
        <w:pStyle w:val="Ttulo2"/>
        <w:rPr>
          <w:szCs w:val="22"/>
        </w:rPr>
      </w:pPr>
      <w:bookmarkStart w:id="8" w:name="_Toc120449923"/>
      <w:r>
        <w:rPr>
          <w:szCs w:val="22"/>
        </w:rPr>
        <w:t xml:space="preserve">1.5 </w:t>
      </w:r>
      <w:r w:rsidR="002036FB">
        <w:rPr>
          <w:szCs w:val="22"/>
        </w:rPr>
        <w:t>Marco Legal</w:t>
      </w:r>
      <w:bookmarkEnd w:id="8"/>
    </w:p>
    <w:p w14:paraId="6A137246" w14:textId="40D011E0" w:rsidR="00EE6683" w:rsidRDefault="00EE6683" w:rsidP="0069514D">
      <w:pPr>
        <w:ind w:firstLine="426"/>
      </w:pPr>
      <w:r>
        <w:t>Lo dispuesto y descrito en este Proyecto Educativo Institucional sigue las orientaciones y normativas emitidas por los entes administrativos a nivel municipal, departamental y nacional</w:t>
      </w:r>
      <w:r w:rsidR="00C13A6B">
        <w:t xml:space="preserve"> que rigen en Colombia la prestación del servicio de educación.</w:t>
      </w:r>
      <w:r>
        <w:t xml:space="preserve"> Entre ellas podemos resaltar las siguientes:</w:t>
      </w:r>
    </w:p>
    <w:p w14:paraId="31EABB11" w14:textId="3423A7A1" w:rsidR="00C13A6B" w:rsidRDefault="00C13A6B" w:rsidP="00C13A6B">
      <w:pPr>
        <w:pStyle w:val="Prrafodelista"/>
        <w:numPr>
          <w:ilvl w:val="0"/>
          <w:numId w:val="11"/>
        </w:numPr>
        <w:ind w:left="426"/>
      </w:pPr>
      <w:r>
        <w:t xml:space="preserve">La </w:t>
      </w:r>
      <w:r w:rsidRPr="00224A33">
        <w:t>Ley 1620 de 2013</w:t>
      </w:r>
      <w:r>
        <w:t xml:space="preserve"> y</w:t>
      </w:r>
      <w:r w:rsidRPr="00C13A6B">
        <w:t xml:space="preserve"> </w:t>
      </w:r>
      <w:r>
        <w:t xml:space="preserve">El </w:t>
      </w:r>
      <w:r w:rsidRPr="00224A33">
        <w:t xml:space="preserve">Decreto 1860 de 1994 que </w:t>
      </w:r>
      <w:r>
        <w:t>indican los conceptos</w:t>
      </w:r>
      <w:r w:rsidRPr="00224A33">
        <w:t xml:space="preserve"> lineamientos para la construcción y puesta en práctica del Sistema Nacional de Convivencia Escolar y</w:t>
      </w:r>
      <w:r>
        <w:t xml:space="preserve"> la</w:t>
      </w:r>
      <w:r w:rsidRPr="00224A33">
        <w:t xml:space="preserve"> formación </w:t>
      </w:r>
      <w:r>
        <w:t xml:space="preserve">en el </w:t>
      </w:r>
      <w:r w:rsidRPr="00224A33">
        <w:t xml:space="preserve">ejercicio de los derechos humanos, la educación para la sexualidad y la prevención y mitigación de la violencia escolar. </w:t>
      </w:r>
    </w:p>
    <w:p w14:paraId="2279CA1F" w14:textId="32C59146" w:rsidR="0069514D" w:rsidRPr="00224A33" w:rsidRDefault="00C13A6B" w:rsidP="00BA553E">
      <w:pPr>
        <w:pStyle w:val="Prrafodelista"/>
        <w:numPr>
          <w:ilvl w:val="0"/>
          <w:numId w:val="11"/>
        </w:numPr>
        <w:ind w:left="426"/>
      </w:pPr>
      <w:r>
        <w:t xml:space="preserve">La </w:t>
      </w:r>
      <w:r w:rsidR="0069514D" w:rsidRPr="00224A33">
        <w:t>Ley 115 de 1994</w:t>
      </w:r>
      <w:r>
        <w:t xml:space="preserve"> que</w:t>
      </w:r>
      <w:r w:rsidR="00D455B9">
        <w:t xml:space="preserve"> </w:t>
      </w:r>
      <w:r w:rsidR="00D455B9" w:rsidRPr="00C13A6B">
        <w:t>consagra las normas generales para regular el servicio público de la educación desde una función social acorde con las necesidades e intereses de las personas, de la familia y de la sociedad</w:t>
      </w:r>
      <w:r w:rsidR="00D455B9">
        <w:t>.</w:t>
      </w:r>
    </w:p>
    <w:p w14:paraId="0CA5A9C5" w14:textId="2E18941B" w:rsidR="00C13A6B" w:rsidRDefault="00C13A6B" w:rsidP="003E06A2">
      <w:pPr>
        <w:pStyle w:val="Prrafodelista"/>
        <w:numPr>
          <w:ilvl w:val="0"/>
          <w:numId w:val="11"/>
        </w:numPr>
        <w:ind w:left="426"/>
      </w:pPr>
      <w:r>
        <w:t xml:space="preserve">El decreto 1411 de 2022 que </w:t>
      </w:r>
      <w:r w:rsidRPr="00C13A6B">
        <w:t>reglamenta la prestación del servicio de educación inicial en Colombia</w:t>
      </w:r>
      <w:r w:rsidR="00D455B9">
        <w:t>, co</w:t>
      </w:r>
      <w:r w:rsidR="00D455B9" w:rsidRPr="00D455B9">
        <w:t xml:space="preserve">mo servicio educativo para las niñas y los niños menores de </w:t>
      </w:r>
      <w:r w:rsidR="00D455B9" w:rsidRPr="00D455B9">
        <w:lastRenderedPageBreak/>
        <w:t>seis (6) años, de conformidad con lo dispuesto en la Ley 115 de 1994, Ley 1098 de 2006 y la Ley 1804 de 2016, estableciendo sus disposiciones generales, definiendo la organización del servicio, su prestación y las responsabilidades de los prestadores del servicio de educación inicial y las entidades territoriales.</w:t>
      </w:r>
    </w:p>
    <w:p w14:paraId="354BDB08" w14:textId="56E2D1B4" w:rsidR="0069514D" w:rsidRPr="00224A33" w:rsidRDefault="0069514D" w:rsidP="003E06A2">
      <w:pPr>
        <w:pStyle w:val="Prrafodelista"/>
        <w:numPr>
          <w:ilvl w:val="0"/>
          <w:numId w:val="11"/>
        </w:numPr>
        <w:ind w:left="426"/>
      </w:pPr>
      <w:r w:rsidRPr="00224A33">
        <w:t>Ley 1098 de 2006</w:t>
      </w:r>
      <w:r w:rsidR="00C13A6B">
        <w:t xml:space="preserve"> </w:t>
      </w:r>
      <w:r w:rsidR="00D455B9">
        <w:t xml:space="preserve">que </w:t>
      </w:r>
      <w:r w:rsidR="00D455B9" w:rsidRPr="00224A33">
        <w:t>reconoce</w:t>
      </w:r>
      <w:r w:rsidRPr="00224A33">
        <w:t xml:space="preserve"> el derecho al desarrollo integral en la primera </w:t>
      </w:r>
      <w:r w:rsidR="001533D8" w:rsidRPr="00224A33">
        <w:t xml:space="preserve">infancia, </w:t>
      </w:r>
      <w:r w:rsidR="001533D8">
        <w:t>y</w:t>
      </w:r>
      <w:r w:rsidR="00C13A6B">
        <w:t xml:space="preserve"> la define como </w:t>
      </w:r>
      <w:r w:rsidR="00C13A6B" w:rsidRPr="00C13A6B">
        <w:t>la etapa del ciclo vital en la que se establecen las bases para el desarrollo cognitivo, emocional y social del ser humano</w:t>
      </w:r>
      <w:r w:rsidR="00C13A6B">
        <w:t>.</w:t>
      </w:r>
    </w:p>
    <w:p w14:paraId="32346609" w14:textId="62B6D5C3" w:rsidR="0069514D" w:rsidRDefault="00201DEE" w:rsidP="001533D8">
      <w:pPr>
        <w:pStyle w:val="Prrafodelista"/>
        <w:numPr>
          <w:ilvl w:val="0"/>
          <w:numId w:val="11"/>
        </w:numPr>
        <w:pBdr>
          <w:top w:val="nil"/>
          <w:left w:val="nil"/>
          <w:bottom w:val="nil"/>
          <w:right w:val="nil"/>
          <w:between w:val="nil"/>
        </w:pBdr>
        <w:ind w:left="426"/>
        <w:rPr>
          <w:color w:val="000000"/>
        </w:rPr>
      </w:pPr>
      <w:r>
        <w:t xml:space="preserve">El </w:t>
      </w:r>
      <w:r w:rsidR="0069514D" w:rsidRPr="000D66A6">
        <w:t xml:space="preserve">Decreto 1421 de agosto de 2017 </w:t>
      </w:r>
      <w:r>
        <w:t xml:space="preserve">que </w:t>
      </w:r>
      <w:r w:rsidR="0069514D" w:rsidRPr="000D66A6">
        <w:t>reglamenta en el marco de la educación inclusiva la atención educativa a la población con discapacidad</w:t>
      </w:r>
      <w:r>
        <w:t xml:space="preserve"> y </w:t>
      </w:r>
      <w:r w:rsidR="0069514D" w:rsidRPr="000D66A6">
        <w:t xml:space="preserve"> se acogen disposiciones gubernamentales de orden local y nacional, que emergieron a partir de la pandemia por la Covid-19</w:t>
      </w:r>
      <w:r>
        <w:t xml:space="preserve">. </w:t>
      </w:r>
    </w:p>
    <w:p w14:paraId="6FABDD07" w14:textId="77777777" w:rsidR="00201DEE" w:rsidRDefault="00201DEE" w:rsidP="00201DEE">
      <w:pPr>
        <w:pStyle w:val="Prrafodelista"/>
        <w:numPr>
          <w:ilvl w:val="0"/>
          <w:numId w:val="11"/>
        </w:numPr>
        <w:ind w:left="426"/>
      </w:pPr>
      <w:r>
        <w:t xml:space="preserve">La </w:t>
      </w:r>
      <w:r w:rsidRPr="00224A33">
        <w:t>Ley 1804 del año 2016, por la cual se establece la política de estado para el desarrollo integral de la primera infancia de Cero a Siempre</w:t>
      </w:r>
      <w:r>
        <w:t xml:space="preserve">, e indica que </w:t>
      </w:r>
      <w:r w:rsidRPr="00201DEE">
        <w:t xml:space="preserve"> deberá ser implementada en todo el territorio nacional por cada uno de los actores oficiales y privados, tanto del orden nacional como local, que tienen incidencia en el proceso de desarrollo integral entre los cero (0) y los seis (6) años de edad, durante su etapa de primera infancia, de acuerdo con el rol que les corresponde, con un enfoque diferencial y poblacional, de acuerdo con lo dispuesto en el artículo 204 de la Ley 1098 de 2006</w:t>
      </w:r>
      <w:r>
        <w:t>.</w:t>
      </w:r>
    </w:p>
    <w:p w14:paraId="6BF34BB2" w14:textId="77777777" w:rsidR="00201DEE" w:rsidRPr="00201DEE" w:rsidRDefault="00201DEE" w:rsidP="00201DEE">
      <w:pPr>
        <w:pBdr>
          <w:top w:val="nil"/>
          <w:left w:val="nil"/>
          <w:bottom w:val="nil"/>
          <w:right w:val="nil"/>
          <w:between w:val="nil"/>
        </w:pBdr>
        <w:ind w:left="66"/>
        <w:rPr>
          <w:color w:val="000000"/>
        </w:rPr>
      </w:pPr>
    </w:p>
    <w:p w14:paraId="03C2121B" w14:textId="37B2782A" w:rsidR="007D3546" w:rsidRDefault="007D3546" w:rsidP="0006103D">
      <w:pPr>
        <w:rPr>
          <w:b/>
        </w:rPr>
      </w:pPr>
      <w:r>
        <w:br w:type="page"/>
      </w:r>
    </w:p>
    <w:p w14:paraId="77D096E9" w14:textId="531EFEB0" w:rsidR="00BA2E99" w:rsidRDefault="00123F1D">
      <w:pPr>
        <w:pStyle w:val="Ttulo1"/>
        <w:rPr>
          <w:szCs w:val="22"/>
        </w:rPr>
      </w:pPr>
      <w:bookmarkStart w:id="9" w:name="_Toc120449924"/>
      <w:r>
        <w:rPr>
          <w:szCs w:val="22"/>
        </w:rPr>
        <w:lastRenderedPageBreak/>
        <w:t xml:space="preserve">CAPÍTULO </w:t>
      </w:r>
      <w:r w:rsidR="00235B72">
        <w:rPr>
          <w:szCs w:val="22"/>
        </w:rPr>
        <w:t>2.</w:t>
      </w:r>
      <w:r w:rsidR="00235B72">
        <w:rPr>
          <w:b w:val="0"/>
          <w:szCs w:val="22"/>
        </w:rPr>
        <w:t xml:space="preserve"> </w:t>
      </w:r>
      <w:r w:rsidR="008A6E9C">
        <w:rPr>
          <w:szCs w:val="22"/>
        </w:rPr>
        <w:t>COMPONENTE TELEOLÓGICO</w:t>
      </w:r>
      <w:bookmarkEnd w:id="9"/>
    </w:p>
    <w:p w14:paraId="02FFA15C" w14:textId="7B7A4D0C" w:rsidR="00BA2E99" w:rsidRDefault="008A6E9C" w:rsidP="008A6E9C">
      <w:pPr>
        <w:pStyle w:val="Ttulo2"/>
      </w:pPr>
      <w:bookmarkStart w:id="10" w:name="_Toc120449925"/>
      <w:r>
        <w:t>2.1 P</w:t>
      </w:r>
      <w:r w:rsidR="009636DD">
        <w:t>rincipios Institucionales</w:t>
      </w:r>
      <w:bookmarkEnd w:id="10"/>
    </w:p>
    <w:p w14:paraId="295E0D6A" w14:textId="7799D0CB" w:rsidR="00446B3F" w:rsidRDefault="00235B72" w:rsidP="00446B3F">
      <w:pPr>
        <w:ind w:firstLine="360"/>
        <w:rPr>
          <w:color w:val="000000"/>
        </w:rPr>
      </w:pPr>
      <w:r>
        <w:t xml:space="preserve">Los principios y fundamentos que orientan </w:t>
      </w:r>
      <w:r w:rsidR="00931B4D">
        <w:t xml:space="preserve">el Proyecto Educativo Institucional del </w:t>
      </w:r>
      <w:r w:rsidR="00EC5EE0">
        <w:t>Centro Educativo</w:t>
      </w:r>
      <w:r>
        <w:t xml:space="preserve"> </w:t>
      </w:r>
      <w:r w:rsidR="00931B4D">
        <w:t>Mi Nueva Generació</w:t>
      </w:r>
      <w:r w:rsidR="00CD0F23">
        <w:t>n se alinean con los estudios actuales de epistemología, sociología, sicología</w:t>
      </w:r>
      <w:r w:rsidR="00FF6F96">
        <w:t>, teología, ética y pedagogía</w:t>
      </w:r>
      <w:r w:rsidR="002036FB">
        <w:t xml:space="preserve">, así como a lo exigido por las normativas legales vigentes, para la educación preescolar que se mencionaron en el marco legal. </w:t>
      </w:r>
      <w:r w:rsidR="00AD098D">
        <w:t xml:space="preserve">A </w:t>
      </w:r>
      <w:r w:rsidR="00490963">
        <w:t>continuación,</w:t>
      </w:r>
      <w:r w:rsidR="00AD098D">
        <w:t xml:space="preserve"> relacionamos los 6 principios orientan los profesos de formación de la comunidad educativa.</w:t>
      </w:r>
    </w:p>
    <w:p w14:paraId="60AC0230" w14:textId="679E05A8" w:rsidR="00BA2E99" w:rsidRPr="00446B3F" w:rsidRDefault="0084783A" w:rsidP="00446B3F">
      <w:pPr>
        <w:pStyle w:val="Prrafodelista"/>
        <w:numPr>
          <w:ilvl w:val="0"/>
          <w:numId w:val="12"/>
        </w:numPr>
        <w:rPr>
          <w:color w:val="000000"/>
        </w:rPr>
      </w:pPr>
      <w:r>
        <w:rPr>
          <w:b/>
          <w:color w:val="000000"/>
        </w:rPr>
        <w:t>Principio de Equidad</w:t>
      </w:r>
      <w:r w:rsidR="00235B72" w:rsidRPr="00446B3F">
        <w:rPr>
          <w:b/>
          <w:color w:val="000000"/>
        </w:rPr>
        <w:t>:</w:t>
      </w:r>
      <w:r w:rsidR="00235B72" w:rsidRPr="00446B3F">
        <w:rPr>
          <w:color w:val="000000"/>
        </w:rPr>
        <w:t xml:space="preserve"> </w:t>
      </w:r>
      <w:r w:rsidR="00490963">
        <w:rPr>
          <w:color w:val="000000"/>
        </w:rPr>
        <w:t xml:space="preserve">En la asignación de responsabilidades, así como en la aplicación de las los estatutos y reglamentos internos como el manual de convivencia, </w:t>
      </w:r>
      <w:r w:rsidR="000325CC">
        <w:rPr>
          <w:color w:val="000000"/>
        </w:rPr>
        <w:t>se tendrán en cuenta las características y situaciones individuales de cada persona</w:t>
      </w:r>
      <w:r w:rsidR="00FA57FD">
        <w:rPr>
          <w:color w:val="000000"/>
        </w:rPr>
        <w:t xml:space="preserve">, como lo es su contexto social, su limitaciones y facultades físicas y psicológicas, así </w:t>
      </w:r>
      <w:r w:rsidR="00B40D58">
        <w:rPr>
          <w:color w:val="000000"/>
        </w:rPr>
        <w:t>como su sexo.</w:t>
      </w:r>
    </w:p>
    <w:p w14:paraId="41DCC56D" w14:textId="1DD9158B" w:rsidR="00BA2E99" w:rsidRPr="000D66A6" w:rsidRDefault="007F056C" w:rsidP="00BA553E">
      <w:pPr>
        <w:pStyle w:val="Prrafodelista"/>
        <w:numPr>
          <w:ilvl w:val="0"/>
          <w:numId w:val="12"/>
        </w:numPr>
        <w:pBdr>
          <w:top w:val="nil"/>
          <w:left w:val="nil"/>
          <w:bottom w:val="nil"/>
          <w:right w:val="nil"/>
          <w:between w:val="nil"/>
        </w:pBdr>
        <w:spacing w:after="0"/>
        <w:rPr>
          <w:color w:val="000000"/>
        </w:rPr>
      </w:pPr>
      <w:r>
        <w:rPr>
          <w:b/>
          <w:color w:val="000000"/>
        </w:rPr>
        <w:t>Principio de Autonomía</w:t>
      </w:r>
      <w:r w:rsidR="00235B72" w:rsidRPr="000D66A6">
        <w:rPr>
          <w:b/>
          <w:color w:val="000000"/>
        </w:rPr>
        <w:t>:</w:t>
      </w:r>
      <w:r w:rsidR="00235B72" w:rsidRPr="000D66A6">
        <w:rPr>
          <w:color w:val="000000"/>
        </w:rPr>
        <w:t xml:space="preserve"> Apuntan a facilitar al niño o niña</w:t>
      </w:r>
      <w:r w:rsidR="00027DD4">
        <w:rPr>
          <w:color w:val="000000"/>
        </w:rPr>
        <w:t xml:space="preserve"> la capacidad de reconocer, aprovechar y confiar en sus capacidades y actitudes</w:t>
      </w:r>
      <w:r w:rsidR="00026ED0">
        <w:rPr>
          <w:color w:val="000000"/>
        </w:rPr>
        <w:t>, para hacerse cargo de sus responsabilidades</w:t>
      </w:r>
      <w:r w:rsidR="00F75E23">
        <w:rPr>
          <w:color w:val="000000"/>
        </w:rPr>
        <w:t xml:space="preserve"> como ser individual, social y habitante de este mundo.</w:t>
      </w:r>
      <w:r w:rsidR="00026ED0">
        <w:rPr>
          <w:color w:val="000000"/>
        </w:rPr>
        <w:t xml:space="preserve"> </w:t>
      </w:r>
      <w:r w:rsidR="00512738">
        <w:rPr>
          <w:color w:val="000000"/>
        </w:rPr>
        <w:t>En ese sentido, debe ser capaz de cuidar la obra de Dios</w:t>
      </w:r>
      <w:r w:rsidR="00670E12">
        <w:rPr>
          <w:color w:val="000000"/>
        </w:rPr>
        <w:t>, siendo libre, comprometido y justo.</w:t>
      </w:r>
    </w:p>
    <w:p w14:paraId="4D8EC635" w14:textId="21C55785" w:rsidR="00BA2E99" w:rsidRPr="000D66A6" w:rsidRDefault="00D52F44" w:rsidP="00BA553E">
      <w:pPr>
        <w:pStyle w:val="Prrafodelista"/>
        <w:numPr>
          <w:ilvl w:val="0"/>
          <w:numId w:val="12"/>
        </w:numPr>
        <w:pBdr>
          <w:top w:val="nil"/>
          <w:left w:val="nil"/>
          <w:bottom w:val="nil"/>
          <w:right w:val="nil"/>
          <w:between w:val="nil"/>
        </w:pBdr>
        <w:spacing w:after="0"/>
        <w:rPr>
          <w:color w:val="000000"/>
        </w:rPr>
      </w:pPr>
      <w:r>
        <w:rPr>
          <w:b/>
          <w:color w:val="000000"/>
        </w:rPr>
        <w:t>Principio de Integralidad</w:t>
      </w:r>
      <w:r w:rsidR="00235B72" w:rsidRPr="000D66A6">
        <w:rPr>
          <w:b/>
          <w:color w:val="000000"/>
        </w:rPr>
        <w:t>:</w:t>
      </w:r>
      <w:r w:rsidR="00235B72" w:rsidRPr="000D66A6">
        <w:rPr>
          <w:color w:val="000000"/>
        </w:rPr>
        <w:t xml:space="preserve">  </w:t>
      </w:r>
      <w:r w:rsidR="00A342E7">
        <w:rPr>
          <w:color w:val="000000"/>
        </w:rPr>
        <w:t xml:space="preserve">Nuestra propuesta pedagógica apunta a educar a los niños en su totalidad, </w:t>
      </w:r>
      <w:r w:rsidR="004A742B">
        <w:rPr>
          <w:color w:val="000000"/>
        </w:rPr>
        <w:t xml:space="preserve">es decir en todos los ámbitos de su ser, desde el cognitivo, pasando por el moral, social, cultural, religioso, psicológico y </w:t>
      </w:r>
      <w:r w:rsidR="005065D5">
        <w:rPr>
          <w:color w:val="000000"/>
        </w:rPr>
        <w:t>físico</w:t>
      </w:r>
      <w:r w:rsidR="00013793">
        <w:rPr>
          <w:color w:val="000000"/>
        </w:rPr>
        <w:t>,</w:t>
      </w:r>
      <w:r w:rsidR="00F817E8">
        <w:rPr>
          <w:color w:val="000000"/>
        </w:rPr>
        <w:t xml:space="preserve"> para así lograr la plenitud e integralidad del ser.</w:t>
      </w:r>
    </w:p>
    <w:p w14:paraId="7956B066" w14:textId="58A3A19C" w:rsidR="00BA2E99" w:rsidRDefault="005A28F3" w:rsidP="00BA553E">
      <w:pPr>
        <w:pStyle w:val="Prrafodelista"/>
        <w:numPr>
          <w:ilvl w:val="0"/>
          <w:numId w:val="12"/>
        </w:numPr>
        <w:pBdr>
          <w:top w:val="nil"/>
          <w:left w:val="nil"/>
          <w:bottom w:val="nil"/>
          <w:right w:val="nil"/>
          <w:between w:val="nil"/>
        </w:pBdr>
        <w:spacing w:after="0"/>
        <w:rPr>
          <w:color w:val="000000"/>
        </w:rPr>
      </w:pPr>
      <w:r>
        <w:rPr>
          <w:b/>
          <w:color w:val="000000"/>
        </w:rPr>
        <w:t>Principio del amor y la verdad</w:t>
      </w:r>
      <w:r w:rsidR="00235B72" w:rsidRPr="000D66A6">
        <w:rPr>
          <w:b/>
          <w:color w:val="000000"/>
        </w:rPr>
        <w:t>:</w:t>
      </w:r>
      <w:r w:rsidR="00235B72" w:rsidRPr="000D66A6">
        <w:rPr>
          <w:color w:val="000000"/>
        </w:rPr>
        <w:t xml:space="preserve"> </w:t>
      </w:r>
      <w:r w:rsidR="00E64CF0">
        <w:rPr>
          <w:color w:val="000000"/>
        </w:rPr>
        <w:t xml:space="preserve">El ser humano de manera innata siempre busca la verdad </w:t>
      </w:r>
      <w:r w:rsidR="002D5980">
        <w:rPr>
          <w:color w:val="000000"/>
        </w:rPr>
        <w:t xml:space="preserve">a través de la apropiación del conocimiento, ese espíritu de </w:t>
      </w:r>
      <w:r w:rsidR="00262DE4">
        <w:rPr>
          <w:color w:val="000000"/>
        </w:rPr>
        <w:t xml:space="preserve">curiosidad </w:t>
      </w:r>
      <w:r w:rsidR="00262DE4">
        <w:rPr>
          <w:color w:val="000000"/>
        </w:rPr>
        <w:lastRenderedPageBreak/>
        <w:t>debe mantenerse</w:t>
      </w:r>
      <w:r w:rsidR="001813E0">
        <w:rPr>
          <w:color w:val="000000"/>
        </w:rPr>
        <w:t>, cultivarse</w:t>
      </w:r>
      <w:r w:rsidR="00262DE4">
        <w:rPr>
          <w:color w:val="000000"/>
        </w:rPr>
        <w:t xml:space="preserve"> y respetarse</w:t>
      </w:r>
      <w:r w:rsidR="001813E0">
        <w:rPr>
          <w:color w:val="000000"/>
        </w:rPr>
        <w:t xml:space="preserve">, entendiéndola como una </w:t>
      </w:r>
      <w:r w:rsidR="00262DE4">
        <w:rPr>
          <w:color w:val="000000"/>
        </w:rPr>
        <w:t>virtud que nos da el creador.</w:t>
      </w:r>
      <w:r w:rsidR="001813E0">
        <w:rPr>
          <w:color w:val="000000"/>
        </w:rPr>
        <w:t xml:space="preserve"> E</w:t>
      </w:r>
      <w:r w:rsidR="00262DE4">
        <w:rPr>
          <w:color w:val="000000"/>
        </w:rPr>
        <w:t xml:space="preserve">sa búsqueda de la verdad debe ir impulsada por el sentimiento del amor, </w:t>
      </w:r>
      <w:r w:rsidR="00B22E43">
        <w:rPr>
          <w:color w:val="000000"/>
        </w:rPr>
        <w:t>siendo amables con el resto de la creación</w:t>
      </w:r>
      <w:r w:rsidR="002C540E">
        <w:rPr>
          <w:color w:val="000000"/>
        </w:rPr>
        <w:t>, por tanto en este Centro Educativo enseñaremos a vivir con amor.</w:t>
      </w:r>
    </w:p>
    <w:p w14:paraId="187BCFF1" w14:textId="4D47CFBF" w:rsidR="002C540E" w:rsidRDefault="008756A4" w:rsidP="00BA553E">
      <w:pPr>
        <w:pStyle w:val="Prrafodelista"/>
        <w:numPr>
          <w:ilvl w:val="0"/>
          <w:numId w:val="12"/>
        </w:numPr>
        <w:pBdr>
          <w:top w:val="nil"/>
          <w:left w:val="nil"/>
          <w:bottom w:val="nil"/>
          <w:right w:val="nil"/>
          <w:between w:val="nil"/>
        </w:pBdr>
        <w:spacing w:after="0"/>
        <w:rPr>
          <w:color w:val="000000"/>
        </w:rPr>
      </w:pPr>
      <w:r>
        <w:rPr>
          <w:b/>
          <w:color w:val="000000"/>
        </w:rPr>
        <w:t xml:space="preserve">Principio de </w:t>
      </w:r>
      <w:r w:rsidR="00550C63">
        <w:rPr>
          <w:b/>
          <w:color w:val="000000"/>
        </w:rPr>
        <w:t xml:space="preserve">la </w:t>
      </w:r>
      <w:r>
        <w:rPr>
          <w:b/>
          <w:color w:val="000000"/>
        </w:rPr>
        <w:t>democracia</w:t>
      </w:r>
      <w:r w:rsidR="00E4209B">
        <w:rPr>
          <w:b/>
          <w:color w:val="000000"/>
        </w:rPr>
        <w:t>:</w:t>
      </w:r>
      <w:r w:rsidR="00E4209B">
        <w:rPr>
          <w:color w:val="000000"/>
        </w:rPr>
        <w:t xml:space="preserve"> </w:t>
      </w:r>
      <w:r w:rsidR="00C118C9">
        <w:rPr>
          <w:color w:val="000000"/>
        </w:rPr>
        <w:t>Todos los miembros de la comunidad educativa tienen</w:t>
      </w:r>
      <w:r w:rsidR="00E4209B">
        <w:rPr>
          <w:color w:val="000000"/>
        </w:rPr>
        <w:t xml:space="preserve"> el derecho de </w:t>
      </w:r>
      <w:r w:rsidR="00374AE8">
        <w:rPr>
          <w:color w:val="000000"/>
        </w:rPr>
        <w:t>participar en la toma de decisiones</w:t>
      </w:r>
      <w:r w:rsidR="00795BC4">
        <w:rPr>
          <w:color w:val="000000"/>
        </w:rPr>
        <w:t xml:space="preserve"> que impactan el proceso de formación de los alumnos y los estatutos internos del Centro Educativo</w:t>
      </w:r>
      <w:r w:rsidR="009D4BDE">
        <w:rPr>
          <w:color w:val="000000"/>
        </w:rPr>
        <w:t xml:space="preserve">, siempre y cuando las ideas que aporten apunten a </w:t>
      </w:r>
      <w:r w:rsidR="00795BC4">
        <w:rPr>
          <w:color w:val="000000"/>
        </w:rPr>
        <w:t xml:space="preserve">la búsqueda del bien común. </w:t>
      </w:r>
      <w:r w:rsidR="00374AE8">
        <w:rPr>
          <w:color w:val="000000"/>
        </w:rPr>
        <w:t xml:space="preserve"> </w:t>
      </w:r>
    </w:p>
    <w:p w14:paraId="3682092D" w14:textId="2A16B5BB" w:rsidR="00795BC4" w:rsidRPr="000D66A6" w:rsidRDefault="00C118C9" w:rsidP="00BA553E">
      <w:pPr>
        <w:pStyle w:val="Prrafodelista"/>
        <w:numPr>
          <w:ilvl w:val="0"/>
          <w:numId w:val="12"/>
        </w:numPr>
        <w:pBdr>
          <w:top w:val="nil"/>
          <w:left w:val="nil"/>
          <w:bottom w:val="nil"/>
          <w:right w:val="nil"/>
          <w:between w:val="nil"/>
        </w:pBdr>
        <w:spacing w:after="0"/>
        <w:rPr>
          <w:color w:val="000000"/>
        </w:rPr>
      </w:pPr>
      <w:r>
        <w:rPr>
          <w:b/>
          <w:color w:val="000000"/>
        </w:rPr>
        <w:t>Principio de l</w:t>
      </w:r>
      <w:r w:rsidR="00550C63">
        <w:rPr>
          <w:b/>
          <w:color w:val="000000"/>
        </w:rPr>
        <w:t xml:space="preserve">a diversidad: </w:t>
      </w:r>
      <w:r w:rsidR="00CF15B2">
        <w:rPr>
          <w:bCs/>
          <w:color w:val="000000"/>
        </w:rPr>
        <w:t xml:space="preserve">Se trata de inculcar valores en los alumnos, para lograr el reconocimiento, respeto y </w:t>
      </w:r>
      <w:r w:rsidR="00957B03">
        <w:rPr>
          <w:bCs/>
          <w:color w:val="000000"/>
        </w:rPr>
        <w:t xml:space="preserve">aceptación de la individualidad propia y ajena, sin discriminar a los demás por raza, </w:t>
      </w:r>
      <w:r w:rsidR="004957DE">
        <w:rPr>
          <w:bCs/>
          <w:color w:val="000000"/>
        </w:rPr>
        <w:t xml:space="preserve">sexo, identidad de género, </w:t>
      </w:r>
      <w:r w:rsidR="000C5FDD">
        <w:rPr>
          <w:bCs/>
          <w:color w:val="000000"/>
        </w:rPr>
        <w:t>prácticas</w:t>
      </w:r>
      <w:r w:rsidR="004957DE">
        <w:rPr>
          <w:bCs/>
          <w:color w:val="000000"/>
        </w:rPr>
        <w:t xml:space="preserve"> culturales, condición física </w:t>
      </w:r>
      <w:r w:rsidR="000C5FDD">
        <w:rPr>
          <w:bCs/>
          <w:color w:val="000000"/>
        </w:rPr>
        <w:t>o religión.</w:t>
      </w:r>
    </w:p>
    <w:p w14:paraId="3A68305F" w14:textId="2F8F1CE5" w:rsidR="00BA2E99" w:rsidRDefault="00235B72">
      <w:pPr>
        <w:pStyle w:val="Ttulo2"/>
        <w:rPr>
          <w:szCs w:val="22"/>
        </w:rPr>
      </w:pPr>
      <w:bookmarkStart w:id="11" w:name="_Toc120449926"/>
      <w:r>
        <w:rPr>
          <w:szCs w:val="22"/>
        </w:rPr>
        <w:t>2.</w:t>
      </w:r>
      <w:r w:rsidR="008A6E9C">
        <w:rPr>
          <w:szCs w:val="22"/>
        </w:rPr>
        <w:t>2</w:t>
      </w:r>
      <w:r>
        <w:rPr>
          <w:szCs w:val="22"/>
        </w:rPr>
        <w:t xml:space="preserve"> </w:t>
      </w:r>
      <w:r w:rsidR="003A76E3">
        <w:rPr>
          <w:szCs w:val="22"/>
        </w:rPr>
        <w:t xml:space="preserve">Principios de </w:t>
      </w:r>
      <w:r>
        <w:rPr>
          <w:szCs w:val="22"/>
        </w:rPr>
        <w:t xml:space="preserve">Gestión </w:t>
      </w:r>
      <w:r w:rsidR="003A76E3">
        <w:rPr>
          <w:szCs w:val="22"/>
        </w:rPr>
        <w:t>institucional</w:t>
      </w:r>
      <w:bookmarkEnd w:id="11"/>
      <w:r w:rsidR="003A76E3">
        <w:rPr>
          <w:szCs w:val="22"/>
        </w:rPr>
        <w:t xml:space="preserve"> </w:t>
      </w:r>
    </w:p>
    <w:p w14:paraId="4A147C03" w14:textId="078F75D5" w:rsidR="00BA2E99" w:rsidRDefault="00152B9E" w:rsidP="00152B9E">
      <w:pPr>
        <w:ind w:firstLine="720"/>
      </w:pPr>
      <w:r>
        <w:t>El centro educativo Mi Nueva Generación se constituye como un emprendimiento de carácter privado sin ánimo de lucro que se caracteriza por administrar de manera eficiente los recursos con los que cuenta y por contar con un equipo de alto desempeño que genera un excelente ambiente laboral, donde se viven valores democráticos como la inclusión, la participación y la igualdad de derechos. Nuestra administración se rige por 5 principios que son la Planificación, Organización, Dirección, Coordinación y Control, los cuales nos permiten cumplir la misión y visión de la institución.</w:t>
      </w:r>
    </w:p>
    <w:p w14:paraId="0EE64E38" w14:textId="2EE2D56F" w:rsidR="00BA2E99" w:rsidRDefault="00235B72">
      <w:pPr>
        <w:pStyle w:val="Ttulo2"/>
        <w:rPr>
          <w:szCs w:val="22"/>
        </w:rPr>
      </w:pPr>
      <w:bookmarkStart w:id="12" w:name="_Toc120449927"/>
      <w:r>
        <w:rPr>
          <w:szCs w:val="22"/>
        </w:rPr>
        <w:t>2.</w:t>
      </w:r>
      <w:r w:rsidR="008A6E9C">
        <w:rPr>
          <w:szCs w:val="22"/>
        </w:rPr>
        <w:t>3</w:t>
      </w:r>
      <w:r>
        <w:rPr>
          <w:szCs w:val="22"/>
        </w:rPr>
        <w:t xml:space="preserve"> Filosofía</w:t>
      </w:r>
      <w:bookmarkEnd w:id="12"/>
      <w:r>
        <w:rPr>
          <w:szCs w:val="22"/>
        </w:rPr>
        <w:t xml:space="preserve"> </w:t>
      </w:r>
    </w:p>
    <w:p w14:paraId="6264F88B" w14:textId="1CA0B91D" w:rsidR="00A67C79" w:rsidRDefault="00235B72" w:rsidP="00152B9E">
      <w:pPr>
        <w:ind w:firstLine="720"/>
      </w:pPr>
      <w:r>
        <w:t xml:space="preserve">El </w:t>
      </w:r>
      <w:r w:rsidR="00EC5EE0">
        <w:t>Centro Educativo</w:t>
      </w:r>
      <w:r>
        <w:t xml:space="preserve"> </w:t>
      </w:r>
      <w:r w:rsidR="0085038A">
        <w:t>Mi Nueva Generación, siendo con</w:t>
      </w:r>
      <w:r w:rsidR="00D1522A">
        <w:t xml:space="preserve">sciente de la necesidad que tienen la sociedad </w:t>
      </w:r>
      <w:r w:rsidR="002549D5">
        <w:t xml:space="preserve">de utilizar la educación como </w:t>
      </w:r>
      <w:r w:rsidR="00776284">
        <w:t xml:space="preserve">herramienta para transformar y mejorar </w:t>
      </w:r>
      <w:r w:rsidR="00776284">
        <w:lastRenderedPageBreak/>
        <w:t xml:space="preserve">las realidades políticas, sociales, culturales, religiosas y económicas de la región, </w:t>
      </w:r>
      <w:r w:rsidR="00F2205C">
        <w:t>ha declarado que aportará a la solución de dicha necesidad</w:t>
      </w:r>
      <w:r w:rsidR="0070264E">
        <w:t xml:space="preserve">, cumpliendo la misión y visión propuesta en este proyecto educativo institucional, así como </w:t>
      </w:r>
      <w:r w:rsidR="00A67C79">
        <w:t>los objetivos y fines de la educación definidos por el Ministerio de Educación Nacional en la normativa vigente.</w:t>
      </w:r>
    </w:p>
    <w:p w14:paraId="7E94EF5F" w14:textId="0DF77EF5" w:rsidR="00BA2E99" w:rsidRDefault="00A67C79" w:rsidP="003124BA">
      <w:pPr>
        <w:ind w:firstLine="720"/>
      </w:pPr>
      <w:r>
        <w:t xml:space="preserve">Por tanto, nuestra filosofía será </w:t>
      </w:r>
      <w:r w:rsidR="00BF5D37">
        <w:t xml:space="preserve">ayudar a la </w:t>
      </w:r>
      <w:r w:rsidR="00BF5D37" w:rsidRPr="00BF5D37">
        <w:t>sociedad, el estado</w:t>
      </w:r>
      <w:r w:rsidR="00BF5D37">
        <w:t xml:space="preserve">, </w:t>
      </w:r>
      <w:r w:rsidR="00BF5D37" w:rsidRPr="00BF5D37">
        <w:t>la familia</w:t>
      </w:r>
      <w:r w:rsidR="00BF5D37">
        <w:t xml:space="preserve"> y toda la </w:t>
      </w:r>
      <w:r w:rsidR="00A44AFC">
        <w:t xml:space="preserve">comunidad educativa del </w:t>
      </w:r>
      <w:r w:rsidR="00BF5D37" w:rsidRPr="00BF5D37">
        <w:t>entorno local inmediato</w:t>
      </w:r>
      <w:r w:rsidR="00A44AFC">
        <w:t xml:space="preserve">, prestando un </w:t>
      </w:r>
      <w:r w:rsidR="00BF5D37" w:rsidRPr="00BF5D37">
        <w:t>servicio educativo de calidad en los diferentes grados de la</w:t>
      </w:r>
      <w:r w:rsidR="00A44AFC">
        <w:t xml:space="preserve"> e</w:t>
      </w:r>
      <w:r w:rsidR="00BF5D37" w:rsidRPr="00BF5D37">
        <w:t xml:space="preserve">ducación </w:t>
      </w:r>
      <w:r w:rsidR="00A44AFC">
        <w:t>p</w:t>
      </w:r>
      <w:r w:rsidR="00BF5D37" w:rsidRPr="00BF5D37">
        <w:t>reescolar</w:t>
      </w:r>
      <w:r w:rsidR="00A44AFC">
        <w:t xml:space="preserve">, </w:t>
      </w:r>
      <w:r w:rsidR="009C72A7">
        <w:t>que estimule el desarrollo de las inteligencias múltiples, mediante la aplicación de las actividades rectoras de la educac</w:t>
      </w:r>
      <w:r w:rsidR="00CD32C9">
        <w:t>ión preescolar</w:t>
      </w:r>
      <w:r w:rsidR="003124BA">
        <w:t>.</w:t>
      </w:r>
    </w:p>
    <w:p w14:paraId="32B01B41" w14:textId="7485FCD0" w:rsidR="00BA2E99" w:rsidRDefault="00235B72">
      <w:pPr>
        <w:pStyle w:val="Ttulo2"/>
        <w:rPr>
          <w:szCs w:val="22"/>
        </w:rPr>
      </w:pPr>
      <w:bookmarkStart w:id="13" w:name="_Toc120449928"/>
      <w:r>
        <w:rPr>
          <w:szCs w:val="22"/>
        </w:rPr>
        <w:t>2.</w:t>
      </w:r>
      <w:r w:rsidR="008A6E9C">
        <w:rPr>
          <w:szCs w:val="22"/>
        </w:rPr>
        <w:t>4</w:t>
      </w:r>
      <w:r>
        <w:rPr>
          <w:szCs w:val="22"/>
        </w:rPr>
        <w:t xml:space="preserve"> Misión</w:t>
      </w:r>
      <w:bookmarkEnd w:id="13"/>
    </w:p>
    <w:p w14:paraId="5340B9C9" w14:textId="63E48447" w:rsidR="00252E21" w:rsidRPr="00252E21" w:rsidRDefault="00252E21" w:rsidP="00252E21">
      <w:r>
        <w:tab/>
        <w:t>Formar integralmente a los educandos, inculcándoles valores cristianos, cívicos, morales y democráticos, con el fin de entregar a la sociedad niños que felices y capaces de afrontar sus retos y transformar positivamente su entorno, para mejorar la calidad de vida de su familia y su comunidad en general</w:t>
      </w:r>
      <w:r w:rsidR="00F60574">
        <w:t>, sin dejar de lado el encuentro personal con nuestro padre Dios, quien nos guía en esta misión.</w:t>
      </w:r>
    </w:p>
    <w:p w14:paraId="40929197" w14:textId="61D51950" w:rsidR="00BA2E99" w:rsidRDefault="00235B72">
      <w:pPr>
        <w:pStyle w:val="Ttulo2"/>
        <w:rPr>
          <w:szCs w:val="22"/>
        </w:rPr>
      </w:pPr>
      <w:bookmarkStart w:id="14" w:name="_Toc120449929"/>
      <w:r>
        <w:rPr>
          <w:szCs w:val="22"/>
        </w:rPr>
        <w:t>2.</w:t>
      </w:r>
      <w:r w:rsidR="008A6E9C">
        <w:rPr>
          <w:szCs w:val="22"/>
        </w:rPr>
        <w:t>5</w:t>
      </w:r>
      <w:r>
        <w:rPr>
          <w:szCs w:val="22"/>
        </w:rPr>
        <w:t xml:space="preserve"> Visión</w:t>
      </w:r>
      <w:bookmarkEnd w:id="14"/>
    </w:p>
    <w:p w14:paraId="617E4104" w14:textId="5B544BD0" w:rsidR="00522EE9" w:rsidRPr="00522EE9" w:rsidRDefault="00522EE9" w:rsidP="00252E21">
      <w:pPr>
        <w:ind w:firstLine="720"/>
      </w:pPr>
      <w:r>
        <w:t xml:space="preserve">En el año 2026, </w:t>
      </w:r>
      <w:r w:rsidR="00252E21">
        <w:t xml:space="preserve">seremos distinguidos </w:t>
      </w:r>
      <w:r>
        <w:t xml:space="preserve">por formar </w:t>
      </w:r>
      <w:r w:rsidR="00252E21">
        <w:t>niños felices</w:t>
      </w:r>
      <w:r w:rsidR="00F60574">
        <w:t>,</w:t>
      </w:r>
      <w:r w:rsidR="00252E21">
        <w:t xml:space="preserve"> autónomos</w:t>
      </w:r>
      <w:r w:rsidR="00F60574">
        <w:t xml:space="preserve"> y</w:t>
      </w:r>
      <w:r w:rsidR="00252E21">
        <w:t xml:space="preserve"> capaces de crear un ambiente que contribuya a la paz, y cuenten con las habilidades y actitudes necesarias para </w:t>
      </w:r>
      <w:r w:rsidR="00F60574">
        <w:t>lograr sus metas y objetivos, mediante una pedagogía activa y una estrategia educativa de excelente calidad que nos permita convivir socialmente.</w:t>
      </w:r>
    </w:p>
    <w:p w14:paraId="7EDE0154" w14:textId="71D8A990" w:rsidR="00FD1DA8" w:rsidRDefault="00FD1DA8" w:rsidP="00FD1DA8">
      <w:pPr>
        <w:pStyle w:val="Ttulo2"/>
        <w:rPr>
          <w:szCs w:val="22"/>
        </w:rPr>
      </w:pPr>
      <w:bookmarkStart w:id="15" w:name="_Toc120449930"/>
      <w:r>
        <w:rPr>
          <w:szCs w:val="22"/>
        </w:rPr>
        <w:lastRenderedPageBreak/>
        <w:t>2.6 Valores</w:t>
      </w:r>
      <w:bookmarkEnd w:id="15"/>
      <w:r>
        <w:rPr>
          <w:szCs w:val="22"/>
        </w:rPr>
        <w:t xml:space="preserve"> </w:t>
      </w:r>
    </w:p>
    <w:p w14:paraId="008499E0" w14:textId="51EFDB5A" w:rsidR="00FD1DA8" w:rsidRDefault="00DC2D2C" w:rsidP="00FD1DA8">
      <w:pPr>
        <w:ind w:firstLine="720"/>
      </w:pPr>
      <w:r>
        <w:t xml:space="preserve">En el centro educativo Mi Nueva Generación vivimos los valores como aquellos principios que guían nuestro actuar, definen nuestra personalidad y nos </w:t>
      </w:r>
      <w:r w:rsidR="006150C5">
        <w:t xml:space="preserve">permiten vivir en armonía con los demás. A </w:t>
      </w:r>
      <w:r w:rsidR="00A53185">
        <w:t>continuación,</w:t>
      </w:r>
      <w:r w:rsidR="006150C5">
        <w:t xml:space="preserve"> relacionamos estos valores y la manera como los interpretamos desde nuestra visión del </w:t>
      </w:r>
      <w:r w:rsidR="00A53185">
        <w:t>mundo.</w:t>
      </w:r>
    </w:p>
    <w:p w14:paraId="2BDD25EB" w14:textId="5BE40E27" w:rsidR="00A53185" w:rsidRPr="00A53185" w:rsidRDefault="00A53185" w:rsidP="00FD1DA8">
      <w:pPr>
        <w:pStyle w:val="Prrafodelista"/>
        <w:numPr>
          <w:ilvl w:val="0"/>
          <w:numId w:val="14"/>
        </w:numPr>
      </w:pPr>
      <w:r>
        <w:rPr>
          <w:b/>
          <w:bCs/>
        </w:rPr>
        <w:t>Tolerancia:</w:t>
      </w:r>
      <w:r w:rsidR="00AC7BBD">
        <w:rPr>
          <w:b/>
          <w:bCs/>
        </w:rPr>
        <w:t xml:space="preserve"> </w:t>
      </w:r>
      <w:r w:rsidR="00775D14">
        <w:t xml:space="preserve">Respetar </w:t>
      </w:r>
      <w:r w:rsidR="00F3080F">
        <w:t>las ideas, gustos, creencias, prácticas y anhelos de los demás, aunque no los comparta y los viva</w:t>
      </w:r>
      <w:r w:rsidR="00775D14">
        <w:t>, aceptando que todos somos diferentes, diversos</w:t>
      </w:r>
      <w:r w:rsidR="00CD3E27">
        <w:t xml:space="preserve"> y que en esa diversidad podemos encontrar complemento a nuestra forma de ver el mundo.</w:t>
      </w:r>
    </w:p>
    <w:p w14:paraId="7A0FD67A" w14:textId="1333D741" w:rsidR="00FD1DA8" w:rsidRPr="00005115" w:rsidRDefault="00FD1DA8" w:rsidP="00FD1DA8">
      <w:pPr>
        <w:pStyle w:val="Prrafodelista"/>
        <w:numPr>
          <w:ilvl w:val="0"/>
          <w:numId w:val="14"/>
        </w:numPr>
      </w:pPr>
      <w:r w:rsidRPr="00005115">
        <w:rPr>
          <w:b/>
        </w:rPr>
        <w:t>Respeto</w:t>
      </w:r>
      <w:r w:rsidRPr="00005115">
        <w:t xml:space="preserve">: </w:t>
      </w:r>
      <w:r w:rsidR="00BE7664">
        <w:t xml:space="preserve">Pensar </w:t>
      </w:r>
      <w:r w:rsidR="00D32D51">
        <w:t xml:space="preserve">y actuar positivamente frente a los demás, </w:t>
      </w:r>
      <w:r w:rsidR="00E2503A">
        <w:t>procurando generar sentimientos agradables y felices en los demás con nuestras palabras y acciones.</w:t>
      </w:r>
    </w:p>
    <w:p w14:paraId="4CA3F7B0" w14:textId="17F366A4" w:rsidR="00FD1DA8" w:rsidRPr="00000386" w:rsidRDefault="005A7A0F" w:rsidP="00FD1DA8">
      <w:pPr>
        <w:pStyle w:val="Prrafodelista"/>
        <w:numPr>
          <w:ilvl w:val="0"/>
          <w:numId w:val="14"/>
        </w:numPr>
      </w:pPr>
      <w:r>
        <w:rPr>
          <w:b/>
        </w:rPr>
        <w:t>Humildad</w:t>
      </w:r>
      <w:r w:rsidR="00FD1DA8" w:rsidRPr="00000386">
        <w:rPr>
          <w:b/>
        </w:rPr>
        <w:t>:</w:t>
      </w:r>
      <w:r w:rsidR="00FD1DA8" w:rsidRPr="00000386">
        <w:t xml:space="preserve"> </w:t>
      </w:r>
      <w:r w:rsidR="00392336">
        <w:t>Aceptar nuestras oportunidades de mejora</w:t>
      </w:r>
      <w:r w:rsidR="002037D4">
        <w:t xml:space="preserve">, nuestros errores, </w:t>
      </w:r>
      <w:r w:rsidR="00700B71">
        <w:t xml:space="preserve">ser </w:t>
      </w:r>
      <w:r w:rsidR="002037D4">
        <w:t>compartir nuestros conocimientos</w:t>
      </w:r>
      <w:r w:rsidR="00700B71">
        <w:t xml:space="preserve"> y bienes materiales</w:t>
      </w:r>
      <w:r w:rsidR="002037D4">
        <w:t xml:space="preserve"> de manera respetuosa</w:t>
      </w:r>
      <w:r w:rsidR="001E798B">
        <w:t>, sin creer que somos superiores a los demás, pues por encima de todos siempre está Dios.</w:t>
      </w:r>
    </w:p>
    <w:p w14:paraId="4961F992" w14:textId="1F9858FB" w:rsidR="00FD1DA8" w:rsidRPr="00000386" w:rsidRDefault="0006195B" w:rsidP="00FD1DA8">
      <w:pPr>
        <w:pStyle w:val="Prrafodelista"/>
        <w:numPr>
          <w:ilvl w:val="0"/>
          <w:numId w:val="14"/>
        </w:numPr>
      </w:pPr>
      <w:r>
        <w:rPr>
          <w:b/>
        </w:rPr>
        <w:t>Valentía</w:t>
      </w:r>
      <w:r w:rsidR="00FD1DA8" w:rsidRPr="00000386">
        <w:rPr>
          <w:b/>
        </w:rPr>
        <w:t>:</w:t>
      </w:r>
      <w:r w:rsidR="00FD1DA8" w:rsidRPr="00000386">
        <w:t xml:space="preserve"> </w:t>
      </w:r>
      <w:r w:rsidR="00F05E79">
        <w:t>Actuar con decisión y firmeza frente a los retos que tenemos, dando siempre lo mejor por superarlos, a pesar de tener miedo.</w:t>
      </w:r>
    </w:p>
    <w:p w14:paraId="4EB03FB0" w14:textId="291C3CA6" w:rsidR="00FD1DA8" w:rsidRPr="00000386" w:rsidRDefault="005A7A0F" w:rsidP="00FD1DA8">
      <w:pPr>
        <w:pStyle w:val="Prrafodelista"/>
        <w:numPr>
          <w:ilvl w:val="0"/>
          <w:numId w:val="14"/>
        </w:numPr>
      </w:pPr>
      <w:r>
        <w:rPr>
          <w:b/>
        </w:rPr>
        <w:t>Fe</w:t>
      </w:r>
      <w:r w:rsidR="00FD1DA8" w:rsidRPr="00000386">
        <w:rPr>
          <w:b/>
        </w:rPr>
        <w:t>:</w:t>
      </w:r>
      <w:r w:rsidR="00FD1DA8" w:rsidRPr="00000386">
        <w:t xml:space="preserve"> </w:t>
      </w:r>
      <w:r w:rsidR="00F05E79">
        <w:t>Tener la certeza de que existe un Dios que nos ama, nos cuida, nos acompaña y nos da fortaleza y valor en los momentos necesarios.</w:t>
      </w:r>
    </w:p>
    <w:p w14:paraId="5A88211F" w14:textId="25788A05" w:rsidR="00FD1DA8" w:rsidRPr="00000386" w:rsidRDefault="005A7A0F" w:rsidP="00FD1DA8">
      <w:pPr>
        <w:pStyle w:val="Prrafodelista"/>
        <w:numPr>
          <w:ilvl w:val="0"/>
          <w:numId w:val="14"/>
        </w:numPr>
      </w:pPr>
      <w:r>
        <w:rPr>
          <w:b/>
        </w:rPr>
        <w:t>Generosidad</w:t>
      </w:r>
      <w:r w:rsidR="00FD1DA8" w:rsidRPr="00000386">
        <w:rPr>
          <w:b/>
        </w:rPr>
        <w:t xml:space="preserve">: </w:t>
      </w:r>
      <w:r w:rsidR="00F05E79">
        <w:t xml:space="preserve">Compartir con los demás lo que </w:t>
      </w:r>
      <w:r w:rsidR="00F06F74">
        <w:t>nos sobra y lo que nos es escaso, siendo equitativos y justos con quien nos rodea.</w:t>
      </w:r>
    </w:p>
    <w:p w14:paraId="336B8877" w14:textId="6D67C6E6" w:rsidR="00FD1DA8" w:rsidRPr="00000386" w:rsidRDefault="005A7A0F" w:rsidP="00FD1DA8">
      <w:pPr>
        <w:pStyle w:val="Prrafodelista"/>
        <w:numPr>
          <w:ilvl w:val="0"/>
          <w:numId w:val="14"/>
        </w:numPr>
        <w:rPr>
          <w:bCs/>
        </w:rPr>
      </w:pPr>
      <w:r>
        <w:rPr>
          <w:b/>
        </w:rPr>
        <w:t>Gratitud</w:t>
      </w:r>
      <w:r w:rsidR="00FD1DA8" w:rsidRPr="00000386">
        <w:rPr>
          <w:b/>
        </w:rPr>
        <w:t xml:space="preserve">: </w:t>
      </w:r>
      <w:r w:rsidR="00F06F74">
        <w:rPr>
          <w:bCs/>
        </w:rPr>
        <w:t xml:space="preserve">Entender que aquello que nos brindan </w:t>
      </w:r>
      <w:r w:rsidR="00595F32">
        <w:rPr>
          <w:bCs/>
        </w:rPr>
        <w:t>fue producto de un esfuerzo y por tanto lo debo valorar y agradecer.</w:t>
      </w:r>
    </w:p>
    <w:p w14:paraId="52D1A321" w14:textId="2DA8845B" w:rsidR="00BA2E99" w:rsidRDefault="00235B72">
      <w:pPr>
        <w:pStyle w:val="Ttulo2"/>
        <w:rPr>
          <w:szCs w:val="22"/>
        </w:rPr>
      </w:pPr>
      <w:bookmarkStart w:id="16" w:name="_Toc120449931"/>
      <w:r>
        <w:rPr>
          <w:szCs w:val="22"/>
        </w:rPr>
        <w:lastRenderedPageBreak/>
        <w:t>2.</w:t>
      </w:r>
      <w:r w:rsidR="0083375F">
        <w:rPr>
          <w:szCs w:val="22"/>
        </w:rPr>
        <w:t>7</w:t>
      </w:r>
      <w:r>
        <w:rPr>
          <w:szCs w:val="22"/>
        </w:rPr>
        <w:t xml:space="preserve"> Objetivos Institucionales</w:t>
      </w:r>
      <w:bookmarkEnd w:id="16"/>
    </w:p>
    <w:p w14:paraId="7B16BEB3" w14:textId="40A8F564" w:rsidR="004803B8" w:rsidRDefault="004803B8" w:rsidP="00BA553E">
      <w:pPr>
        <w:pStyle w:val="Prrafodelista"/>
        <w:numPr>
          <w:ilvl w:val="0"/>
          <w:numId w:val="46"/>
        </w:numPr>
        <w:ind w:left="426"/>
      </w:pPr>
      <w:r>
        <w:t xml:space="preserve">Impulsar la vivencia de </w:t>
      </w:r>
      <w:r w:rsidR="00BA03DC">
        <w:t xml:space="preserve">los valores cívicos </w:t>
      </w:r>
      <w:r w:rsidR="006601E0">
        <w:t>y cristianos</w:t>
      </w:r>
      <w:r w:rsidR="00BA03DC">
        <w:t xml:space="preserve"> del evangelio así como la experiencia de la comunión con Dios</w:t>
      </w:r>
      <w:r w:rsidR="006601E0">
        <w:t>, como padre dador de amor.</w:t>
      </w:r>
    </w:p>
    <w:p w14:paraId="4F6BFC62" w14:textId="46530C96" w:rsidR="00BA2E99" w:rsidRPr="009533E5" w:rsidRDefault="008B3BCB" w:rsidP="00BA553E">
      <w:pPr>
        <w:pStyle w:val="Prrafodelista"/>
        <w:numPr>
          <w:ilvl w:val="0"/>
          <w:numId w:val="46"/>
        </w:numPr>
        <w:ind w:left="426"/>
      </w:pPr>
      <w:r>
        <w:t xml:space="preserve">Desarrollar una </w:t>
      </w:r>
      <w:r w:rsidR="00A51CF3">
        <w:t xml:space="preserve">línea educativa propia, que será evaluada, revisada y enriquecida </w:t>
      </w:r>
      <w:r w:rsidR="003151D1">
        <w:t xml:space="preserve">constantemente con los aprendizajes y vivencias, teniendo en cuenta las opiniones e ideas de todos los miembros de la comunidad educativa siempre y cuando estas ideas </w:t>
      </w:r>
      <w:r w:rsidR="009E5E00">
        <w:t>apunten a alcanzar un bien común</w:t>
      </w:r>
      <w:r w:rsidR="003151D1">
        <w:t>.</w:t>
      </w:r>
    </w:p>
    <w:p w14:paraId="7CBE1BCE" w14:textId="7CBFBB87" w:rsidR="00BA2E99" w:rsidRPr="009533E5" w:rsidRDefault="009E5E00" w:rsidP="00BA553E">
      <w:pPr>
        <w:pStyle w:val="Prrafodelista"/>
        <w:numPr>
          <w:ilvl w:val="0"/>
          <w:numId w:val="46"/>
        </w:numPr>
        <w:ind w:left="426"/>
      </w:pPr>
      <w:r>
        <w:t xml:space="preserve">Proteger el medio ambiente mediante </w:t>
      </w:r>
      <w:r w:rsidR="00D161EA">
        <w:t xml:space="preserve">la ejecución de proyectos que enseñen a vivir en armonía con la naturaleza y nos lleve </w:t>
      </w:r>
      <w:r w:rsidR="00D917A4">
        <w:t xml:space="preserve">a tener una cultura ecológica donde entendamos que el </w:t>
      </w:r>
      <w:r w:rsidR="00D161EA">
        <w:t>planeta</w:t>
      </w:r>
      <w:r w:rsidR="00D917A4">
        <w:t xml:space="preserve"> tierra</w:t>
      </w:r>
      <w:r w:rsidR="00D161EA">
        <w:t xml:space="preserve"> es el único hogar que tenemos.</w:t>
      </w:r>
    </w:p>
    <w:p w14:paraId="6E97F860" w14:textId="0BC01E41" w:rsidR="00BA2E99" w:rsidRDefault="00235B72" w:rsidP="00BA553E">
      <w:pPr>
        <w:pStyle w:val="Prrafodelista"/>
        <w:numPr>
          <w:ilvl w:val="0"/>
          <w:numId w:val="46"/>
        </w:numPr>
        <w:ind w:left="426"/>
      </w:pPr>
      <w:r w:rsidRPr="009533E5">
        <w:t>Fomentar el respeto</w:t>
      </w:r>
      <w:r w:rsidR="00422372">
        <w:t xml:space="preserve"> a la diversidad</w:t>
      </w:r>
      <w:r w:rsidR="0062577B" w:rsidRPr="009533E5">
        <w:t>,</w:t>
      </w:r>
      <w:r w:rsidR="00422372">
        <w:t xml:space="preserve"> </w:t>
      </w:r>
      <w:r w:rsidR="00A97244">
        <w:t xml:space="preserve">enseñando a ser empáticos, a relacionarnos con amor, como hermanos, aceptando así </w:t>
      </w:r>
      <w:r w:rsidRPr="009533E5">
        <w:t>las diferencias</w:t>
      </w:r>
      <w:r w:rsidR="00A97244">
        <w:t xml:space="preserve"> y la individualidad que Dios nos regaló.</w:t>
      </w:r>
      <w:r w:rsidR="00422372">
        <w:t xml:space="preserve"> </w:t>
      </w:r>
    </w:p>
    <w:p w14:paraId="755F42BA" w14:textId="77777777" w:rsidR="00BC33F3" w:rsidRDefault="006B217A" w:rsidP="00BA553E">
      <w:pPr>
        <w:pStyle w:val="Prrafodelista"/>
        <w:numPr>
          <w:ilvl w:val="0"/>
          <w:numId w:val="46"/>
        </w:numPr>
        <w:ind w:left="426"/>
      </w:pPr>
      <w:r>
        <w:t xml:space="preserve">Promocionar </w:t>
      </w:r>
      <w:r w:rsidRPr="006B217A">
        <w:t xml:space="preserve">la proyección de la institución educativa en el ámbito local y regional mediante acciones pedagógicas e institucionales </w:t>
      </w:r>
      <w:r>
        <w:t>que generen cercanía con la comunidad y complementen el proceso educativo para lograr el desarrollo integral de los alumnos.</w:t>
      </w:r>
    </w:p>
    <w:p w14:paraId="64555EBB" w14:textId="613F42A4" w:rsidR="006B217A" w:rsidRPr="009533E5" w:rsidRDefault="00BC33F3" w:rsidP="00BA553E">
      <w:pPr>
        <w:pStyle w:val="Prrafodelista"/>
        <w:numPr>
          <w:ilvl w:val="0"/>
          <w:numId w:val="46"/>
        </w:numPr>
        <w:ind w:left="426"/>
      </w:pPr>
      <w:r>
        <w:t>Gestionar de manera eficiente de los recursos</w:t>
      </w:r>
      <w:r w:rsidR="00B00B66">
        <w:t xml:space="preserve"> físicos, económicos, humanos y tecnológicos, </w:t>
      </w:r>
      <w:r w:rsidR="00934E94">
        <w:t>de manera que nos permitan cumplir las normativas vigentes y las expectativas de la comunidad educativa.</w:t>
      </w:r>
      <w:r w:rsidR="006B217A">
        <w:t xml:space="preserve"> </w:t>
      </w:r>
    </w:p>
    <w:p w14:paraId="2E6DD64C" w14:textId="083309AF" w:rsidR="00BA2E99" w:rsidRDefault="00235B72" w:rsidP="00D82802">
      <w:pPr>
        <w:pStyle w:val="Ttulo2"/>
      </w:pPr>
      <w:bookmarkStart w:id="17" w:name="_Toc120449932"/>
      <w:r>
        <w:t>2.</w:t>
      </w:r>
      <w:r w:rsidR="008A6E9C">
        <w:t>8</w:t>
      </w:r>
      <w:r>
        <w:t xml:space="preserve"> Perfil del Estudiante.</w:t>
      </w:r>
      <w:bookmarkEnd w:id="17"/>
    </w:p>
    <w:p w14:paraId="232A151D" w14:textId="72ABDB63" w:rsidR="0085168C" w:rsidRDefault="0085168C" w:rsidP="0085168C">
      <w:pPr>
        <w:ind w:firstLine="720"/>
      </w:pPr>
      <w:r>
        <w:t xml:space="preserve">La propuesta pedagógica de nuestro centro educativo apunta a formar estudiantes </w:t>
      </w:r>
      <w:r w:rsidR="00912236">
        <w:t xml:space="preserve">felices, </w:t>
      </w:r>
      <w:r w:rsidR="00736EA0">
        <w:t xml:space="preserve">autónomos, creativos, </w:t>
      </w:r>
      <w:r w:rsidR="007B7022">
        <w:t>y respetuosos</w:t>
      </w:r>
      <w:r w:rsidR="00912236">
        <w:t xml:space="preserve"> del amor de Dios, </w:t>
      </w:r>
      <w:r w:rsidR="007B7022">
        <w:t>que se caracterizan por</w:t>
      </w:r>
      <w:r w:rsidR="000D5FBF">
        <w:t>:</w:t>
      </w:r>
    </w:p>
    <w:p w14:paraId="397A466A" w14:textId="4C344991" w:rsidR="00DA0A47" w:rsidRDefault="001E1621" w:rsidP="000D5FBF">
      <w:pPr>
        <w:pStyle w:val="Prrafodelista"/>
        <w:numPr>
          <w:ilvl w:val="0"/>
          <w:numId w:val="46"/>
        </w:numPr>
      </w:pPr>
      <w:r>
        <w:lastRenderedPageBreak/>
        <w:t>Son</w:t>
      </w:r>
      <w:r w:rsidR="00537B44">
        <w:t xml:space="preserve"> creativos </w:t>
      </w:r>
      <w:r w:rsidR="00E55363">
        <w:t xml:space="preserve">y originales </w:t>
      </w:r>
      <w:r>
        <w:t>porque</w:t>
      </w:r>
      <w:r w:rsidR="00E347AC">
        <w:t xml:space="preserve"> aport</w:t>
      </w:r>
      <w:r>
        <w:t>a</w:t>
      </w:r>
      <w:r w:rsidR="00E347AC">
        <w:t xml:space="preserve">n ideas sencillas </w:t>
      </w:r>
      <w:r w:rsidR="00765264">
        <w:t>para solucionar problemas o dificultades propias o del entorno</w:t>
      </w:r>
      <w:r w:rsidR="00E55363">
        <w:t>;</w:t>
      </w:r>
      <w:r w:rsidR="009D1628">
        <w:t xml:space="preserve"> </w:t>
      </w:r>
      <w:r>
        <w:t xml:space="preserve">porque </w:t>
      </w:r>
      <w:r w:rsidR="009D1628">
        <w:t>invent</w:t>
      </w:r>
      <w:r>
        <w:t>a</w:t>
      </w:r>
      <w:r w:rsidR="009D1628">
        <w:t>n juegos o canciones para entretenerse, divertirse o entretener a los demás</w:t>
      </w:r>
      <w:r w:rsidR="00E55363">
        <w:t xml:space="preserve">; </w:t>
      </w:r>
      <w:r w:rsidR="00E347AC">
        <w:t xml:space="preserve"> </w:t>
      </w:r>
      <w:r>
        <w:t xml:space="preserve">porque </w:t>
      </w:r>
      <w:r w:rsidR="00765264">
        <w:t>exp</w:t>
      </w:r>
      <w:r w:rsidR="008550D2">
        <w:t>resen emociones a través de la expresión corporal</w:t>
      </w:r>
      <w:r w:rsidR="00DA0A47">
        <w:t xml:space="preserve"> y </w:t>
      </w:r>
      <w:r>
        <w:t xml:space="preserve">porque </w:t>
      </w:r>
      <w:r w:rsidR="00DA0A47">
        <w:t>experiment</w:t>
      </w:r>
      <w:r>
        <w:t>a</w:t>
      </w:r>
      <w:r w:rsidR="00DA0A47">
        <w:t>n su entorno para utilizar o construir con recursividad los objetos que los rodean.</w:t>
      </w:r>
    </w:p>
    <w:p w14:paraId="6633398F" w14:textId="6C92F238" w:rsidR="00862A8B" w:rsidRDefault="001E1621" w:rsidP="008C1474">
      <w:pPr>
        <w:pStyle w:val="Prrafodelista"/>
        <w:numPr>
          <w:ilvl w:val="0"/>
          <w:numId w:val="46"/>
        </w:numPr>
      </w:pPr>
      <w:r>
        <w:t xml:space="preserve">Son autónomos porque se </w:t>
      </w:r>
      <w:r w:rsidR="00637858">
        <w:t>hacen responsables de la organización y cuidado de sus útiles, de su</w:t>
      </w:r>
      <w:r w:rsidR="00CA740C">
        <w:t xml:space="preserve"> uniforme</w:t>
      </w:r>
      <w:r w:rsidR="00862A8B">
        <w:t>, de su merienda</w:t>
      </w:r>
      <w:r w:rsidR="00CA740C">
        <w:t xml:space="preserve">; porque reconocen sus potencialidades y oportunidades de mejora y </w:t>
      </w:r>
      <w:r w:rsidR="00862A8B">
        <w:t>se esfuerzan</w:t>
      </w:r>
      <w:r w:rsidR="00CA740C">
        <w:t xml:space="preserve"> </w:t>
      </w:r>
      <w:r w:rsidR="00862A8B">
        <w:t xml:space="preserve">por </w:t>
      </w:r>
      <w:r w:rsidR="00CA740C">
        <w:t xml:space="preserve">superarlas; porque </w:t>
      </w:r>
      <w:r w:rsidR="00862A8B">
        <w:t>expresan su forma de ver el mundo de una manera respetuosa</w:t>
      </w:r>
      <w:r w:rsidR="0058394B">
        <w:t>.</w:t>
      </w:r>
    </w:p>
    <w:p w14:paraId="39273BD0" w14:textId="756701AA" w:rsidR="00C9552B" w:rsidRDefault="00C9552B" w:rsidP="008C1474">
      <w:pPr>
        <w:pStyle w:val="Prrafodelista"/>
        <w:numPr>
          <w:ilvl w:val="0"/>
          <w:numId w:val="46"/>
        </w:numPr>
      </w:pPr>
      <w:r>
        <w:t>Son felices porque cantan,</w:t>
      </w:r>
      <w:r w:rsidR="007F3ABA">
        <w:t xml:space="preserve"> leen,</w:t>
      </w:r>
      <w:r>
        <w:t xml:space="preserve"> ríen, </w:t>
      </w:r>
      <w:r w:rsidR="00A44832">
        <w:t>bailan, abrazan y sueñan</w:t>
      </w:r>
      <w:r w:rsidR="007F3ABA">
        <w:t xml:space="preserve"> con alegría</w:t>
      </w:r>
      <w:r w:rsidR="00A44832">
        <w:t xml:space="preserve">, </w:t>
      </w:r>
      <w:r w:rsidR="007F3ABA">
        <w:t xml:space="preserve">teniendo </w:t>
      </w:r>
      <w:r w:rsidR="00A44832">
        <w:t xml:space="preserve">la certeza de que existe un Dios que los ama y </w:t>
      </w:r>
      <w:r w:rsidR="007F3ABA">
        <w:t xml:space="preserve">que </w:t>
      </w:r>
      <w:r w:rsidR="00A44832">
        <w:t xml:space="preserve">expresa </w:t>
      </w:r>
      <w:r w:rsidR="007F3ABA">
        <w:t xml:space="preserve">su </w:t>
      </w:r>
      <w:r w:rsidR="00A44832">
        <w:t xml:space="preserve">amor a través de las personas que los rodean en su entorno educativo, enseñándoles con respeto y alegría. </w:t>
      </w:r>
    </w:p>
    <w:p w14:paraId="46C2F6A7" w14:textId="02A062FA" w:rsidR="00BA2E99" w:rsidRDefault="003159A0" w:rsidP="008C1474">
      <w:pPr>
        <w:pStyle w:val="Prrafodelista"/>
        <w:numPr>
          <w:ilvl w:val="0"/>
          <w:numId w:val="46"/>
        </w:numPr>
      </w:pPr>
      <w:r>
        <w:t xml:space="preserve">Son respetuosos del amor de </w:t>
      </w:r>
      <w:r w:rsidR="00404E86">
        <w:t>Dios</w:t>
      </w:r>
      <w:r>
        <w:t xml:space="preserve"> porque</w:t>
      </w:r>
      <w:r w:rsidR="009526D7">
        <w:t xml:space="preserve"> </w:t>
      </w:r>
      <w:r w:rsidR="006423BE">
        <w:t>nos amamos a nosotros mismos, a los demás seres humanos y a la naturaleza en general, entienden</w:t>
      </w:r>
      <w:r>
        <w:t xml:space="preserve"> que </w:t>
      </w:r>
      <w:r w:rsidR="00404E86">
        <w:t xml:space="preserve">todo </w:t>
      </w:r>
      <w:r w:rsidR="006423BE">
        <w:t xml:space="preserve">es </w:t>
      </w:r>
      <w:r w:rsidR="00404E86">
        <w:t>creaci</w:t>
      </w:r>
      <w:r w:rsidR="006423BE">
        <w:t>ón</w:t>
      </w:r>
      <w:r w:rsidR="00404E86">
        <w:t xml:space="preserve"> Dios y por tanto debemos</w:t>
      </w:r>
      <w:r w:rsidR="006423BE">
        <w:t xml:space="preserve"> aplicar </w:t>
      </w:r>
      <w:r w:rsidR="009526D7">
        <w:t>la máxima del cristianismo: Ama a tu prójimo como a ti mismo.</w:t>
      </w:r>
    </w:p>
    <w:p w14:paraId="2B9D4E95" w14:textId="5A89B0E8" w:rsidR="00BA2E99" w:rsidRDefault="00235B72" w:rsidP="00D82802">
      <w:pPr>
        <w:pStyle w:val="Ttulo2"/>
      </w:pPr>
      <w:bookmarkStart w:id="18" w:name="_Toc120449933"/>
      <w:r>
        <w:t>2.</w:t>
      </w:r>
      <w:r w:rsidR="008A6E9C">
        <w:t>9</w:t>
      </w:r>
      <w:r>
        <w:t xml:space="preserve"> Perfil del </w:t>
      </w:r>
      <w:r w:rsidR="000A3069">
        <w:t>Docente</w:t>
      </w:r>
      <w:bookmarkEnd w:id="18"/>
    </w:p>
    <w:p w14:paraId="4CDC8564" w14:textId="25571A91" w:rsidR="0002666F" w:rsidRDefault="00594079" w:rsidP="00FD3AD7">
      <w:pPr>
        <w:ind w:firstLine="720"/>
        <w:rPr>
          <w:bCs/>
          <w:color w:val="000000"/>
        </w:rPr>
      </w:pPr>
      <w:r>
        <w:t xml:space="preserve">El docente del centro educativo Mi Nueva Generación se caracteriza por amar su misión </w:t>
      </w:r>
      <w:r w:rsidR="00BB30D3">
        <w:t xml:space="preserve">de enseñar y formar integralmente a sus alumnos; por tener alta motivación </w:t>
      </w:r>
      <w:r w:rsidR="00331985">
        <w:t xml:space="preserve">en su trabajo, por ser dinámico y enérgico; por adaptarse fácilmente a los cambios, </w:t>
      </w:r>
      <w:r w:rsidR="00124EA4">
        <w:t xml:space="preserve">por su anhelo de continuar aprendiendo y preparándose para cumplir de mejor manera su </w:t>
      </w:r>
      <w:r w:rsidR="00124EA4">
        <w:lastRenderedPageBreak/>
        <w:t xml:space="preserve">misión, </w:t>
      </w:r>
      <w:r w:rsidR="0077165C">
        <w:t xml:space="preserve">por tener habilidades comunicativas y emocionales sobresalientes; por </w:t>
      </w:r>
      <w:r w:rsidR="004425F5">
        <w:t xml:space="preserve">actuar siempre </w:t>
      </w:r>
      <w:r w:rsidR="0002666F">
        <w:t>bajo los</w:t>
      </w:r>
      <w:r w:rsidR="004425F5">
        <w:t xml:space="preserve"> principios </w:t>
      </w:r>
      <w:r w:rsidR="0002666F">
        <w:t>y valores de la institución</w:t>
      </w:r>
      <w:r w:rsidR="004425F5">
        <w:t xml:space="preserve"> y por estar comprometido con el cumplimiento de la misión</w:t>
      </w:r>
      <w:r w:rsidR="0002666F">
        <w:t xml:space="preserve"> y</w:t>
      </w:r>
      <w:r w:rsidR="004425F5">
        <w:t xml:space="preserve"> la visión </w:t>
      </w:r>
      <w:r w:rsidR="0002666F">
        <w:t>del centro educativo.</w:t>
      </w:r>
    </w:p>
    <w:p w14:paraId="6F548B45" w14:textId="42554113" w:rsidR="000A3069" w:rsidRDefault="000A3069">
      <w:pPr>
        <w:pStyle w:val="Ttulo2"/>
      </w:pPr>
      <w:bookmarkStart w:id="19" w:name="_Toc120449934"/>
      <w:r>
        <w:t>2.10 Perfil del Egresado</w:t>
      </w:r>
      <w:bookmarkEnd w:id="19"/>
    </w:p>
    <w:p w14:paraId="5BAE4793" w14:textId="3612E8C6" w:rsidR="00405615" w:rsidRDefault="00C51752" w:rsidP="00405615">
      <w:r>
        <w:tab/>
        <w:t>El centro educativo Mi Nueva Generación está comprometido con entregar cada año</w:t>
      </w:r>
      <w:r w:rsidR="005E3EEC">
        <w:t xml:space="preserve"> a la sociedad una nueva generación de niños felices, que contribuyan a mejorar su entorno y el de la comunidad en general</w:t>
      </w:r>
      <w:r w:rsidR="00C22B87">
        <w:t>, conservando el amor y sentido de pertenencia por su institución</w:t>
      </w:r>
      <w:r w:rsidR="00C615CF">
        <w:t xml:space="preserve">. </w:t>
      </w:r>
    </w:p>
    <w:p w14:paraId="3E935733" w14:textId="60054A43" w:rsidR="00C615CF" w:rsidRPr="00405615" w:rsidRDefault="00C615CF" w:rsidP="00405615">
      <w:r>
        <w:tab/>
      </w:r>
      <w:r w:rsidR="000D1EC3">
        <w:t xml:space="preserve">Con nuestra propuesta pedagógica aspiramos </w:t>
      </w:r>
      <w:r w:rsidR="000973BB">
        <w:t xml:space="preserve">a </w:t>
      </w:r>
      <w:r w:rsidR="000D1EC3">
        <w:t xml:space="preserve">que nuestros egresados sean </w:t>
      </w:r>
      <w:r w:rsidR="00D13857">
        <w:t xml:space="preserve">agentes de paz y buena convivencia, </w:t>
      </w:r>
      <w:r w:rsidR="000D1EC3">
        <w:t>embajadores de los valores y principios de la institución</w:t>
      </w:r>
      <w:r w:rsidR="00801AFD">
        <w:t xml:space="preserve">, respetuosos de </w:t>
      </w:r>
      <w:r w:rsidR="00087DAA">
        <w:t xml:space="preserve">su familia, </w:t>
      </w:r>
      <w:r w:rsidR="00547734">
        <w:t xml:space="preserve">de la diversidad, </w:t>
      </w:r>
      <w:r w:rsidR="00087DAA">
        <w:t xml:space="preserve">de </w:t>
      </w:r>
      <w:r w:rsidR="00801AFD">
        <w:t>si mismos y de Dios</w:t>
      </w:r>
      <w:r w:rsidR="00D13857">
        <w:t xml:space="preserve"> y capaces de afrontar </w:t>
      </w:r>
      <w:r w:rsidR="00087DAA">
        <w:t>sus retos con actitud positiva</w:t>
      </w:r>
      <w:r w:rsidR="00547734">
        <w:t xml:space="preserve"> y responsable,</w:t>
      </w:r>
    </w:p>
    <w:p w14:paraId="5169D32E" w14:textId="4925986C" w:rsidR="00BA2E99" w:rsidRDefault="00235B72" w:rsidP="00D82802">
      <w:pPr>
        <w:pStyle w:val="Ttulo2"/>
      </w:pPr>
      <w:bookmarkStart w:id="20" w:name="_Toc120449935"/>
      <w:r>
        <w:t>2.1</w:t>
      </w:r>
      <w:r w:rsidR="008A6E9C">
        <w:t>0</w:t>
      </w:r>
      <w:r>
        <w:t xml:space="preserve"> Perfil de</w:t>
      </w:r>
      <w:r w:rsidR="00405615">
        <w:t xml:space="preserve"> </w:t>
      </w:r>
      <w:r>
        <w:t>l</w:t>
      </w:r>
      <w:r w:rsidR="00405615">
        <w:t xml:space="preserve">a </w:t>
      </w:r>
      <w:r>
        <w:t>Familia</w:t>
      </w:r>
      <w:bookmarkEnd w:id="20"/>
    </w:p>
    <w:p w14:paraId="0CF5E015" w14:textId="6BBF8FB7" w:rsidR="00727E97" w:rsidRDefault="003F30C7" w:rsidP="00482CA3">
      <w:pPr>
        <w:pBdr>
          <w:top w:val="nil"/>
          <w:left w:val="nil"/>
          <w:bottom w:val="nil"/>
          <w:right w:val="nil"/>
          <w:between w:val="nil"/>
        </w:pBdr>
        <w:spacing w:after="0"/>
        <w:ind w:firstLine="426"/>
      </w:pPr>
      <w:r>
        <w:t xml:space="preserve">Las familias del centro educativo Mi Nueva Generación serán el pilar </w:t>
      </w:r>
      <w:r w:rsidR="008D17EA">
        <w:t>o faro</w:t>
      </w:r>
      <w:r>
        <w:t xml:space="preserve"> emocional y económico de l</w:t>
      </w:r>
      <w:r w:rsidR="008D17EA">
        <w:t>os estudiantes</w:t>
      </w:r>
      <w:r w:rsidR="004308E2">
        <w:t>. Estarán comprometidas con su proceso formativo propiciando la vivencia de los valores y principios de la institución en el hoga</w:t>
      </w:r>
      <w:r w:rsidR="00482CA3">
        <w:t xml:space="preserve">r, por </w:t>
      </w:r>
      <w:r w:rsidR="00335944">
        <w:t>tanto,</w:t>
      </w:r>
      <w:r w:rsidR="00727E97">
        <w:t xml:space="preserve"> tendrán las siguientes características:</w:t>
      </w:r>
    </w:p>
    <w:p w14:paraId="474B9DE4" w14:textId="5EE614B6" w:rsidR="00482CA3" w:rsidRDefault="00727E97" w:rsidP="00335944">
      <w:pPr>
        <w:pStyle w:val="Prrafodelista"/>
        <w:numPr>
          <w:ilvl w:val="0"/>
          <w:numId w:val="46"/>
        </w:numPr>
        <w:pBdr>
          <w:top w:val="nil"/>
          <w:left w:val="nil"/>
          <w:bottom w:val="nil"/>
          <w:right w:val="nil"/>
          <w:between w:val="nil"/>
        </w:pBdr>
        <w:spacing w:after="0"/>
        <w:ind w:left="851"/>
      </w:pPr>
      <w:r>
        <w:t xml:space="preserve">Acompañarán responsablemente y con amor los procesos </w:t>
      </w:r>
      <w:r w:rsidR="00335944">
        <w:t>formativos del</w:t>
      </w:r>
      <w:r w:rsidR="00C96021">
        <w:t xml:space="preserve"> niño o niña.</w:t>
      </w:r>
    </w:p>
    <w:p w14:paraId="6FD9E2E5" w14:textId="1F5BE942" w:rsidR="00C96021" w:rsidRDefault="00B67389" w:rsidP="00335944">
      <w:pPr>
        <w:pStyle w:val="Prrafodelista"/>
        <w:numPr>
          <w:ilvl w:val="0"/>
          <w:numId w:val="46"/>
        </w:numPr>
        <w:pBdr>
          <w:top w:val="nil"/>
          <w:left w:val="nil"/>
          <w:bottom w:val="nil"/>
          <w:right w:val="nil"/>
          <w:between w:val="nil"/>
        </w:pBdr>
        <w:spacing w:after="0"/>
        <w:ind w:left="851"/>
      </w:pPr>
      <w:r>
        <w:t xml:space="preserve">Comprometidas </w:t>
      </w:r>
      <w:r w:rsidR="00C96021">
        <w:t>con alcanzar la excelencia académica a través del cumplimiento de la misión y visión establecida por la institución.</w:t>
      </w:r>
    </w:p>
    <w:p w14:paraId="61F8FA4F" w14:textId="3EAAE573" w:rsidR="00B67389" w:rsidRDefault="00B67389" w:rsidP="00335944">
      <w:pPr>
        <w:pStyle w:val="Prrafodelista"/>
        <w:numPr>
          <w:ilvl w:val="0"/>
          <w:numId w:val="46"/>
        </w:numPr>
        <w:pBdr>
          <w:top w:val="nil"/>
          <w:left w:val="nil"/>
          <w:bottom w:val="nil"/>
          <w:right w:val="nil"/>
          <w:between w:val="nil"/>
        </w:pBdr>
        <w:spacing w:after="0"/>
        <w:ind w:left="851"/>
      </w:pPr>
      <w:r>
        <w:lastRenderedPageBreak/>
        <w:t xml:space="preserve">Brindarán un ambiente </w:t>
      </w:r>
      <w:r w:rsidR="009F16F0">
        <w:t>de amor, paz, alegría y tranquilidad a los niños, para el desarrollo pleno de su personalidad y el cumplimiento de los compromisos académicos.</w:t>
      </w:r>
    </w:p>
    <w:p w14:paraId="3D31536E" w14:textId="51F8BB91" w:rsidR="00AA4441" w:rsidRDefault="00AA4441" w:rsidP="00335944">
      <w:pPr>
        <w:pStyle w:val="Prrafodelista"/>
        <w:numPr>
          <w:ilvl w:val="0"/>
          <w:numId w:val="46"/>
        </w:numPr>
        <w:pBdr>
          <w:top w:val="nil"/>
          <w:left w:val="nil"/>
          <w:bottom w:val="nil"/>
          <w:right w:val="nil"/>
          <w:between w:val="nil"/>
        </w:pBdr>
        <w:spacing w:after="0"/>
        <w:ind w:left="851"/>
      </w:pPr>
      <w:r>
        <w:t xml:space="preserve">Facilitar los medios económicos que se requieran </w:t>
      </w:r>
      <w:r w:rsidR="00FC1C94">
        <w:t>para el cumplimiento del proceso formativo de sus niños y niñas.</w:t>
      </w:r>
    </w:p>
    <w:p w14:paraId="281504D1" w14:textId="6AD67588" w:rsidR="0008583D" w:rsidRDefault="0008583D" w:rsidP="00335944">
      <w:pPr>
        <w:pStyle w:val="Prrafodelista"/>
        <w:numPr>
          <w:ilvl w:val="0"/>
          <w:numId w:val="46"/>
        </w:numPr>
        <w:pBdr>
          <w:top w:val="nil"/>
          <w:left w:val="nil"/>
          <w:bottom w:val="nil"/>
          <w:right w:val="nil"/>
          <w:between w:val="nil"/>
        </w:pBdr>
        <w:spacing w:after="0"/>
        <w:ind w:left="851"/>
      </w:pPr>
      <w:r>
        <w:t>Participarán activamente en los diferentes eventos sociales, culturales y administrativos en los que participen los niños.</w:t>
      </w:r>
    </w:p>
    <w:p w14:paraId="6C30EF35" w14:textId="1B5B5D84" w:rsidR="00FC1C94" w:rsidRDefault="00FC1C94" w:rsidP="00335944">
      <w:pPr>
        <w:numPr>
          <w:ilvl w:val="0"/>
          <w:numId w:val="46"/>
        </w:numPr>
        <w:pBdr>
          <w:top w:val="nil"/>
          <w:left w:val="nil"/>
          <w:bottom w:val="nil"/>
          <w:right w:val="nil"/>
          <w:between w:val="nil"/>
        </w:pBdr>
        <w:spacing w:after="0"/>
        <w:ind w:left="851"/>
      </w:pPr>
      <w:r>
        <w:rPr>
          <w:color w:val="000000"/>
        </w:rPr>
        <w:t>Cumplirán oportunamente con las obligaciones económicas adquiridas con la institución.</w:t>
      </w:r>
    </w:p>
    <w:p w14:paraId="4067E109" w14:textId="5C781BC5" w:rsidR="00FC1C94" w:rsidRDefault="00FC1C94" w:rsidP="00335944">
      <w:pPr>
        <w:numPr>
          <w:ilvl w:val="0"/>
          <w:numId w:val="46"/>
        </w:numPr>
        <w:pBdr>
          <w:top w:val="nil"/>
          <w:left w:val="nil"/>
          <w:bottom w:val="nil"/>
          <w:right w:val="nil"/>
          <w:between w:val="nil"/>
        </w:pBdr>
        <w:spacing w:after="0"/>
        <w:ind w:left="851"/>
      </w:pPr>
      <w:r w:rsidRPr="00FC1C94">
        <w:rPr>
          <w:color w:val="000000"/>
        </w:rPr>
        <w:t xml:space="preserve">Estarán dispuestas a dialogar y solucionar conflictos de una manera pacífica, </w:t>
      </w:r>
      <w:r>
        <w:rPr>
          <w:color w:val="000000"/>
        </w:rPr>
        <w:t xml:space="preserve">respetuosa, </w:t>
      </w:r>
      <w:r w:rsidRPr="00FC1C94">
        <w:rPr>
          <w:color w:val="000000"/>
        </w:rPr>
        <w:t xml:space="preserve">empática y asertiva. </w:t>
      </w:r>
    </w:p>
    <w:p w14:paraId="2A4DC3D0" w14:textId="6658E6A2" w:rsidR="00BA2E99" w:rsidRDefault="00235B72" w:rsidP="00D82802">
      <w:pPr>
        <w:pStyle w:val="Ttulo2"/>
      </w:pPr>
      <w:bookmarkStart w:id="21" w:name="_Toc120449936"/>
      <w:r>
        <w:t>2.1</w:t>
      </w:r>
      <w:r w:rsidR="008A6E9C">
        <w:t>1</w:t>
      </w:r>
      <w:r>
        <w:t xml:space="preserve"> Símbolos</w:t>
      </w:r>
      <w:r w:rsidR="00E31DF6">
        <w:t xml:space="preserve"> e Identidad Institucional</w:t>
      </w:r>
      <w:r>
        <w:t>.</w:t>
      </w:r>
      <w:bookmarkEnd w:id="21"/>
    </w:p>
    <w:p w14:paraId="524D8B4F" w14:textId="5895A3FB" w:rsidR="00BA2E99" w:rsidRPr="00594D0B" w:rsidRDefault="00594D0B" w:rsidP="00594D0B">
      <w:pPr>
        <w:pStyle w:val="Ttulo3"/>
      </w:pPr>
      <w:bookmarkStart w:id="22" w:name="_xvir7l" w:colFirst="0" w:colLast="0"/>
      <w:bookmarkStart w:id="23" w:name="_Toc120449937"/>
      <w:bookmarkEnd w:id="22"/>
      <w:r w:rsidRPr="00594D0B">
        <w:t>Bandera</w:t>
      </w:r>
      <w:bookmarkEnd w:id="23"/>
    </w:p>
    <w:p w14:paraId="064C40E9" w14:textId="47D2A09E" w:rsidR="007E440E" w:rsidRDefault="00594D0B" w:rsidP="007E440E">
      <w:pPr>
        <w:keepNext/>
        <w:pBdr>
          <w:top w:val="nil"/>
          <w:left w:val="nil"/>
          <w:bottom w:val="nil"/>
          <w:right w:val="nil"/>
          <w:between w:val="nil"/>
        </w:pBdr>
        <w:ind w:firstLine="720"/>
      </w:pPr>
      <w:r>
        <w:t xml:space="preserve">La </w:t>
      </w:r>
      <w:r w:rsidR="00AA5FE5">
        <w:t xml:space="preserve">Bandera del Centro educativo Mi Nueva Generación </w:t>
      </w:r>
      <w:r w:rsidR="00CE3FDB">
        <w:t>es de forma rectangular, midiendo 1</w:t>
      </w:r>
      <w:r w:rsidR="00570217">
        <w:t xml:space="preserve">80 </w:t>
      </w:r>
      <w:r w:rsidR="0073694F">
        <w:t xml:space="preserve">centímetros </w:t>
      </w:r>
      <w:r w:rsidR="00570217">
        <w:t>de ancho y 90 c</w:t>
      </w:r>
      <w:r w:rsidR="0073694F">
        <w:t>entímetros</w:t>
      </w:r>
      <w:r w:rsidR="00570217">
        <w:t xml:space="preserve"> de alto</w:t>
      </w:r>
      <w:r w:rsidR="0073694F">
        <w:t xml:space="preserve">. </w:t>
      </w:r>
      <w:r w:rsidR="00570217">
        <w:t xml:space="preserve"> </w:t>
      </w:r>
      <w:r w:rsidR="0073694F">
        <w:t>E</w:t>
      </w:r>
      <w:r w:rsidR="00AA5FE5">
        <w:t>stá conformada por 3 franjas</w:t>
      </w:r>
      <w:r w:rsidR="007E440E">
        <w:t xml:space="preserve"> de igual tamaño en forma horizontal</w:t>
      </w:r>
      <w:r w:rsidR="00CE3FDB">
        <w:t>, con el escudo de la institución en el centro del</w:t>
      </w:r>
      <w:r w:rsidR="0073694F">
        <w:t xml:space="preserve"> rectángulo.</w:t>
      </w:r>
      <w:r w:rsidR="00CE3FDB">
        <w:t xml:space="preserve"> </w:t>
      </w:r>
      <w:r w:rsidR="007E440E">
        <w:t xml:space="preserve"> La franja superior e inferior son de color rojo y representan </w:t>
      </w:r>
      <w:r w:rsidR="00363794">
        <w:t xml:space="preserve">el valor, la nobleza y el amor con </w:t>
      </w:r>
      <w:r w:rsidR="00A84880">
        <w:t>que nuestros niños enfrentan la cotidianidad para lograr sus objetivos</w:t>
      </w:r>
      <w:r w:rsidR="00105954">
        <w:t xml:space="preserve">, mientras que la franja del centro es de color azul índigo y representa </w:t>
      </w:r>
      <w:r w:rsidR="00655FCE">
        <w:t xml:space="preserve">la tranquilidad, </w:t>
      </w:r>
      <w:r w:rsidR="007F247E">
        <w:t>la credibilidad y confianza de la comunidad educativa en el proceso educativo que brindamos a nuestros niños.</w:t>
      </w:r>
    </w:p>
    <w:p w14:paraId="37235E89" w14:textId="77777777" w:rsidR="00105954" w:rsidRDefault="00105954" w:rsidP="00EC65DB">
      <w:pPr>
        <w:keepNext/>
        <w:jc w:val="center"/>
      </w:pPr>
    </w:p>
    <w:p w14:paraId="00587FDC" w14:textId="640DEC2E" w:rsidR="00000386" w:rsidRDefault="00000386"/>
    <w:p w14:paraId="13F36C2E" w14:textId="6C5F10C8" w:rsidR="003953E1" w:rsidRDefault="003953E1" w:rsidP="003E57BE">
      <w:pPr>
        <w:rPr>
          <w:b/>
          <w:bCs/>
        </w:rPr>
      </w:pPr>
      <w:r>
        <w:rPr>
          <w:b/>
          <w:bCs/>
          <w:noProof/>
        </w:rPr>
        <w:lastRenderedPageBreak/>
        <mc:AlternateContent>
          <mc:Choice Requires="wps">
            <w:drawing>
              <wp:anchor distT="0" distB="0" distL="114300" distR="114300" simplePos="0" relativeHeight="251629568" behindDoc="0" locked="0" layoutInCell="1" allowOverlap="1" wp14:anchorId="5DD6580D" wp14:editId="4CAFBD47">
                <wp:simplePos x="0" y="0"/>
                <wp:positionH relativeFrom="column">
                  <wp:posOffset>475615</wp:posOffset>
                </wp:positionH>
                <wp:positionV relativeFrom="paragraph">
                  <wp:posOffset>89535</wp:posOffset>
                </wp:positionV>
                <wp:extent cx="4320000" cy="720000"/>
                <wp:effectExtent l="57150" t="38100" r="61595" b="99695"/>
                <wp:wrapNone/>
                <wp:docPr id="4" name="Rectángulo 4"/>
                <wp:cNvGraphicFramePr/>
                <a:graphic xmlns:a="http://schemas.openxmlformats.org/drawingml/2006/main">
                  <a:graphicData uri="http://schemas.microsoft.com/office/word/2010/wordprocessingShape">
                    <wps:wsp>
                      <wps:cNvSpPr/>
                      <wps:spPr>
                        <a:xfrm>
                          <a:off x="0" y="0"/>
                          <a:ext cx="4320000" cy="720000"/>
                        </a:xfrm>
                        <a:prstGeom prst="rect">
                          <a:avLst/>
                        </a:prstGeom>
                        <a:solidFill>
                          <a:srgbClr val="FF0000"/>
                        </a:solidFill>
                        <a:ln w="2857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0166C" id="Rectángulo 4" o:spid="_x0000_s1026" style="position:absolute;margin-left:37.45pt;margin-top:7.05pt;width:340.15pt;height:56.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" fillcolor="red" strokecolor="black [3213]" strokeweight="2.25pt">
                <v:shadow on="t" color="black" opacity="22937f" origin=",.5" offset="0,.63889mm"/>
              </v:rect>
            </w:pict>
          </mc:Fallback>
        </mc:AlternateContent>
      </w:r>
    </w:p>
    <w:p w14:paraId="4EFCE2D7" w14:textId="6FCB518E" w:rsidR="003953E1" w:rsidRDefault="003953E1" w:rsidP="003E57BE">
      <w:pPr>
        <w:rPr>
          <w:b/>
          <w:bCs/>
        </w:rPr>
      </w:pPr>
      <w:r>
        <w:rPr>
          <w:b/>
          <w:bCs/>
          <w:noProof/>
        </w:rPr>
        <mc:AlternateContent>
          <mc:Choice Requires="wps">
            <w:drawing>
              <wp:anchor distT="0" distB="0" distL="114300" distR="114300" simplePos="0" relativeHeight="251632640" behindDoc="0" locked="0" layoutInCell="1" allowOverlap="1" wp14:anchorId="78C2EBAE" wp14:editId="0EAC1586">
                <wp:simplePos x="0" y="0"/>
                <wp:positionH relativeFrom="column">
                  <wp:posOffset>475615</wp:posOffset>
                </wp:positionH>
                <wp:positionV relativeFrom="paragraph">
                  <wp:posOffset>390525</wp:posOffset>
                </wp:positionV>
                <wp:extent cx="4320000" cy="720000"/>
                <wp:effectExtent l="57150" t="38100" r="61595" b="99695"/>
                <wp:wrapNone/>
                <wp:docPr id="8" name="Rectángulo 8"/>
                <wp:cNvGraphicFramePr/>
                <a:graphic xmlns:a="http://schemas.openxmlformats.org/drawingml/2006/main">
                  <a:graphicData uri="http://schemas.microsoft.com/office/word/2010/wordprocessingShape">
                    <wps:wsp>
                      <wps:cNvSpPr/>
                      <wps:spPr>
                        <a:xfrm>
                          <a:off x="0" y="0"/>
                          <a:ext cx="4320000" cy="720000"/>
                        </a:xfrm>
                        <a:prstGeom prst="rect">
                          <a:avLst/>
                        </a:prstGeom>
                        <a:solidFill>
                          <a:srgbClr val="002060"/>
                        </a:solidFill>
                        <a:ln w="2857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3F0B" id="Rectángulo 8" o:spid="_x0000_s1026" style="position:absolute;margin-left:37.45pt;margin-top:30.75pt;width:340.15pt;height:56.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" fillcolor="#002060" strokecolor="black [3213]" strokeweight="2.25pt">
                <v:shadow on="t" color="black" opacity="22937f" origin=",.5" offset="0,.63889mm"/>
              </v:rect>
            </w:pict>
          </mc:Fallback>
        </mc:AlternateContent>
      </w:r>
    </w:p>
    <w:p w14:paraId="030D171B" w14:textId="395574B1" w:rsidR="003953E1" w:rsidRDefault="00C35CD8" w:rsidP="003E57BE">
      <w:pPr>
        <w:rPr>
          <w:b/>
          <w:bCs/>
        </w:rPr>
      </w:pPr>
      <w:r>
        <w:rPr>
          <w:noProof/>
        </w:rPr>
        <w:drawing>
          <wp:anchor distT="0" distB="0" distL="114300" distR="114300" simplePos="0" relativeHeight="251638784" behindDoc="0" locked="0" layoutInCell="1" allowOverlap="1" wp14:anchorId="1F750848" wp14:editId="26D45671">
            <wp:simplePos x="0" y="0"/>
            <wp:positionH relativeFrom="column">
              <wp:posOffset>2234565</wp:posOffset>
            </wp:positionH>
            <wp:positionV relativeFrom="paragraph">
              <wp:posOffset>13335</wp:posOffset>
            </wp:positionV>
            <wp:extent cx="645897" cy="659765"/>
            <wp:effectExtent l="0" t="0" r="1905" b="698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BEBA8EAE-BF5A-486C-A8C5-ECC9F3942E4B}">
                          <a14:imgProps xmlns:a14="http://schemas.microsoft.com/office/drawing/2010/main">
                            <a14:imgLayer r:embed="rId13">
                              <a14:imgEffect>
                                <a14:backgroundRemoval t="4986" b="89751" l="7366" r="93883">
                                  <a14:foregroundMark x1="9613" y1="16620" x2="17603" y2="9557"/>
                                  <a14:foregroundMark x1="17603" y1="9557" x2="17603" y2="9280"/>
                                  <a14:foregroundMark x1="19476" y1="8449" x2="32085" y2="6371"/>
                                  <a14:foregroundMark x1="32085" y1="6371" x2="40449" y2="7064"/>
                                  <a14:foregroundMark x1="8115" y1="16898" x2="14981" y2="25208"/>
                                  <a14:foregroundMark x1="14981" y1="25208" x2="9738" y2="47784"/>
                                  <a14:foregroundMark x1="9738" y1="47784" x2="16979" y2="55540"/>
                                  <a14:foregroundMark x1="16979" y1="55540" x2="47441" y2="66066"/>
                                  <a14:foregroundMark x1="47441" y1="66066" x2="82147" y2="57064"/>
                                  <a14:foregroundMark x1="82147" y1="57064" x2="89638" y2="49307"/>
                                  <a14:foregroundMark x1="89638" y1="49307" x2="84894" y2="25346"/>
                                  <a14:foregroundMark x1="84894" y1="25346" x2="88514" y2="14958"/>
                                  <a14:foregroundMark x1="88514" y1="14958" x2="78527" y2="7341"/>
                                  <a14:foregroundMark x1="78527" y1="7341" x2="44819" y2="5540"/>
                                  <a14:foregroundMark x1="44819" y1="5540" x2="40200" y2="6510"/>
                                  <a14:foregroundMark x1="88764" y1="38227" x2="91511" y2="49169"/>
                                  <a14:foregroundMark x1="91511" y1="49169" x2="90762" y2="49446"/>
                                  <a14:foregroundMark x1="10737" y1="39058" x2="8989" y2="51801"/>
                                  <a14:foregroundMark x1="8989" y1="51801" x2="11236" y2="53324"/>
                                  <a14:foregroundMark x1="7366" y1="17590" x2="15605" y2="9280"/>
                                  <a14:foregroundMark x1="15605" y1="9280" x2="17853" y2="8449"/>
                                  <a14:foregroundMark x1="78777" y1="5402" x2="87640" y2="11496"/>
                                  <a14:foregroundMark x1="87640" y1="11496" x2="88140" y2="19529"/>
                                  <a14:foregroundMark x1="87640" y1="20083" x2="89763" y2="15097"/>
                                  <a14:foregroundMark x1="89638" y1="18144" x2="84270" y2="8587"/>
                                  <a14:foregroundMark x1="84270" y1="8587" x2="83146" y2="7895"/>
                                  <a14:foregroundMark x1="88140" y1="11911" x2="88390" y2="19945"/>
                                  <a14:foregroundMark x1="90637" y1="18421" x2="91511" y2="15512"/>
                                  <a14:foregroundMark x1="91760" y1="17452" x2="93883" y2="16343"/>
                                  <a14:foregroundMark x1="30836" y1="4986" x2="18976" y2="6094"/>
                                  <a14:foregroundMark x1="18976" y1="6094" x2="16355" y2="9280"/>
                                </a14:backgroundRemoval>
                              </a14:imgEffect>
                            </a14:imgLayer>
                          </a14:imgProps>
                        </a:ext>
                        <a:ext uri="{28A0092B-C50C-407E-A947-70E740481C1C}">
                          <a14:useLocalDpi xmlns:a14="http://schemas.microsoft.com/office/drawing/2010/main" val="0"/>
                        </a:ext>
                      </a:extLst>
                    </a:blip>
                    <a:srcRect l="4140" r="4647" b="27844"/>
                    <a:stretch/>
                  </pic:blipFill>
                  <pic:spPr bwMode="auto">
                    <a:xfrm>
                      <a:off x="0" y="0"/>
                      <a:ext cx="645897" cy="659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4A3C5" w14:textId="2BE5E451" w:rsidR="0073694F" w:rsidRDefault="003953E1" w:rsidP="003E57BE">
      <w:pPr>
        <w:rPr>
          <w:b/>
          <w:bCs/>
        </w:rPr>
      </w:pPr>
      <w:r>
        <w:rPr>
          <w:b/>
          <w:bCs/>
          <w:noProof/>
        </w:rPr>
        <mc:AlternateContent>
          <mc:Choice Requires="wps">
            <w:drawing>
              <wp:anchor distT="0" distB="0" distL="114300" distR="114300" simplePos="0" relativeHeight="251635712" behindDoc="0" locked="0" layoutInCell="1" allowOverlap="1" wp14:anchorId="15E7544D" wp14:editId="4AA855A2">
                <wp:simplePos x="0" y="0"/>
                <wp:positionH relativeFrom="column">
                  <wp:posOffset>475615</wp:posOffset>
                </wp:positionH>
                <wp:positionV relativeFrom="paragraph">
                  <wp:posOffset>255905</wp:posOffset>
                </wp:positionV>
                <wp:extent cx="4320000" cy="720000"/>
                <wp:effectExtent l="57150" t="38100" r="61595" b="99695"/>
                <wp:wrapNone/>
                <wp:docPr id="12" name="Rectángulo 12"/>
                <wp:cNvGraphicFramePr/>
                <a:graphic xmlns:a="http://schemas.openxmlformats.org/drawingml/2006/main">
                  <a:graphicData uri="http://schemas.microsoft.com/office/word/2010/wordprocessingShape">
                    <wps:wsp>
                      <wps:cNvSpPr/>
                      <wps:spPr>
                        <a:xfrm>
                          <a:off x="0" y="0"/>
                          <a:ext cx="4320000" cy="720000"/>
                        </a:xfrm>
                        <a:prstGeom prst="rect">
                          <a:avLst/>
                        </a:prstGeom>
                        <a:solidFill>
                          <a:srgbClr val="FF0000"/>
                        </a:solidFill>
                        <a:ln w="2857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813C9" id="Rectángulo 12" o:spid="_x0000_s1026" style="position:absolute;margin-left:37.45pt;margin-top:20.15pt;width:340.15pt;height:56.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" fillcolor="red" strokecolor="black [3213]" strokeweight="2.25pt">
                <v:shadow on="t" color="black" opacity="22937f" origin=",.5" offset="0,.63889mm"/>
              </v:rect>
            </w:pict>
          </mc:Fallback>
        </mc:AlternateContent>
      </w:r>
    </w:p>
    <w:p w14:paraId="3A0AAB8C" w14:textId="7FD4EF0C" w:rsidR="003953E1" w:rsidRDefault="003953E1" w:rsidP="003E57BE">
      <w:pPr>
        <w:rPr>
          <w:b/>
          <w:bCs/>
        </w:rPr>
      </w:pPr>
    </w:p>
    <w:p w14:paraId="7D5BB5A7" w14:textId="096F357F" w:rsidR="003953E1" w:rsidRDefault="003953E1" w:rsidP="003E57BE">
      <w:pPr>
        <w:rPr>
          <w:b/>
          <w:bCs/>
        </w:rPr>
      </w:pPr>
    </w:p>
    <w:p w14:paraId="490EAD23" w14:textId="064D655E" w:rsidR="003953E1" w:rsidRDefault="003953E1" w:rsidP="003E57BE">
      <w:pPr>
        <w:rPr>
          <w:b/>
          <w:bCs/>
        </w:rPr>
      </w:pPr>
    </w:p>
    <w:p w14:paraId="03E62534" w14:textId="15D4A709" w:rsidR="00BA2E99" w:rsidRDefault="009902A8" w:rsidP="009902A8">
      <w:pPr>
        <w:pStyle w:val="Ttulo3"/>
      </w:pPr>
      <w:bookmarkStart w:id="24" w:name="_Toc120449938"/>
      <w:r>
        <w:t>Escudo</w:t>
      </w:r>
      <w:bookmarkEnd w:id="24"/>
    </w:p>
    <w:p w14:paraId="03DC8F28" w14:textId="4FD18120" w:rsidR="006D0304" w:rsidRDefault="009902A8" w:rsidP="00C843EE">
      <w:pPr>
        <w:ind w:firstLine="720"/>
      </w:pPr>
      <w:r>
        <w:t xml:space="preserve">El escudo </w:t>
      </w:r>
      <w:r w:rsidR="00377FDE">
        <w:t>es una insignia de</w:t>
      </w:r>
      <w:r w:rsidR="00E65C89">
        <w:t xml:space="preserve"> identidad institucional que representa </w:t>
      </w:r>
      <w:r w:rsidR="00481258">
        <w:t xml:space="preserve">simbólicamente los </w:t>
      </w:r>
      <w:r w:rsidR="0088227F">
        <w:t>principios y valores de</w:t>
      </w:r>
      <w:r w:rsidR="003241D7">
        <w:t xml:space="preserve">l Centro Educativo Mi Nueva Generación. Está conformado por </w:t>
      </w:r>
      <w:r w:rsidR="009F7392">
        <w:t xml:space="preserve">blasón </w:t>
      </w:r>
      <w:r w:rsidR="00C007DF">
        <w:t>color acero que encierra un fondo de color azul celeste y en el centro contiene el mundo siendo abrazado por una niña y un niño feliz.</w:t>
      </w:r>
      <w:r w:rsidR="00DF5694">
        <w:t xml:space="preserve"> Lo acompañan la</w:t>
      </w:r>
      <w:r w:rsidR="003403EC">
        <w:t xml:space="preserve"> frase Educación en </w:t>
      </w:r>
      <w:r w:rsidR="00DF5694">
        <w:t>F</w:t>
      </w:r>
      <w:r w:rsidR="003403EC">
        <w:t>e</w:t>
      </w:r>
      <w:r w:rsidR="00DF5694">
        <w:t xml:space="preserve"> y Valores</w:t>
      </w:r>
      <w:r w:rsidR="003403EC">
        <w:t>.</w:t>
      </w:r>
    </w:p>
    <w:p w14:paraId="3C515D5A" w14:textId="0F9AACBF" w:rsidR="00DF5694" w:rsidRDefault="00C007DF" w:rsidP="00C843EE">
      <w:pPr>
        <w:ind w:firstLine="720"/>
      </w:pPr>
      <w:r>
        <w:t xml:space="preserve">El borde de acero representa protección, la fortaleza del amor con el cual cuidamos a nuestros alumnos. El </w:t>
      </w:r>
      <w:r w:rsidR="00044C39">
        <w:t>fondo celeste, es reflejo de la calma y serenidad que se vive en nuestros ambientes y que es ideal para el desarrollo de los procesos educativos integrales. El mundo</w:t>
      </w:r>
      <w:r w:rsidR="00A30A6B">
        <w:t xml:space="preserve"> siendo abrazado por un niño y una niña</w:t>
      </w:r>
      <w:r w:rsidR="00044C39">
        <w:t>, representa</w:t>
      </w:r>
      <w:r w:rsidR="00A30A6B">
        <w:t>n</w:t>
      </w:r>
      <w:r w:rsidR="00044C39">
        <w:t xml:space="preserve"> </w:t>
      </w:r>
      <w:r w:rsidR="00CD563F">
        <w:t xml:space="preserve">el hogar deseado por </w:t>
      </w:r>
      <w:r w:rsidR="00A30A6B">
        <w:t>nuestros alumnos</w:t>
      </w:r>
      <w:r w:rsidR="00CD563F">
        <w:t>, sus sueños, sus anhelos y esperanzas en un futuro mejor</w:t>
      </w:r>
      <w:r w:rsidR="00705E3A">
        <w:t>, el cual pueden transformar con alegría y felicidad</w:t>
      </w:r>
      <w:r w:rsidR="002A6DBE">
        <w:t xml:space="preserve"> gracias a las virtudes, actitudes y destrezas adquiridas durante</w:t>
      </w:r>
      <w:r w:rsidR="00CA7C70">
        <w:t xml:space="preserve"> su</w:t>
      </w:r>
      <w:r w:rsidR="002A6DBE">
        <w:t xml:space="preserve"> proceso formativo en la institución</w:t>
      </w:r>
      <w:r w:rsidR="00705E3A">
        <w:t>.</w:t>
      </w:r>
    </w:p>
    <w:p w14:paraId="2B44107D" w14:textId="6FFA209B" w:rsidR="00DF5694" w:rsidRDefault="003403EC" w:rsidP="00C843EE">
      <w:pPr>
        <w:ind w:firstLine="720"/>
      </w:pPr>
      <w:r>
        <w:t>La educación en fe y valores significa que la formación de nuestros estudiantes está cimentada en la fe hacia Dios y en la vivencia de valores morales para</w:t>
      </w:r>
      <w:r w:rsidR="004C0D77">
        <w:t xml:space="preserve"> su desarrollo integral.</w:t>
      </w:r>
    </w:p>
    <w:p w14:paraId="5332E364" w14:textId="77777777" w:rsidR="00B37A51" w:rsidRDefault="00B37A51" w:rsidP="00C843EE">
      <w:pPr>
        <w:ind w:firstLine="720"/>
      </w:pPr>
      <w:r>
        <w:rPr>
          <w:noProof/>
        </w:rPr>
        <w:lastRenderedPageBreak/>
        <w:drawing>
          <wp:anchor distT="0" distB="0" distL="114300" distR="114300" simplePos="0" relativeHeight="251641856" behindDoc="0" locked="0" layoutInCell="1" allowOverlap="1" wp14:anchorId="47705839" wp14:editId="47DD796E">
            <wp:simplePos x="0" y="0"/>
            <wp:positionH relativeFrom="column">
              <wp:posOffset>456566</wp:posOffset>
            </wp:positionH>
            <wp:positionV relativeFrom="paragraph">
              <wp:posOffset>1905</wp:posOffset>
            </wp:positionV>
            <wp:extent cx="3670300" cy="29305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backgroundRemoval t="4848" b="89751" l="4994" r="89888">
                                  <a14:foregroundMark x1="20474" y1="8033" x2="11985" y2="13573"/>
                                  <a14:foregroundMark x1="11985" y1="13573" x2="12609" y2="34903"/>
                                  <a14:foregroundMark x1="12609" y1="34903" x2="9738" y2="43906"/>
                                  <a14:foregroundMark x1="9738" y1="43906" x2="12734" y2="54155"/>
                                  <a14:foregroundMark x1="12734" y1="54155" x2="50687" y2="66620"/>
                                  <a14:foregroundMark x1="50687" y1="66620" x2="87516" y2="55540"/>
                                  <a14:foregroundMark x1="87516" y1="55540" x2="92634" y2="47784"/>
                                  <a14:foregroundMark x1="92634" y1="47784" x2="88140" y2="25485"/>
                                  <a14:foregroundMark x1="88140" y1="25485" x2="92884" y2="17175"/>
                                  <a14:foregroundMark x1="92884" y1="17175" x2="86017" y2="10111"/>
                                  <a14:foregroundMark x1="86017" y1="10111" x2="78027" y2="5679"/>
                                  <a14:foregroundMark x1="78027" y1="5679" x2="22472" y2="4848"/>
                                  <a14:foregroundMark x1="22472" y1="4848" x2="15605" y2="10526"/>
                                  <a14:foregroundMark x1="15605" y1="10526" x2="15356" y2="10526"/>
                                  <a14:foregroundMark x1="17728" y1="7756" x2="9114" y2="14404"/>
                                  <a14:foregroundMark x1="9114" y1="14404" x2="11236" y2="19668"/>
                                  <a14:foregroundMark x1="7865" y1="16482" x2="9738" y2="16759"/>
                                  <a14:foregroundMark x1="7740" y1="16759" x2="4994" y2="16759"/>
                                </a14:backgroundRemoval>
                              </a14:imgEffect>
                            </a14:imgLayer>
                          </a14:imgProps>
                        </a:ext>
                        <a:ext uri="{28A0092B-C50C-407E-A947-70E740481C1C}">
                          <a14:useLocalDpi xmlns:a14="http://schemas.microsoft.com/office/drawing/2010/main" val="0"/>
                        </a:ext>
                      </a:extLst>
                    </a:blip>
                    <a:srcRect r="3937" b="29325"/>
                    <a:stretch/>
                  </pic:blipFill>
                  <pic:spPr bwMode="auto">
                    <a:xfrm>
                      <a:off x="0" y="0"/>
                      <a:ext cx="3670623" cy="2930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345425" w14:textId="77777777" w:rsidR="00B37A51" w:rsidRDefault="00B37A51" w:rsidP="00C843EE">
      <w:pPr>
        <w:ind w:firstLine="720"/>
      </w:pPr>
    </w:p>
    <w:p w14:paraId="3C231237" w14:textId="77777777" w:rsidR="00B37A51" w:rsidRDefault="00B37A51" w:rsidP="00C843EE">
      <w:pPr>
        <w:ind w:firstLine="720"/>
      </w:pPr>
    </w:p>
    <w:p w14:paraId="7C576D6E" w14:textId="6A8CF1BF" w:rsidR="007D4C37" w:rsidRDefault="00705E3A" w:rsidP="00C843EE">
      <w:pPr>
        <w:ind w:firstLine="720"/>
      </w:pPr>
      <w:r>
        <w:t xml:space="preserve"> </w:t>
      </w:r>
    </w:p>
    <w:p w14:paraId="54433E85" w14:textId="2FF226C7" w:rsidR="007D4C37" w:rsidRDefault="008B30EB" w:rsidP="00C843EE">
      <w:pPr>
        <w:ind w:firstLine="720"/>
      </w:pPr>
      <w:r>
        <w:rPr>
          <w:noProof/>
        </w:rPr>
        <mc:AlternateContent>
          <mc:Choice Requires="wps">
            <w:drawing>
              <wp:anchor distT="0" distB="0" distL="114300" distR="114300" simplePos="0" relativeHeight="251644928" behindDoc="0" locked="0" layoutInCell="1" allowOverlap="1" wp14:anchorId="203354D2" wp14:editId="1B4D78F6">
                <wp:simplePos x="0" y="0"/>
                <wp:positionH relativeFrom="column">
                  <wp:posOffset>-667385</wp:posOffset>
                </wp:positionH>
                <wp:positionV relativeFrom="paragraph">
                  <wp:posOffset>240665</wp:posOffset>
                </wp:positionV>
                <wp:extent cx="6057900" cy="450850"/>
                <wp:effectExtent l="76200" t="76200" r="95250" b="101600"/>
                <wp:wrapNone/>
                <wp:docPr id="22" name="Cinta: inclinada hacia arriba 22"/>
                <wp:cNvGraphicFramePr/>
                <a:graphic xmlns:a="http://schemas.openxmlformats.org/drawingml/2006/main">
                  <a:graphicData uri="http://schemas.microsoft.com/office/word/2010/wordprocessingShape">
                    <wps:wsp>
                      <wps:cNvSpPr/>
                      <wps:spPr>
                        <a:xfrm>
                          <a:off x="0" y="0"/>
                          <a:ext cx="6057900" cy="450850"/>
                        </a:xfrm>
                        <a:prstGeom prst="ribbon2">
                          <a:avLst>
                            <a:gd name="adj1" fmla="val 33333"/>
                            <a:gd name="adj2" fmla="val 49701"/>
                          </a:avLst>
                        </a:prstGeom>
                        <a:gradFill flip="none" rotWithShape="1">
                          <a:gsLst>
                            <a:gs pos="56000">
                              <a:schemeClr val="accent2">
                                <a:lumMod val="5000"/>
                                <a:lumOff val="95000"/>
                              </a:schemeClr>
                            </a:gs>
                            <a:gs pos="100000">
                              <a:schemeClr val="accent5">
                                <a:lumMod val="20000"/>
                                <a:lumOff val="80000"/>
                              </a:schemeClr>
                            </a:gs>
                          </a:gsLst>
                          <a:lin ang="5400000" scaled="1"/>
                          <a:tileRect/>
                        </a:gradFill>
                        <a:ln w="9525">
                          <a:solidFill>
                            <a:schemeClr val="tx2">
                              <a:lumMod val="20000"/>
                              <a:lumOff val="80000"/>
                            </a:schemeClr>
                          </a:solidFill>
                        </a:ln>
                        <a:effectLst>
                          <a:glow rad="63500">
                            <a:schemeClr val="accent1">
                              <a:lumMod val="20000"/>
                              <a:lumOff val="80000"/>
                              <a:alpha val="40000"/>
                            </a:schemeClr>
                          </a:glo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468A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Cinta: inclinada hacia arriba 22" o:spid="_x0000_s1026" type="#_x0000_t54" style="position:absolute;margin-left:-52.55pt;margin-top:18.95pt;width:477pt;height:3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" adj="5432,14400" fillcolor="#fcf6f6 [181]" strokecolor="#c6d9f1 [671]">
                <v:fill color2="#daeef3 [664]" rotate="t" colors="0 #fcf6f6;36700f #fcf6f6" focus="100%" type="gradient"/>
              </v:shape>
            </w:pict>
          </mc:Fallback>
        </mc:AlternateContent>
      </w:r>
      <w:r>
        <w:rPr>
          <w:noProof/>
        </w:rPr>
        <mc:AlternateContent>
          <mc:Choice Requires="wps">
            <w:drawing>
              <wp:anchor distT="0" distB="0" distL="114300" distR="114300" simplePos="0" relativeHeight="251648000" behindDoc="0" locked="0" layoutInCell="1" allowOverlap="1" wp14:anchorId="30E32902" wp14:editId="77C66A65">
                <wp:simplePos x="0" y="0"/>
                <wp:positionH relativeFrom="margin">
                  <wp:posOffset>812165</wp:posOffset>
                </wp:positionH>
                <wp:positionV relativeFrom="paragraph">
                  <wp:posOffset>208915</wp:posOffset>
                </wp:positionV>
                <wp:extent cx="2893060" cy="298450"/>
                <wp:effectExtent l="0" t="0" r="0" b="6350"/>
                <wp:wrapNone/>
                <wp:docPr id="27" name="Cuadro de texto 27"/>
                <wp:cNvGraphicFramePr/>
                <a:graphic xmlns:a="http://schemas.openxmlformats.org/drawingml/2006/main">
                  <a:graphicData uri="http://schemas.microsoft.com/office/word/2010/wordprocessingShape">
                    <wps:wsp>
                      <wps:cNvSpPr txBox="1"/>
                      <wps:spPr>
                        <a:xfrm>
                          <a:off x="0" y="0"/>
                          <a:ext cx="2893060" cy="298450"/>
                        </a:xfrm>
                        <a:prstGeom prst="rect">
                          <a:avLst/>
                        </a:prstGeom>
                        <a:noFill/>
                        <a:ln>
                          <a:noFill/>
                        </a:ln>
                      </wps:spPr>
                      <wps:txbx>
                        <w:txbxContent>
                          <w:p w14:paraId="3192C104" w14:textId="6007520C" w:rsidR="00A71684" w:rsidRPr="008B30EB" w:rsidRDefault="00A71684" w:rsidP="00A71684">
                            <w:pPr>
                              <w:ind w:firstLine="720"/>
                              <w:jc w:val="center"/>
                              <w:rPr>
                                <w:rFonts w:ascii="CIBFont Serif Book" w:hAnsi="CIBFont Serif Book"/>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30EB">
                              <w:rPr>
                                <w:rFonts w:ascii="CIBFont Serif Book" w:hAnsi="CIBFont Serif Book"/>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Educación en Fe y Valores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E32902" id="_x0000_t202" coordsize="21600,21600" o:spt="202" path="m,l,21600r21600,l21600,xe">
                <v:stroke joinstyle="miter"/>
                <v:path gradientshapeok="t" o:connecttype="rect"/>
              </v:shapetype>
              <v:shape id="Cuadro de texto 27" o:spid="_x0000_s1026" type="#_x0000_t202" style="position:absolute;left:0;text-align:left;margin-left:63.95pt;margin-top:16.45pt;width:227.8pt;height:23.5pt;z-index:2516480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" filled="f" stroked="f">
                <v:textbox>
                  <w:txbxContent>
                    <w:p w14:paraId="3192C104" w14:textId="6007520C" w:rsidR="00A71684" w:rsidRPr="008B30EB" w:rsidRDefault="00A71684" w:rsidP="00A71684">
                      <w:pPr>
                        <w:ind w:firstLine="720"/>
                        <w:jc w:val="center"/>
                        <w:rPr>
                          <w:rFonts w:ascii="CIBFont Serif Book" w:hAnsi="CIBFont Serif Book"/>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30EB">
                        <w:rPr>
                          <w:rFonts w:ascii="CIBFont Serif Book" w:hAnsi="CIBFont Serif Book"/>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Educación en Fe y Valores</w:t>
                      </w:r>
                    </w:p>
                  </w:txbxContent>
                </v:textbox>
                <w10:wrap anchorx="margin"/>
              </v:shape>
            </w:pict>
          </mc:Fallback>
        </mc:AlternateContent>
      </w:r>
    </w:p>
    <w:p w14:paraId="66AF9E7F" w14:textId="425944AB" w:rsidR="007D4C37" w:rsidRDefault="007D4C37" w:rsidP="00C843EE">
      <w:pPr>
        <w:ind w:firstLine="720"/>
      </w:pPr>
    </w:p>
    <w:p w14:paraId="608430A1" w14:textId="6D41D6D5" w:rsidR="007D4C37" w:rsidRDefault="007D4C37" w:rsidP="00C843EE">
      <w:pPr>
        <w:ind w:firstLine="720"/>
      </w:pPr>
    </w:p>
    <w:p w14:paraId="4BE9B5AA" w14:textId="65D4504F" w:rsidR="00C007DF" w:rsidRPr="009902A8" w:rsidRDefault="00C007DF" w:rsidP="00C843EE">
      <w:pPr>
        <w:ind w:firstLine="720"/>
      </w:pPr>
    </w:p>
    <w:p w14:paraId="714C65F3" w14:textId="77777777" w:rsidR="003B598E" w:rsidRDefault="00235B72" w:rsidP="00533DC1">
      <w:pPr>
        <w:pStyle w:val="Ttulo3"/>
      </w:pPr>
      <w:bookmarkStart w:id="25" w:name="_Toc120449939"/>
      <w:r w:rsidRPr="009E2278">
        <w:t>Uniforme</w:t>
      </w:r>
      <w:r w:rsidR="003B598E">
        <w:t>s</w:t>
      </w:r>
      <w:bookmarkEnd w:id="25"/>
      <w:r w:rsidRPr="009E2278">
        <w:t xml:space="preserve"> </w:t>
      </w:r>
    </w:p>
    <w:p w14:paraId="5EA0E05B" w14:textId="0A6C13E7" w:rsidR="003B598E" w:rsidRDefault="003B598E" w:rsidP="003B598E">
      <w:pPr>
        <w:ind w:firstLine="720"/>
        <w:rPr>
          <w:bCs/>
        </w:rPr>
      </w:pPr>
      <w:r>
        <w:rPr>
          <w:bCs/>
        </w:rPr>
        <w:t>Los uniformes de nuestro centro educativo responde</w:t>
      </w:r>
      <w:r w:rsidR="0015242C">
        <w:rPr>
          <w:bCs/>
        </w:rPr>
        <w:t>n</w:t>
      </w:r>
      <w:r>
        <w:rPr>
          <w:bCs/>
        </w:rPr>
        <w:t xml:space="preserve"> al imaginario social del entorno</w:t>
      </w:r>
      <w:r w:rsidR="0015242C">
        <w:rPr>
          <w:bCs/>
        </w:rPr>
        <w:t xml:space="preserve"> y </w:t>
      </w:r>
      <w:r>
        <w:rPr>
          <w:bCs/>
        </w:rPr>
        <w:t xml:space="preserve">a las condiciones climáticas del municipio, pero sobre todo a los procesos pedagógicos que llevamos a cabo en la institución, de tal manera que </w:t>
      </w:r>
      <w:r w:rsidR="0015242C">
        <w:rPr>
          <w:bCs/>
        </w:rPr>
        <w:t>son</w:t>
      </w:r>
      <w:r>
        <w:rPr>
          <w:bCs/>
        </w:rPr>
        <w:t xml:space="preserve"> cómodo</w:t>
      </w:r>
      <w:r w:rsidR="0015242C">
        <w:rPr>
          <w:bCs/>
        </w:rPr>
        <w:t>s</w:t>
      </w:r>
      <w:r>
        <w:rPr>
          <w:bCs/>
        </w:rPr>
        <w:t>, fresco</w:t>
      </w:r>
      <w:r w:rsidR="0015242C">
        <w:rPr>
          <w:bCs/>
        </w:rPr>
        <w:t>s</w:t>
      </w:r>
      <w:r>
        <w:rPr>
          <w:bCs/>
        </w:rPr>
        <w:t xml:space="preserve"> y permite la movilidad de los estudiantes</w:t>
      </w:r>
      <w:r w:rsidR="0015242C">
        <w:rPr>
          <w:bCs/>
        </w:rPr>
        <w:t xml:space="preserve">, al tiempo que conservan </w:t>
      </w:r>
      <w:r>
        <w:rPr>
          <w:bCs/>
        </w:rPr>
        <w:t>una estética de pulcritud y serenidad.</w:t>
      </w:r>
    </w:p>
    <w:p w14:paraId="3CD1FA83" w14:textId="28FBD644" w:rsidR="00BA2E99" w:rsidRPr="00A12DB0" w:rsidRDefault="00A12DB0" w:rsidP="00A12DB0">
      <w:pPr>
        <w:pStyle w:val="Ttulo4"/>
      </w:pPr>
      <w:bookmarkStart w:id="26" w:name="_Toc120449940"/>
      <w:r w:rsidRPr="00A12DB0">
        <w:t>D</w:t>
      </w:r>
      <w:r w:rsidR="00235B72" w:rsidRPr="00A12DB0">
        <w:t>iario</w:t>
      </w:r>
      <w:r w:rsidR="002176CF" w:rsidRPr="00A12DB0">
        <w:t xml:space="preserve"> Masculino</w:t>
      </w:r>
      <w:bookmarkEnd w:id="26"/>
    </w:p>
    <w:p w14:paraId="31B2F783" w14:textId="7D6E4DCA" w:rsidR="007B561D" w:rsidRDefault="00A747BE" w:rsidP="007B561D">
      <w:pPr>
        <w:ind w:firstLine="720"/>
        <w:rPr>
          <w:bCs/>
        </w:rPr>
      </w:pPr>
      <w:r>
        <w:rPr>
          <w:bCs/>
        </w:rPr>
        <w:t>Camiseta tipo polo</w:t>
      </w:r>
      <w:r w:rsidR="003D7900">
        <w:rPr>
          <w:bCs/>
        </w:rPr>
        <w:t xml:space="preserve"> de</w:t>
      </w:r>
      <w:r w:rsidR="00F2322A">
        <w:rPr>
          <w:bCs/>
        </w:rPr>
        <w:t xml:space="preserve"> color crema, </w:t>
      </w:r>
      <w:r>
        <w:rPr>
          <w:bCs/>
        </w:rPr>
        <w:t xml:space="preserve">con </w:t>
      </w:r>
      <w:r w:rsidR="00A12DB0">
        <w:rPr>
          <w:bCs/>
        </w:rPr>
        <w:t>visos</w:t>
      </w:r>
      <w:r>
        <w:rPr>
          <w:bCs/>
        </w:rPr>
        <w:t xml:space="preserve"> rojos en mangas y cuello</w:t>
      </w:r>
      <w:r w:rsidR="00F2322A">
        <w:rPr>
          <w:bCs/>
        </w:rPr>
        <w:t>, fabricad</w:t>
      </w:r>
      <w:r w:rsidR="003D7900">
        <w:rPr>
          <w:bCs/>
        </w:rPr>
        <w:t xml:space="preserve">a en algodón </w:t>
      </w:r>
      <w:r w:rsidR="00994A82">
        <w:rPr>
          <w:bCs/>
        </w:rPr>
        <w:t xml:space="preserve">Jersey. En el costado superior </w:t>
      </w:r>
      <w:r w:rsidR="000000D8">
        <w:rPr>
          <w:bCs/>
        </w:rPr>
        <w:t>izquierdo lleva bordado el escudo de la institución.</w:t>
      </w:r>
    </w:p>
    <w:p w14:paraId="7EADE512" w14:textId="54B9F410" w:rsidR="00FF26AB" w:rsidRDefault="000000D8" w:rsidP="00887003">
      <w:pPr>
        <w:ind w:firstLine="720"/>
        <w:rPr>
          <w:bCs/>
        </w:rPr>
      </w:pPr>
      <w:r>
        <w:rPr>
          <w:bCs/>
        </w:rPr>
        <w:t xml:space="preserve">Pantalón largo completamente rojo, sin </w:t>
      </w:r>
      <w:r w:rsidR="00A12DB0">
        <w:rPr>
          <w:bCs/>
        </w:rPr>
        <w:t>visos ni complementos, fabricado en tela de dril.</w:t>
      </w:r>
    </w:p>
    <w:p w14:paraId="7CD4DFE7" w14:textId="0D9E95CF" w:rsidR="00424410" w:rsidRDefault="00424410" w:rsidP="00887003">
      <w:pPr>
        <w:ind w:firstLine="720"/>
        <w:rPr>
          <w:bCs/>
        </w:rPr>
      </w:pPr>
    </w:p>
    <w:p w14:paraId="17E5E777" w14:textId="69ED7BB9" w:rsidR="00424410" w:rsidRDefault="00424410" w:rsidP="00887003">
      <w:pPr>
        <w:ind w:firstLine="720"/>
        <w:rPr>
          <w:bCs/>
        </w:rPr>
      </w:pPr>
    </w:p>
    <w:p w14:paraId="254A6BD5" w14:textId="42620E1D" w:rsidR="00424410" w:rsidRDefault="00FF76FE" w:rsidP="007B4BB3">
      <w:pPr>
        <w:ind w:firstLine="720"/>
        <w:jc w:val="center"/>
        <w:rPr>
          <w:bCs/>
        </w:rPr>
      </w:pPr>
      <w:r>
        <w:rPr>
          <w:noProof/>
        </w:rPr>
        <w:lastRenderedPageBreak/>
        <w:drawing>
          <wp:inline distT="0" distB="0" distL="0" distR="0" wp14:anchorId="7EF11D1C" wp14:editId="02F6BC5A">
            <wp:extent cx="2636875" cy="3454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47754" cy="3468624"/>
                    </a:xfrm>
                    <a:prstGeom prst="rect">
                      <a:avLst/>
                    </a:prstGeom>
                    <a:noFill/>
                    <a:ln>
                      <a:noFill/>
                    </a:ln>
                  </pic:spPr>
                </pic:pic>
              </a:graphicData>
            </a:graphic>
          </wp:inline>
        </w:drawing>
      </w:r>
      <w:r w:rsidR="007B4BB3">
        <w:rPr>
          <w:noProof/>
        </w:rPr>
        <w:drawing>
          <wp:inline distT="0" distB="0" distL="0" distR="0" wp14:anchorId="2959E580" wp14:editId="46C4502B">
            <wp:extent cx="2062026" cy="27790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94" b="71172" l="2778" r="97639">
                                  <a14:foregroundMark x1="25972" y1="8594" x2="8750" y2="69688"/>
                                  <a14:foregroundMark x1="44861" y1="10469" x2="70278" y2="27187"/>
                                  <a14:foregroundMark x1="70278" y1="27187" x2="90556" y2="63516"/>
                                  <a14:foregroundMark x1="90556" y1="63516" x2="83750" y2="68984"/>
                                  <a14:foregroundMark x1="83750" y1="68984" x2="73472" y2="71172"/>
                                  <a14:foregroundMark x1="2778" y1="70313" x2="2778" y2="40313"/>
                                  <a14:foregroundMark x1="25972" y1="5703" x2="57083" y2="3516"/>
                                  <a14:foregroundMark x1="27917" y1="2734" x2="27639" y2="3516"/>
                                  <a14:foregroundMark x1="47083" y1="2891" x2="56806" y2="1094"/>
                                  <a14:foregroundMark x1="56806" y1="1094" x2="57083" y2="1094"/>
                                  <a14:foregroundMark x1="96250" y1="69219" x2="91528" y2="63984"/>
                                  <a14:foregroundMark x1="91528" y1="63984" x2="91528" y2="63984"/>
                                  <a14:foregroundMark x1="97639" y1="68438" x2="94306" y2="65781"/>
                                </a14:backgroundRemoval>
                              </a14:imgEffect>
                              <a14:imgEffect>
                                <a14:brightnessContrast bright="40000" contrast="20000"/>
                              </a14:imgEffect>
                            </a14:imgLayer>
                          </a14:imgProps>
                        </a:ext>
                        <a:ext uri="{28A0092B-C50C-407E-A947-70E740481C1C}">
                          <a14:useLocalDpi xmlns:a14="http://schemas.microsoft.com/office/drawing/2010/main" val="0"/>
                        </a:ext>
                      </a:extLst>
                    </a:blip>
                    <a:srcRect b="24189"/>
                    <a:stretch/>
                  </pic:blipFill>
                  <pic:spPr bwMode="auto">
                    <a:xfrm>
                      <a:off x="0" y="0"/>
                      <a:ext cx="2082462" cy="2806600"/>
                    </a:xfrm>
                    <a:prstGeom prst="rect">
                      <a:avLst/>
                    </a:prstGeom>
                    <a:noFill/>
                    <a:ln>
                      <a:noFill/>
                    </a:ln>
                    <a:extLst>
                      <a:ext uri="{53640926-AAD7-44D8-BBD7-CCE9431645EC}">
                        <a14:shadowObscured xmlns:a14="http://schemas.microsoft.com/office/drawing/2010/main"/>
                      </a:ext>
                    </a:extLst>
                  </pic:spPr>
                </pic:pic>
              </a:graphicData>
            </a:graphic>
          </wp:inline>
        </w:drawing>
      </w:r>
    </w:p>
    <w:p w14:paraId="62466574" w14:textId="1742F496" w:rsidR="000000D8" w:rsidRPr="00A12DB0" w:rsidRDefault="00A12DB0" w:rsidP="00A12DB0">
      <w:pPr>
        <w:pStyle w:val="Ttulo4"/>
      </w:pPr>
      <w:bookmarkStart w:id="27" w:name="_Toc120449941"/>
      <w:r>
        <w:t>Diario Femenino</w:t>
      </w:r>
      <w:bookmarkEnd w:id="27"/>
      <w:r>
        <w:t xml:space="preserve"> </w:t>
      </w:r>
    </w:p>
    <w:p w14:paraId="63DF5EE2" w14:textId="1674F59E" w:rsidR="00887003" w:rsidRDefault="00887003" w:rsidP="00170766">
      <w:pPr>
        <w:ind w:firstLine="720"/>
        <w:rPr>
          <w:bCs/>
        </w:rPr>
      </w:pPr>
      <w:bookmarkStart w:id="28" w:name="_3hv69ve" w:colFirst="0" w:colLast="0"/>
      <w:bookmarkEnd w:id="28"/>
      <w:r>
        <w:rPr>
          <w:bCs/>
        </w:rPr>
        <w:t xml:space="preserve">El uniforme de diario de las niñas del Centro Educativo Mi Nueva Generación </w:t>
      </w:r>
      <w:r w:rsidR="0075608E">
        <w:rPr>
          <w:bCs/>
        </w:rPr>
        <w:t>está conformado por dos prendas: Una c</w:t>
      </w:r>
      <w:r w:rsidR="00FF26AB">
        <w:rPr>
          <w:bCs/>
        </w:rPr>
        <w:t>amiseta tipo polo de color crema, con visos rojos en mangas y cuello, fabricada en algodón Jersey</w:t>
      </w:r>
      <w:r w:rsidR="0075608E">
        <w:rPr>
          <w:bCs/>
        </w:rPr>
        <w:t xml:space="preserve"> y con el escudo de la institución bordado en </w:t>
      </w:r>
      <w:r w:rsidR="00FF26AB">
        <w:rPr>
          <w:bCs/>
        </w:rPr>
        <w:t>el costado superior izquierdo</w:t>
      </w:r>
      <w:r w:rsidR="0075608E">
        <w:rPr>
          <w:bCs/>
        </w:rPr>
        <w:t xml:space="preserve">. </w:t>
      </w:r>
      <w:r w:rsidR="00170766">
        <w:rPr>
          <w:bCs/>
        </w:rPr>
        <w:t>La segunda prenda es una f</w:t>
      </w:r>
      <w:r w:rsidR="00FF26AB">
        <w:rPr>
          <w:bCs/>
        </w:rPr>
        <w:t xml:space="preserve">alda </w:t>
      </w:r>
      <w:r w:rsidR="001677E8">
        <w:rPr>
          <w:bCs/>
        </w:rPr>
        <w:t>Jumper en tela a cuadros de color ro</w:t>
      </w:r>
      <w:r w:rsidR="00E13722">
        <w:rPr>
          <w:bCs/>
        </w:rPr>
        <w:t>sada</w:t>
      </w:r>
      <w:r w:rsidR="001677E8">
        <w:rPr>
          <w:bCs/>
        </w:rPr>
        <w:t>, azul celeste, durazno</w:t>
      </w:r>
      <w:r w:rsidR="002438FF">
        <w:rPr>
          <w:bCs/>
        </w:rPr>
        <w:t xml:space="preserve"> y</w:t>
      </w:r>
      <w:r w:rsidR="00E13722">
        <w:rPr>
          <w:bCs/>
        </w:rPr>
        <w:t xml:space="preserve"> vino tinto</w:t>
      </w:r>
      <w:r w:rsidR="002438FF">
        <w:rPr>
          <w:bCs/>
        </w:rPr>
        <w:t xml:space="preserve">. </w:t>
      </w:r>
    </w:p>
    <w:p w14:paraId="1FFF634D" w14:textId="2D4C9D70" w:rsidR="00661A05" w:rsidRDefault="00FF76FE" w:rsidP="00FF76FE">
      <w:pPr>
        <w:ind w:firstLine="720"/>
        <w:jc w:val="center"/>
        <w:rPr>
          <w:bCs/>
        </w:rPr>
      </w:pPr>
      <w:r>
        <w:rPr>
          <w:noProof/>
        </w:rPr>
        <w:lastRenderedPageBreak/>
        <w:drawing>
          <wp:inline distT="0" distB="0" distL="0" distR="0" wp14:anchorId="4AB2D3AA" wp14:editId="2E993E8D">
            <wp:extent cx="2636875" cy="345437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47754" cy="3468624"/>
                    </a:xfrm>
                    <a:prstGeom prst="rect">
                      <a:avLst/>
                    </a:prstGeom>
                    <a:noFill/>
                    <a:ln>
                      <a:noFill/>
                    </a:ln>
                  </pic:spPr>
                </pic:pic>
              </a:graphicData>
            </a:graphic>
          </wp:inline>
        </w:drawing>
      </w:r>
      <w:r>
        <w:rPr>
          <w:noProof/>
        </w:rPr>
        <w:drawing>
          <wp:inline distT="0" distB="0" distL="0" distR="0" wp14:anchorId="496F077C" wp14:editId="37A771BF">
            <wp:extent cx="1818167" cy="3542103"/>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3966" cy="3553400"/>
                    </a:xfrm>
                    <a:prstGeom prst="rect">
                      <a:avLst/>
                    </a:prstGeom>
                    <a:noFill/>
                    <a:ln>
                      <a:noFill/>
                    </a:ln>
                  </pic:spPr>
                </pic:pic>
              </a:graphicData>
            </a:graphic>
          </wp:inline>
        </w:drawing>
      </w:r>
    </w:p>
    <w:p w14:paraId="714F2973" w14:textId="67E8821D" w:rsidR="009E2278" w:rsidRDefault="009E2278" w:rsidP="00887003">
      <w:pPr>
        <w:pStyle w:val="Ttulo4"/>
      </w:pPr>
      <w:bookmarkStart w:id="29" w:name="_Toc120449942"/>
      <w:r>
        <w:t>Educación Física</w:t>
      </w:r>
      <w:r w:rsidR="00887003">
        <w:t xml:space="preserve"> Mixto</w:t>
      </w:r>
      <w:bookmarkEnd w:id="29"/>
    </w:p>
    <w:p w14:paraId="7A70827D" w14:textId="6F4DEDE9" w:rsidR="00170766" w:rsidRDefault="00235B72" w:rsidP="009E2278">
      <w:pPr>
        <w:ind w:firstLine="360"/>
      </w:pPr>
      <w:r>
        <w:t>El uniforme de educación física</w:t>
      </w:r>
      <w:r w:rsidR="00170766">
        <w:t xml:space="preserve"> es mixto, y está conformado por dos prendas: una </w:t>
      </w:r>
      <w:r w:rsidR="00E9074E">
        <w:t>camiseta color crema con cuello en V</w:t>
      </w:r>
      <w:r w:rsidR="006649B7">
        <w:t>, con visos gruesos de color rojo en cuello y mangas, y el escudo de la institución bordado en el costado superior izquierdo.</w:t>
      </w:r>
      <w:r w:rsidR="00AB2F31">
        <w:t xml:space="preserve"> La tela de la camiseta es </w:t>
      </w:r>
      <w:r w:rsidR="00393138">
        <w:t>sintética de polyester.</w:t>
      </w:r>
      <w:r w:rsidR="00D7112C">
        <w:t xml:space="preserve"> La otra prenda es una sudadera larga de color rojo, sin visos ni decoraciones y con elástico en la cintura.</w:t>
      </w:r>
    </w:p>
    <w:p w14:paraId="546229E8" w14:textId="65EC1AF8" w:rsidR="006D0304" w:rsidRDefault="00B44F4D" w:rsidP="00B44F4D">
      <w:pPr>
        <w:ind w:firstLine="360"/>
        <w:jc w:val="center"/>
      </w:pPr>
      <w:r>
        <w:rPr>
          <w:noProof/>
        </w:rPr>
        <w:lastRenderedPageBreak/>
        <w:drawing>
          <wp:inline distT="0" distB="0" distL="0" distR="0" wp14:anchorId="6FD1521E" wp14:editId="0BBFE9FA">
            <wp:extent cx="2197718" cy="290268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209092" cy="2917712"/>
                    </a:xfrm>
                    <a:prstGeom prst="rect">
                      <a:avLst/>
                    </a:prstGeom>
                    <a:noFill/>
                    <a:ln>
                      <a:noFill/>
                    </a:ln>
                  </pic:spPr>
                </pic:pic>
              </a:graphicData>
            </a:graphic>
          </wp:inline>
        </w:drawing>
      </w:r>
      <w:r>
        <w:rPr>
          <w:noProof/>
        </w:rPr>
        <w:drawing>
          <wp:inline distT="0" distB="0" distL="0" distR="0" wp14:anchorId="4C484594" wp14:editId="1B0FBD2E">
            <wp:extent cx="2164750" cy="2934586"/>
            <wp:effectExtent l="0" t="0" r="698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170167" cy="2941929"/>
                    </a:xfrm>
                    <a:prstGeom prst="rect">
                      <a:avLst/>
                    </a:prstGeom>
                    <a:noFill/>
                    <a:ln>
                      <a:noFill/>
                    </a:ln>
                  </pic:spPr>
                </pic:pic>
              </a:graphicData>
            </a:graphic>
          </wp:inline>
        </w:drawing>
      </w:r>
    </w:p>
    <w:p w14:paraId="126A3460" w14:textId="66F6ECC7" w:rsidR="00BA2E99" w:rsidRDefault="00235B72" w:rsidP="00EA0DD0">
      <w:pPr>
        <w:pStyle w:val="Ttulo2"/>
      </w:pPr>
      <w:bookmarkStart w:id="30" w:name="_Toc120449943"/>
      <w:r>
        <w:t>2.1</w:t>
      </w:r>
      <w:r w:rsidR="00C779A2">
        <w:t>2</w:t>
      </w:r>
      <w:r>
        <w:t xml:space="preserve"> </w:t>
      </w:r>
      <w:r w:rsidR="00DF11AB">
        <w:t xml:space="preserve">Ambiente de convivencia </w:t>
      </w:r>
      <w:r>
        <w:t>Institucional.</w:t>
      </w:r>
      <w:bookmarkEnd w:id="30"/>
    </w:p>
    <w:p w14:paraId="0F67FEA0" w14:textId="5BC8C916" w:rsidR="00BA2E99" w:rsidRDefault="00DF11AB" w:rsidP="00DF11AB">
      <w:pPr>
        <w:ind w:firstLine="720"/>
      </w:pPr>
      <w:r>
        <w:t xml:space="preserve">En el Centro Educativo Mi Nueva Generación, </w:t>
      </w:r>
      <w:r w:rsidR="00235B72">
        <w:t xml:space="preserve">las relaciones que se </w:t>
      </w:r>
      <w:r>
        <w:t xml:space="preserve">viven </w:t>
      </w:r>
      <w:r w:rsidR="00235B72">
        <w:t>entre los miembros de la comunidad educativa</w:t>
      </w:r>
      <w:r w:rsidR="00DB40EF">
        <w:t xml:space="preserve"> se manejan </w:t>
      </w:r>
      <w:r w:rsidR="00235B72">
        <w:t>en el marco del respeto a la diversidad</w:t>
      </w:r>
      <w:r w:rsidR="00DB40EF">
        <w:t xml:space="preserve">, la igualdad de </w:t>
      </w:r>
      <w:r w:rsidR="006874FE">
        <w:t>derechos</w:t>
      </w:r>
      <w:r w:rsidR="006D5B65">
        <w:t xml:space="preserve"> y la aceptación de la individualidad</w:t>
      </w:r>
      <w:r w:rsidR="006874FE">
        <w:t xml:space="preserve"> del otro</w:t>
      </w:r>
      <w:r w:rsidR="00DB40EF">
        <w:t>, por esa razón se respira un a</w:t>
      </w:r>
      <w:r w:rsidR="006874FE">
        <w:t>mbiente de paz y tranquilidad que permite la sana convivencia</w:t>
      </w:r>
      <w:r w:rsidR="007E4F23">
        <w:t>.</w:t>
      </w:r>
    </w:p>
    <w:p w14:paraId="40D72E6E" w14:textId="3E905D10" w:rsidR="007E4F23" w:rsidRDefault="007E4F23" w:rsidP="00DF11AB">
      <w:pPr>
        <w:ind w:firstLine="720"/>
      </w:pPr>
      <w:r>
        <w:t xml:space="preserve">Los conflictos se evitan al máximo y aquellos pocos que surjan se intentan resolver en una primera instancia a través del diálogo entre las partes involucradas, reconociendo los errores, aciertos y oportunidades de mejora, </w:t>
      </w:r>
      <w:r w:rsidR="008D0165">
        <w:t>poniendo en práctica</w:t>
      </w:r>
      <w:r>
        <w:t xml:space="preserve"> los valores de humildad y sencillez que nos caracterizan. </w:t>
      </w:r>
    </w:p>
    <w:p w14:paraId="41E38D7B" w14:textId="770199EA" w:rsidR="00EA0DD0" w:rsidRPr="00EA0DD0" w:rsidRDefault="008D0165" w:rsidP="006F338F">
      <w:pPr>
        <w:ind w:firstLine="720"/>
      </w:pPr>
      <w:r>
        <w:t xml:space="preserve">En resumen, el ambiente de convivencia se sustenta en la vivencia de los valores y principios de la institución, y </w:t>
      </w:r>
      <w:r w:rsidR="006F338F">
        <w:t>en el respeto de los reglamentos y estatutos internos, que transcienden el papel y se aplican en el diario interactuar de los miembros de la comunidad educativa.</w:t>
      </w:r>
    </w:p>
    <w:p w14:paraId="07192D0E" w14:textId="77777777" w:rsidR="00EA0DD0" w:rsidRDefault="00EA0DD0">
      <w:pPr>
        <w:rPr>
          <w:b/>
        </w:rPr>
      </w:pPr>
      <w:r>
        <w:br w:type="page"/>
      </w:r>
    </w:p>
    <w:p w14:paraId="29FF0DD1" w14:textId="1A3F26D1" w:rsidR="00BA2E99" w:rsidRDefault="00235B72" w:rsidP="00D70C20">
      <w:pPr>
        <w:pStyle w:val="Ttulo1"/>
        <w:rPr>
          <w:szCs w:val="22"/>
        </w:rPr>
      </w:pPr>
      <w:bookmarkStart w:id="31" w:name="_Toc120449944"/>
      <w:r>
        <w:rPr>
          <w:szCs w:val="22"/>
        </w:rPr>
        <w:lastRenderedPageBreak/>
        <w:t xml:space="preserve">CAPITULO </w:t>
      </w:r>
      <w:r w:rsidR="003A02D7">
        <w:rPr>
          <w:szCs w:val="22"/>
        </w:rPr>
        <w:t>3</w:t>
      </w:r>
      <w:r>
        <w:rPr>
          <w:szCs w:val="22"/>
        </w:rPr>
        <w:t>. COMPONENTE ADMINISTRATIVO.</w:t>
      </w:r>
      <w:bookmarkEnd w:id="31"/>
    </w:p>
    <w:p w14:paraId="38E9627D" w14:textId="19AB6EE0" w:rsidR="0026557E" w:rsidRDefault="003A02D7" w:rsidP="0026557E">
      <w:pPr>
        <w:pStyle w:val="Ttulo2"/>
        <w:rPr>
          <w:szCs w:val="22"/>
        </w:rPr>
      </w:pPr>
      <w:bookmarkStart w:id="32" w:name="_Toc120449945"/>
      <w:r>
        <w:rPr>
          <w:szCs w:val="22"/>
        </w:rPr>
        <w:t>3</w:t>
      </w:r>
      <w:r w:rsidR="0026557E">
        <w:rPr>
          <w:szCs w:val="22"/>
        </w:rPr>
        <w:t>.1. Organigrama</w:t>
      </w:r>
      <w:bookmarkEnd w:id="32"/>
    </w:p>
    <w:p w14:paraId="4031A5DF" w14:textId="03C074E9" w:rsidR="00C74F55" w:rsidRPr="00C74F55" w:rsidRDefault="00C74F55" w:rsidP="007C4C4B">
      <w:pPr>
        <w:ind w:firstLine="720"/>
      </w:pPr>
      <w:r>
        <w:t>La estructura organizacional del Centro Educativo Mi Nueva Generación</w:t>
      </w:r>
      <w:r w:rsidR="00B611B3">
        <w:t xml:space="preserve"> </w:t>
      </w:r>
      <w:r w:rsidR="0020732D">
        <w:t xml:space="preserve">responde a </w:t>
      </w:r>
      <w:r w:rsidR="00B72999">
        <w:t xml:space="preserve">la intención de </w:t>
      </w:r>
      <w:r w:rsidR="0020732D">
        <w:t xml:space="preserve">alcanzar su </w:t>
      </w:r>
      <w:r w:rsidR="00B611B3">
        <w:t>objetivo principal que es la formación integral del estudiante</w:t>
      </w:r>
      <w:r w:rsidR="0089751E">
        <w:t>, en un ambiente de armonía, de sana convivencia</w:t>
      </w:r>
      <w:r w:rsidR="00BC4777">
        <w:t xml:space="preserve"> pacífica y </w:t>
      </w:r>
      <w:r w:rsidR="0020732D">
        <w:t xml:space="preserve">de </w:t>
      </w:r>
      <w:r w:rsidR="00BC4777">
        <w:t xml:space="preserve">respeto hacia los demás. Para esto, los diferentes miembros, órganos de gobierno escolar y estamentos, se rigen por los principios y valores </w:t>
      </w:r>
      <w:r w:rsidR="005F059D">
        <w:t>institucionales</w:t>
      </w:r>
      <w:r w:rsidR="00BC4777">
        <w:t>.</w:t>
      </w:r>
    </w:p>
    <w:p w14:paraId="3C548951" w14:textId="66560C63" w:rsidR="0026557E" w:rsidRPr="00840411" w:rsidRDefault="007C4C4B" w:rsidP="007C4C4B">
      <w:pPr>
        <w:jc w:val="center"/>
      </w:pPr>
      <w:r>
        <w:rPr>
          <w:noProof/>
        </w:rPr>
        <w:drawing>
          <wp:inline distT="0" distB="0" distL="0" distR="0" wp14:anchorId="0E262CB3" wp14:editId="73E3FB33">
            <wp:extent cx="4667693" cy="4756949"/>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2103" cy="4761444"/>
                    </a:xfrm>
                    <a:prstGeom prst="rect">
                      <a:avLst/>
                    </a:prstGeom>
                  </pic:spPr>
                </pic:pic>
              </a:graphicData>
            </a:graphic>
          </wp:inline>
        </w:drawing>
      </w:r>
    </w:p>
    <w:p w14:paraId="4B117229" w14:textId="77777777" w:rsidR="0026557E" w:rsidRPr="0026557E" w:rsidRDefault="0026557E" w:rsidP="0026557E"/>
    <w:p w14:paraId="7FA10DD1" w14:textId="231FEC27" w:rsidR="007328FF" w:rsidRDefault="003A02D7">
      <w:pPr>
        <w:pStyle w:val="Ttulo2"/>
        <w:rPr>
          <w:szCs w:val="22"/>
        </w:rPr>
      </w:pPr>
      <w:bookmarkStart w:id="33" w:name="_Toc120449946"/>
      <w:r>
        <w:rPr>
          <w:szCs w:val="22"/>
        </w:rPr>
        <w:lastRenderedPageBreak/>
        <w:t>3</w:t>
      </w:r>
      <w:r w:rsidR="00FE00C9">
        <w:rPr>
          <w:szCs w:val="22"/>
        </w:rPr>
        <w:t>.</w:t>
      </w:r>
      <w:r w:rsidR="00D06E4F">
        <w:rPr>
          <w:szCs w:val="22"/>
        </w:rPr>
        <w:t>2</w:t>
      </w:r>
      <w:r w:rsidR="00FE00C9">
        <w:rPr>
          <w:szCs w:val="22"/>
        </w:rPr>
        <w:t xml:space="preserve">. </w:t>
      </w:r>
      <w:r w:rsidR="00DC40AB">
        <w:rPr>
          <w:szCs w:val="22"/>
        </w:rPr>
        <w:t>Cargos</w:t>
      </w:r>
      <w:bookmarkEnd w:id="33"/>
    </w:p>
    <w:p w14:paraId="0FBFB9E8" w14:textId="1082AB26" w:rsidR="00576131" w:rsidRPr="00576131" w:rsidRDefault="00576131" w:rsidP="00576131">
      <w:pPr>
        <w:ind w:firstLine="720"/>
      </w:pPr>
      <w:r>
        <w:t xml:space="preserve">A </w:t>
      </w:r>
      <w:r w:rsidR="00F44BF3">
        <w:t>continuación,</w:t>
      </w:r>
      <w:r>
        <w:t xml:space="preserve"> relacionamos los diferentes cargos o roles </w:t>
      </w:r>
      <w:r w:rsidR="00CB4E23">
        <w:t xml:space="preserve">que componen la estructura administrativa y de </w:t>
      </w:r>
      <w:r w:rsidR="00CF1BEE">
        <w:t>gesti</w:t>
      </w:r>
      <w:r w:rsidR="00CB4E23">
        <w:t>ón del</w:t>
      </w:r>
      <w:r w:rsidR="00CF1BEE">
        <w:t xml:space="preserve"> </w:t>
      </w:r>
      <w:r>
        <w:t>Centro Educativo Mi Nueva Generación</w:t>
      </w:r>
      <w:r w:rsidR="00DD1EC3">
        <w:t>, además, se especifican</w:t>
      </w:r>
      <w:r w:rsidR="008A7DAB">
        <w:t xml:space="preserve"> cuales son sus funciones, la formación y experiencia que deben tener</w:t>
      </w:r>
      <w:r w:rsidR="0026557E">
        <w:t xml:space="preserve"> y </w:t>
      </w:r>
      <w:r>
        <w:t xml:space="preserve">como entran a conformar </w:t>
      </w:r>
      <w:r w:rsidR="00F44BF3">
        <w:t xml:space="preserve">los órganos de gobierno escolar y </w:t>
      </w:r>
      <w:r w:rsidR="008A7DAB">
        <w:t xml:space="preserve">demás estamentos, actuando siempre </w:t>
      </w:r>
      <w:r w:rsidR="001C5C6A">
        <w:t>desde los principios de solidaridad y humildad</w:t>
      </w:r>
      <w:r w:rsidR="00DD1EC3">
        <w:t xml:space="preserve">, es decir, como </w:t>
      </w:r>
      <w:r w:rsidR="001C5C6A">
        <w:t xml:space="preserve">un servidor que propende </w:t>
      </w:r>
      <w:r w:rsidR="00C74F55">
        <w:t>por alcanzar la misión de la institución.</w:t>
      </w:r>
    </w:p>
    <w:p w14:paraId="3E5B4216" w14:textId="53FCA7B9" w:rsidR="00DC40AB" w:rsidRDefault="00DA3B19" w:rsidP="00DC40AB">
      <w:pPr>
        <w:pStyle w:val="Ttulo3"/>
        <w:rPr>
          <w:szCs w:val="22"/>
        </w:rPr>
      </w:pPr>
      <w:bookmarkStart w:id="34" w:name="_Toc120449947"/>
      <w:r w:rsidRPr="00DA3B19">
        <w:rPr>
          <w:szCs w:val="22"/>
        </w:rPr>
        <w:t>Rectora</w:t>
      </w:r>
      <w:bookmarkEnd w:id="34"/>
    </w:p>
    <w:p w14:paraId="1EBB54E7" w14:textId="0D2FD5CC" w:rsidR="00A019B1" w:rsidRDefault="00A019B1" w:rsidP="00A019B1">
      <w:pPr>
        <w:ind w:firstLine="360"/>
      </w:pPr>
      <w:r>
        <w:t xml:space="preserve">La rectora, en el caso de la institución Mi Nueva Generación, </w:t>
      </w:r>
      <w:r w:rsidR="003D088B">
        <w:t xml:space="preserve">será la </w:t>
      </w:r>
      <w:r w:rsidR="00844D4F">
        <w:t xml:space="preserve">representante legal </w:t>
      </w:r>
      <w:r w:rsidR="00E1567D">
        <w:t xml:space="preserve">ante las </w:t>
      </w:r>
      <w:r w:rsidR="005C0FA9">
        <w:t>autoridades educativ</w:t>
      </w:r>
      <w:r w:rsidR="003D088B">
        <w:t xml:space="preserve">as. A </w:t>
      </w:r>
      <w:r w:rsidR="003257D4">
        <w:t>continuación,</w:t>
      </w:r>
      <w:r w:rsidR="003D088B">
        <w:t xml:space="preserve"> relacionamos </w:t>
      </w:r>
      <w:r w:rsidR="00B47306">
        <w:t>sus funciones:</w:t>
      </w:r>
    </w:p>
    <w:p w14:paraId="72C42213" w14:textId="4754226B" w:rsidR="00B47306" w:rsidRPr="00A019B1" w:rsidRDefault="00B47306" w:rsidP="00B47306">
      <w:pPr>
        <w:pStyle w:val="Ttulo4"/>
        <w:ind w:firstLine="360"/>
      </w:pPr>
      <w:bookmarkStart w:id="35" w:name="_Toc120449948"/>
      <w:r>
        <w:t>Funciones</w:t>
      </w:r>
      <w:bookmarkEnd w:id="35"/>
    </w:p>
    <w:p w14:paraId="336E5D6E" w14:textId="77777777" w:rsidR="00F24834" w:rsidRDefault="00EE23EC" w:rsidP="00F24834">
      <w:pPr>
        <w:ind w:firstLine="360"/>
      </w:pPr>
      <w:r>
        <w:t xml:space="preserve">Teniendo en cuenta </w:t>
      </w:r>
      <w:r w:rsidRPr="001F6AB5">
        <w:t xml:space="preserve">las facultades establecidas en el artículo 25 del decreto 1860 de 1994 </w:t>
      </w:r>
      <w:r w:rsidR="00F24834">
        <w:t xml:space="preserve">la institución </w:t>
      </w:r>
      <w:r w:rsidRPr="001F6AB5">
        <w:t>establece las siguientes funciones:</w:t>
      </w:r>
      <w:r>
        <w:t xml:space="preserve"> </w:t>
      </w:r>
    </w:p>
    <w:p w14:paraId="0A914063" w14:textId="693CC636" w:rsidR="00F24834" w:rsidRDefault="00AC5327" w:rsidP="001C2BF5">
      <w:pPr>
        <w:pStyle w:val="Prrafodelista"/>
        <w:numPr>
          <w:ilvl w:val="0"/>
          <w:numId w:val="50"/>
        </w:numPr>
      </w:pPr>
      <w:r>
        <w:t>Realizar la asignación académica de los docentes y establecer l</w:t>
      </w:r>
      <w:r w:rsidR="00AA2469">
        <w:t xml:space="preserve">a jornada escolar, </w:t>
      </w:r>
      <w:r w:rsidR="00560E25">
        <w:t>de conformidad con las normas vigente</w:t>
      </w:r>
      <w:r w:rsidR="005B739A">
        <w:t>s.</w:t>
      </w:r>
    </w:p>
    <w:p w14:paraId="5B8CF988" w14:textId="5C939F89" w:rsidR="005B739A" w:rsidRDefault="00E07FCD" w:rsidP="001C2BF5">
      <w:pPr>
        <w:pStyle w:val="Prrafodelista"/>
        <w:numPr>
          <w:ilvl w:val="0"/>
          <w:numId w:val="50"/>
        </w:numPr>
      </w:pPr>
      <w:r>
        <w:t xml:space="preserve">Presidir el consejo directivo </w:t>
      </w:r>
      <w:r w:rsidR="008E64EB">
        <w:t xml:space="preserve">y el consejo académico </w:t>
      </w:r>
      <w:r>
        <w:t>de la institución.</w:t>
      </w:r>
    </w:p>
    <w:p w14:paraId="52EE324D" w14:textId="4ADCB6A9" w:rsidR="00AC5327" w:rsidRDefault="00353ACD" w:rsidP="001C2BF5">
      <w:pPr>
        <w:pStyle w:val="Prrafodelista"/>
        <w:numPr>
          <w:ilvl w:val="0"/>
          <w:numId w:val="50"/>
        </w:numPr>
      </w:pPr>
      <w:r>
        <w:t>Convocar los diferentes estamentos para efectuar las jornadas de elecciones.</w:t>
      </w:r>
    </w:p>
    <w:p w14:paraId="105841F2" w14:textId="71683D93" w:rsidR="00353ACD" w:rsidRDefault="005B693A" w:rsidP="001C2BF5">
      <w:pPr>
        <w:pStyle w:val="Prrafodelista"/>
        <w:numPr>
          <w:ilvl w:val="0"/>
          <w:numId w:val="50"/>
        </w:numPr>
      </w:pPr>
      <w:r>
        <w:t>Velar por el oportuno aprovisionamiento de los recursos necesarios para el cumplimiento de los deberes académicos de los docentes y secretaria.</w:t>
      </w:r>
    </w:p>
    <w:p w14:paraId="470F29DC" w14:textId="41738162" w:rsidR="005B693A" w:rsidRDefault="00D647AF" w:rsidP="001C2BF5">
      <w:pPr>
        <w:pStyle w:val="Prrafodelista"/>
        <w:numPr>
          <w:ilvl w:val="0"/>
          <w:numId w:val="50"/>
        </w:numPr>
      </w:pPr>
      <w:r>
        <w:t xml:space="preserve">Promover el mejoramiento continuo de la institución, en lo referente a la calidad educativa y su infraestructura. </w:t>
      </w:r>
    </w:p>
    <w:p w14:paraId="07375CB4" w14:textId="33045009" w:rsidR="00D647AF" w:rsidRDefault="00E01856" w:rsidP="001C2BF5">
      <w:pPr>
        <w:pStyle w:val="Prrafodelista"/>
        <w:numPr>
          <w:ilvl w:val="0"/>
          <w:numId w:val="50"/>
        </w:numPr>
      </w:pPr>
      <w:r>
        <w:t>Aplicar las normativas que expidan las autoridades educativas a nivel municipal, departamental y nacional.</w:t>
      </w:r>
    </w:p>
    <w:p w14:paraId="4403EB3B" w14:textId="699ABCEA" w:rsidR="00C4437E" w:rsidRPr="001F6AB5" w:rsidRDefault="0043713F" w:rsidP="001C2BF5">
      <w:pPr>
        <w:pStyle w:val="Prrafodelista"/>
        <w:numPr>
          <w:ilvl w:val="0"/>
          <w:numId w:val="50"/>
        </w:numPr>
      </w:pPr>
      <w:r>
        <w:lastRenderedPageBreak/>
        <w:t>Elaborar y p</w:t>
      </w:r>
      <w:r w:rsidR="00C4534B">
        <w:t>resentar</w:t>
      </w:r>
      <w:r>
        <w:t xml:space="preserve"> ante el consejo directivo el plan académico anual, el cronograma de actividades,</w:t>
      </w:r>
      <w:r w:rsidR="003257D4">
        <w:t xml:space="preserve"> el presupuesto y el balance financiero.</w:t>
      </w:r>
    </w:p>
    <w:p w14:paraId="65641D15" w14:textId="7496BDA0" w:rsidR="00C4437E" w:rsidRPr="001F6AB5" w:rsidRDefault="003257D4" w:rsidP="001C2BF5">
      <w:pPr>
        <w:numPr>
          <w:ilvl w:val="0"/>
          <w:numId w:val="50"/>
        </w:numPr>
        <w:pBdr>
          <w:top w:val="nil"/>
          <w:left w:val="nil"/>
          <w:bottom w:val="nil"/>
          <w:right w:val="nil"/>
          <w:between w:val="nil"/>
        </w:pBdr>
        <w:spacing w:after="0"/>
      </w:pPr>
      <w:r>
        <w:rPr>
          <w:color w:val="000000"/>
        </w:rPr>
        <w:t xml:space="preserve">Promover </w:t>
      </w:r>
      <w:r w:rsidR="00C4437E" w:rsidRPr="001F6AB5">
        <w:rPr>
          <w:color w:val="000000"/>
        </w:rPr>
        <w:t>canales de comunicación entre los diferentes</w:t>
      </w:r>
      <w:r>
        <w:rPr>
          <w:color w:val="000000"/>
        </w:rPr>
        <w:t xml:space="preserve"> actores y</w:t>
      </w:r>
      <w:r w:rsidR="00C4437E" w:rsidRPr="001F6AB5">
        <w:rPr>
          <w:color w:val="000000"/>
        </w:rPr>
        <w:t xml:space="preserve"> estamentos de la comunidad educativa. </w:t>
      </w:r>
    </w:p>
    <w:p w14:paraId="52C19E05" w14:textId="7310C127" w:rsidR="00C4437E" w:rsidRPr="001F6AB5" w:rsidRDefault="003257D4" w:rsidP="001C2BF5">
      <w:pPr>
        <w:numPr>
          <w:ilvl w:val="0"/>
          <w:numId w:val="50"/>
        </w:numPr>
        <w:pBdr>
          <w:top w:val="nil"/>
          <w:left w:val="nil"/>
          <w:bottom w:val="nil"/>
          <w:right w:val="nil"/>
          <w:between w:val="nil"/>
        </w:pBdr>
        <w:spacing w:after="0"/>
      </w:pPr>
      <w:r>
        <w:rPr>
          <w:color w:val="000000"/>
        </w:rPr>
        <w:t xml:space="preserve">Desarrollar </w:t>
      </w:r>
      <w:r w:rsidR="00C4437E" w:rsidRPr="001F6AB5">
        <w:rPr>
          <w:color w:val="000000"/>
        </w:rPr>
        <w:t xml:space="preserve">actividades que </w:t>
      </w:r>
      <w:r>
        <w:rPr>
          <w:color w:val="000000"/>
        </w:rPr>
        <w:t xml:space="preserve">fortalezcan el vínculo entre la institución y </w:t>
      </w:r>
      <w:r w:rsidR="00C7633B">
        <w:rPr>
          <w:color w:val="000000"/>
        </w:rPr>
        <w:t xml:space="preserve">la </w:t>
      </w:r>
      <w:r w:rsidR="00C7633B" w:rsidRPr="001F6AB5">
        <w:rPr>
          <w:color w:val="000000"/>
        </w:rPr>
        <w:t>comunidad</w:t>
      </w:r>
      <w:r w:rsidR="00C4437E" w:rsidRPr="001F6AB5">
        <w:rPr>
          <w:color w:val="000000"/>
        </w:rPr>
        <w:t xml:space="preserve"> local.</w:t>
      </w:r>
    </w:p>
    <w:p w14:paraId="5BF22E3A" w14:textId="5576AABF" w:rsidR="00111ED0" w:rsidRPr="00317E46" w:rsidRDefault="00F12C48" w:rsidP="00AB3EF0">
      <w:pPr>
        <w:pStyle w:val="Ttulo4"/>
        <w:ind w:firstLine="360"/>
      </w:pPr>
      <w:bookmarkStart w:id="36" w:name="_Toc120449949"/>
      <w:r>
        <w:rPr>
          <w:rStyle w:val="Ttulo4Car"/>
          <w:b/>
          <w:smallCaps/>
        </w:rPr>
        <w:t>Perfil</w:t>
      </w:r>
      <w:bookmarkEnd w:id="36"/>
    </w:p>
    <w:p w14:paraId="589AB290" w14:textId="52C35053" w:rsidR="00DA3B19" w:rsidRDefault="00C7633B" w:rsidP="00B63B69">
      <w:pPr>
        <w:ind w:left="360" w:firstLine="360"/>
      </w:pPr>
      <w:r>
        <w:t xml:space="preserve">El rector de la institución debe ser un </w:t>
      </w:r>
      <w:r w:rsidR="00E3413F">
        <w:t xml:space="preserve">Profesional con un título de pregrado en Licenciatura en Educación infantil, </w:t>
      </w:r>
      <w:r w:rsidR="00AB3EF0">
        <w:t xml:space="preserve">Licenciatura en </w:t>
      </w:r>
      <w:r w:rsidR="009E51AC" w:rsidRPr="001F6AB5">
        <w:t>Educación Preescola</w:t>
      </w:r>
      <w:r w:rsidR="0040494A" w:rsidRPr="001F6AB5">
        <w:t>r</w:t>
      </w:r>
      <w:r w:rsidR="00AB3EF0">
        <w:t xml:space="preserve"> o carreras del ámbito educativo infantil, esto con el fin de</w:t>
      </w:r>
      <w:r w:rsidR="00B63B69">
        <w:t xml:space="preserve"> garantizar</w:t>
      </w:r>
      <w:r w:rsidR="00AB3EF0">
        <w:t xml:space="preserve"> que sea una persona </w:t>
      </w:r>
      <w:r w:rsidR="00B63B69">
        <w:t>con amplio conocimiento de la educación inicial, pues esta es la que se imparte por ahora en la institución.</w:t>
      </w:r>
    </w:p>
    <w:p w14:paraId="192E78B4" w14:textId="12B566CC" w:rsidR="00576131" w:rsidRPr="00943655" w:rsidRDefault="00576131" w:rsidP="00576131">
      <w:pPr>
        <w:pStyle w:val="Ttulo3"/>
        <w:rPr>
          <w:szCs w:val="22"/>
        </w:rPr>
      </w:pPr>
      <w:bookmarkStart w:id="37" w:name="_Toc120449950"/>
      <w:r w:rsidRPr="00943655">
        <w:rPr>
          <w:szCs w:val="22"/>
        </w:rPr>
        <w:t>Secretaria</w:t>
      </w:r>
      <w:bookmarkEnd w:id="37"/>
    </w:p>
    <w:p w14:paraId="4D5CAFA7" w14:textId="77777777" w:rsidR="001C2BF5" w:rsidRDefault="00D2768C" w:rsidP="00576131">
      <w:pPr>
        <w:ind w:firstLine="360"/>
      </w:pPr>
      <w:r>
        <w:t xml:space="preserve">La Secretaría de la institución cumple un papel fundamental, al ser la mano derecha del rector y la encargada de </w:t>
      </w:r>
      <w:r w:rsidR="00A81E5A">
        <w:t>ejecutar las actividades operativas y recurrentes,</w:t>
      </w:r>
      <w:r w:rsidR="008B623C">
        <w:t xml:space="preserve"> de la institución,</w:t>
      </w:r>
      <w:r w:rsidR="00A81E5A">
        <w:t xml:space="preserve"> permitiendo al rector enfocarse en las actividades administrativas más complejas. </w:t>
      </w:r>
      <w:r w:rsidR="00D7439B">
        <w:t xml:space="preserve">En resumen, se puede decir que su función es la de realizar la gestión administrativa y económica de la institución, siguiendo las </w:t>
      </w:r>
      <w:r w:rsidR="00600C06">
        <w:t>indicaci</w:t>
      </w:r>
      <w:r w:rsidR="001C2BF5">
        <w:t>ones del rector.</w:t>
      </w:r>
    </w:p>
    <w:p w14:paraId="67E96B37" w14:textId="000EA857" w:rsidR="00D2768C" w:rsidRPr="00D2768C" w:rsidRDefault="00D7439B" w:rsidP="00576131">
      <w:pPr>
        <w:ind w:firstLine="360"/>
      </w:pPr>
      <w:r>
        <w:t xml:space="preserve"> </w:t>
      </w:r>
      <w:r w:rsidR="00A81E5A">
        <w:t xml:space="preserve">A continuación, se relacionan </w:t>
      </w:r>
      <w:r w:rsidR="00600C06">
        <w:t xml:space="preserve">otras de </w:t>
      </w:r>
      <w:r w:rsidR="00A81E5A">
        <w:t xml:space="preserve">sus funciones: </w:t>
      </w:r>
    </w:p>
    <w:p w14:paraId="26D95BF2" w14:textId="240FE7C8" w:rsidR="00576131" w:rsidRDefault="00576131" w:rsidP="000D406B">
      <w:pPr>
        <w:pStyle w:val="Ttulo4"/>
      </w:pPr>
      <w:bookmarkStart w:id="38" w:name="_Toc120449951"/>
      <w:r w:rsidRPr="00943655">
        <w:t>Funciones</w:t>
      </w:r>
      <w:bookmarkEnd w:id="38"/>
    </w:p>
    <w:p w14:paraId="1E28517D" w14:textId="5C837FBD" w:rsidR="00E23903" w:rsidRPr="00481933" w:rsidRDefault="000D406B" w:rsidP="001C2BF5">
      <w:pPr>
        <w:pStyle w:val="Prrafodelista"/>
        <w:numPr>
          <w:ilvl w:val="0"/>
          <w:numId w:val="49"/>
        </w:numPr>
        <w:rPr>
          <w:b/>
          <w:bCs/>
        </w:rPr>
      </w:pPr>
      <w:r>
        <w:t>Agendar las citas para la atención de la comunidad educativa que requiera un espacio con el Rector.</w:t>
      </w:r>
    </w:p>
    <w:p w14:paraId="7BA9227C" w14:textId="70AC4767" w:rsidR="00576131" w:rsidRPr="007569ED" w:rsidRDefault="00481933" w:rsidP="001C2BF5">
      <w:pPr>
        <w:pStyle w:val="Prrafodelista"/>
        <w:numPr>
          <w:ilvl w:val="0"/>
          <w:numId w:val="49"/>
        </w:numPr>
        <w:rPr>
          <w:b/>
          <w:bCs/>
        </w:rPr>
      </w:pPr>
      <w:r>
        <w:t>Elaborar los certificados escolares, las constancias y certificados de calificaciones que soliciten los miembros de la comunidad educativa.</w:t>
      </w:r>
    </w:p>
    <w:p w14:paraId="1C3C1CA7" w14:textId="1F703B92" w:rsidR="007569ED" w:rsidRPr="007569ED" w:rsidRDefault="007569ED" w:rsidP="001C2BF5">
      <w:pPr>
        <w:pStyle w:val="Prrafodelista"/>
        <w:numPr>
          <w:ilvl w:val="0"/>
          <w:numId w:val="49"/>
        </w:numPr>
        <w:rPr>
          <w:b/>
          <w:bCs/>
        </w:rPr>
      </w:pPr>
      <w:r>
        <w:lastRenderedPageBreak/>
        <w:t>Realizar el cobro de los compromisos financieros de los padres de familia.</w:t>
      </w:r>
    </w:p>
    <w:p w14:paraId="2FAA149A" w14:textId="0D8FFB19" w:rsidR="007569ED" w:rsidRPr="007569ED" w:rsidRDefault="007569ED" w:rsidP="001C2BF5">
      <w:pPr>
        <w:pStyle w:val="Prrafodelista"/>
        <w:numPr>
          <w:ilvl w:val="0"/>
          <w:numId w:val="49"/>
        </w:numPr>
        <w:rPr>
          <w:b/>
          <w:bCs/>
        </w:rPr>
      </w:pPr>
      <w:r>
        <w:t xml:space="preserve">Realizar el pago de los compromisos académicos adquiridos por la </w:t>
      </w:r>
      <w:r w:rsidR="001C2BF5">
        <w:t>institución con sus proveedores</w:t>
      </w:r>
      <w:r>
        <w:t>.</w:t>
      </w:r>
    </w:p>
    <w:p w14:paraId="76294E46" w14:textId="59CCA3BB" w:rsidR="001C2BF5" w:rsidRPr="001C2BF5" w:rsidRDefault="001C2BF5" w:rsidP="001C2BF5">
      <w:pPr>
        <w:pStyle w:val="Prrafodelista"/>
        <w:numPr>
          <w:ilvl w:val="0"/>
          <w:numId w:val="49"/>
        </w:numPr>
        <w:rPr>
          <w:b/>
          <w:bCs/>
        </w:rPr>
      </w:pPr>
      <w:r>
        <w:t>Realizar el pago de la póliza o seguro estudiantil.</w:t>
      </w:r>
    </w:p>
    <w:p w14:paraId="4B5B4E31" w14:textId="67BDC487" w:rsidR="007569ED" w:rsidRPr="007569ED" w:rsidRDefault="007569ED" w:rsidP="001C2BF5">
      <w:pPr>
        <w:pStyle w:val="Prrafodelista"/>
        <w:numPr>
          <w:ilvl w:val="0"/>
          <w:numId w:val="49"/>
        </w:numPr>
        <w:rPr>
          <w:b/>
          <w:bCs/>
        </w:rPr>
      </w:pPr>
      <w:r>
        <w:t>Apoyar</w:t>
      </w:r>
      <w:r w:rsidR="000F2993">
        <w:t xml:space="preserve"> a los docentes en</w:t>
      </w:r>
      <w:r>
        <w:t xml:space="preserve"> el proceso de </w:t>
      </w:r>
      <w:r w:rsidR="000F2993">
        <w:t>elaboración de informes académicos</w:t>
      </w:r>
    </w:p>
    <w:p w14:paraId="4A380E79" w14:textId="51066188" w:rsidR="000F2993" w:rsidRPr="000F2993" w:rsidRDefault="000F2993" w:rsidP="001C2BF5">
      <w:pPr>
        <w:pStyle w:val="Prrafodelista"/>
        <w:numPr>
          <w:ilvl w:val="0"/>
          <w:numId w:val="49"/>
        </w:numPr>
        <w:rPr>
          <w:b/>
          <w:bCs/>
        </w:rPr>
      </w:pPr>
      <w:r>
        <w:t>Realizar el pago de la nómina de los docentes, el rector y el suyo.</w:t>
      </w:r>
    </w:p>
    <w:p w14:paraId="4FEF9641" w14:textId="0A1B2936" w:rsidR="00576131" w:rsidRPr="001C2BF5" w:rsidRDefault="000F2993" w:rsidP="001C2BF5">
      <w:pPr>
        <w:pStyle w:val="Prrafodelista"/>
        <w:numPr>
          <w:ilvl w:val="0"/>
          <w:numId w:val="49"/>
        </w:numPr>
        <w:rPr>
          <w:b/>
          <w:bCs/>
        </w:rPr>
      </w:pPr>
      <w:r>
        <w:t xml:space="preserve">Realizar el pago de </w:t>
      </w:r>
      <w:r w:rsidR="00576131">
        <w:t>la seguridad social, salud y ar</w:t>
      </w:r>
      <w:r>
        <w:t>l de los docentes, el rector y el suyo.</w:t>
      </w:r>
    </w:p>
    <w:p w14:paraId="0B8AA699" w14:textId="716682EE" w:rsidR="001C2BF5" w:rsidRPr="001C2BF5" w:rsidRDefault="00F12C48" w:rsidP="001C2BF5">
      <w:pPr>
        <w:pStyle w:val="Ttulo4"/>
      </w:pPr>
      <w:bookmarkStart w:id="39" w:name="_Toc120449952"/>
      <w:r>
        <w:rPr>
          <w:rStyle w:val="Ttulo4Car"/>
          <w:b/>
          <w:smallCaps/>
        </w:rPr>
        <w:t>Perfil</w:t>
      </w:r>
      <w:bookmarkEnd w:id="39"/>
    </w:p>
    <w:p w14:paraId="177DC7AC" w14:textId="1C22977A" w:rsidR="00576131" w:rsidRDefault="001C2BF5" w:rsidP="00600622">
      <w:pPr>
        <w:ind w:left="360" w:firstLine="360"/>
      </w:pPr>
      <w:r>
        <w:t xml:space="preserve">Teniendo en cuenta que la gestión financiera es de suma importancia para la sostenibilidad de la institución, se </w:t>
      </w:r>
      <w:r w:rsidR="00F12C48">
        <w:t>quiere que la Secretaria sea una persona con amplio conocimiento en administración, por tanto s</w:t>
      </w:r>
      <w:r w:rsidR="00072439">
        <w:t>u perfil debe ser el de un profesional con pregrado o</w:t>
      </w:r>
      <w:r w:rsidR="002C5706">
        <w:t xml:space="preserve"> estudiante de</w:t>
      </w:r>
      <w:r w:rsidR="00072439">
        <w:t xml:space="preserve"> últimos semestres en </w:t>
      </w:r>
      <w:r w:rsidR="002C5706">
        <w:t xml:space="preserve">las carreras de </w:t>
      </w:r>
      <w:r w:rsidR="00576131">
        <w:t>administración de empresas, contaduría pública</w:t>
      </w:r>
      <w:r w:rsidR="00072439">
        <w:t xml:space="preserve"> o carreras afines</w:t>
      </w:r>
      <w:r w:rsidR="002C5706">
        <w:t xml:space="preserve">, con al menos </w:t>
      </w:r>
      <w:r w:rsidR="00576131">
        <w:t>1 año de experiencia comprobable en cargos administrativos.</w:t>
      </w:r>
    </w:p>
    <w:p w14:paraId="2021DF4A" w14:textId="53F58701" w:rsidR="00A5749E" w:rsidRDefault="00A5749E" w:rsidP="001F6AB5">
      <w:pPr>
        <w:pStyle w:val="Ttulo3"/>
        <w:rPr>
          <w:szCs w:val="22"/>
        </w:rPr>
      </w:pPr>
      <w:bookmarkStart w:id="40" w:name="_Toc120449953"/>
      <w:r w:rsidRPr="001F6AB5">
        <w:rPr>
          <w:szCs w:val="22"/>
        </w:rPr>
        <w:t>Docente</w:t>
      </w:r>
      <w:r w:rsidR="00576131">
        <w:rPr>
          <w:szCs w:val="22"/>
        </w:rPr>
        <w:t>s</w:t>
      </w:r>
      <w:bookmarkEnd w:id="40"/>
      <w:r w:rsidR="00674504" w:rsidRPr="001F6AB5">
        <w:rPr>
          <w:szCs w:val="22"/>
        </w:rPr>
        <w:t xml:space="preserve"> </w:t>
      </w:r>
    </w:p>
    <w:p w14:paraId="0D491B51" w14:textId="70471CF4" w:rsidR="00682529" w:rsidRPr="00682529" w:rsidRDefault="00682529" w:rsidP="00682529">
      <w:r>
        <w:tab/>
        <w:t xml:space="preserve">Los docentes </w:t>
      </w:r>
      <w:r w:rsidR="007B6E99">
        <w:t xml:space="preserve">de la institución Mi Nueva Generación se caracterizan principalmente por su componente </w:t>
      </w:r>
      <w:r w:rsidR="0099134F">
        <w:t>ético y humano,</w:t>
      </w:r>
      <w:r w:rsidR="0084459E">
        <w:t xml:space="preserve"> pues son personas que aman a los niños, educan con amor y con vocación, </w:t>
      </w:r>
      <w:r w:rsidR="0099134F">
        <w:t xml:space="preserve"> </w:t>
      </w:r>
      <w:r w:rsidR="00ED25B5">
        <w:t>sin dejar de lado sus conocimientos en pedagogía</w:t>
      </w:r>
      <w:r w:rsidR="00EE5619">
        <w:t>, modelos pedagógico y estrategias para la enseñanza</w:t>
      </w:r>
      <w:r w:rsidR="00E433A5">
        <w:t>.</w:t>
      </w:r>
      <w:r w:rsidR="00D10F64">
        <w:t xml:space="preserve"> A </w:t>
      </w:r>
      <w:r w:rsidR="008D7F5B">
        <w:t>continuación,</w:t>
      </w:r>
      <w:r w:rsidR="00D10F64">
        <w:t xml:space="preserve"> se relacionan sus funciones:</w:t>
      </w:r>
    </w:p>
    <w:p w14:paraId="650E6F5C" w14:textId="5D3DDFF1" w:rsidR="003660A6" w:rsidRPr="001F6AB5" w:rsidRDefault="008063C0" w:rsidP="00D10F64">
      <w:pPr>
        <w:pStyle w:val="Ttulo4"/>
      </w:pPr>
      <w:bookmarkStart w:id="41" w:name="_Toc120449954"/>
      <w:r>
        <w:t>Funciones</w:t>
      </w:r>
      <w:bookmarkEnd w:id="41"/>
    </w:p>
    <w:p w14:paraId="75D2FBCD" w14:textId="7855C636" w:rsidR="003660A6" w:rsidRDefault="008D7F5B" w:rsidP="00BA553E">
      <w:pPr>
        <w:pStyle w:val="Prrafodelista"/>
        <w:numPr>
          <w:ilvl w:val="0"/>
          <w:numId w:val="19"/>
        </w:numPr>
      </w:pPr>
      <w:r>
        <w:t>Participar activamente en la elaboración del Proyecto Educativo Institucional.</w:t>
      </w:r>
    </w:p>
    <w:p w14:paraId="0DA1EDFF" w14:textId="5D531CF4" w:rsidR="008D7F5B" w:rsidRDefault="008D7F5B" w:rsidP="00BA553E">
      <w:pPr>
        <w:pStyle w:val="Prrafodelista"/>
        <w:numPr>
          <w:ilvl w:val="0"/>
          <w:numId w:val="19"/>
        </w:numPr>
      </w:pPr>
      <w:r>
        <w:lastRenderedPageBreak/>
        <w:t xml:space="preserve">Facilitar los </w:t>
      </w:r>
      <w:r w:rsidR="00332215">
        <w:t>entornos de aprendizaje para la realización de las actividades académicas.</w:t>
      </w:r>
    </w:p>
    <w:p w14:paraId="588AA8C3" w14:textId="013CACCD" w:rsidR="00332215" w:rsidRDefault="00EE1125" w:rsidP="00BA553E">
      <w:pPr>
        <w:pStyle w:val="Prrafodelista"/>
        <w:numPr>
          <w:ilvl w:val="0"/>
          <w:numId w:val="19"/>
        </w:numPr>
      </w:pPr>
      <w:r>
        <w:t>Promover la sana convivencia a través de la vivencia de los valores de la institución.</w:t>
      </w:r>
    </w:p>
    <w:p w14:paraId="0FBDF224" w14:textId="524C5F3A" w:rsidR="00627130" w:rsidRDefault="00627130" w:rsidP="00BA553E">
      <w:pPr>
        <w:pStyle w:val="Prrafodelista"/>
        <w:numPr>
          <w:ilvl w:val="0"/>
          <w:numId w:val="19"/>
        </w:numPr>
      </w:pPr>
      <w:r>
        <w:t>Resolver conflictos mediante el diálogo y una comunicación asertiva.</w:t>
      </w:r>
    </w:p>
    <w:p w14:paraId="4B81C85B" w14:textId="4157B382" w:rsidR="00EE1125" w:rsidRDefault="00EE1125" w:rsidP="00BA553E">
      <w:pPr>
        <w:pStyle w:val="Prrafodelista"/>
        <w:numPr>
          <w:ilvl w:val="0"/>
          <w:numId w:val="19"/>
        </w:numPr>
      </w:pPr>
      <w:r>
        <w:t>Enseñar con amor y responsabilidad a los estudiantes que tiene a cargo.</w:t>
      </w:r>
    </w:p>
    <w:p w14:paraId="4F0291B4" w14:textId="5B8629B8" w:rsidR="003660A6" w:rsidRPr="001F6AB5" w:rsidRDefault="004954CB" w:rsidP="004954CB">
      <w:pPr>
        <w:pStyle w:val="Prrafodelista"/>
        <w:numPr>
          <w:ilvl w:val="0"/>
          <w:numId w:val="19"/>
        </w:numPr>
      </w:pPr>
      <w:r>
        <w:t>Participar en las actividades culturales, deportivas, académicas y administrativas que se lleven a cabo en la institución.</w:t>
      </w:r>
    </w:p>
    <w:p w14:paraId="08083651" w14:textId="7749A0E4" w:rsidR="003660A6" w:rsidRPr="001F6AB5" w:rsidRDefault="005E7F8C" w:rsidP="005E7F8C">
      <w:pPr>
        <w:pStyle w:val="Prrafodelista"/>
        <w:numPr>
          <w:ilvl w:val="0"/>
          <w:numId w:val="19"/>
        </w:numPr>
      </w:pPr>
      <w:r>
        <w:t>Preparar oportunamente sus clases para que se desarrollen según lo planeado y aprovechar el tiempo que es uno de los recursos más valiosos.</w:t>
      </w:r>
    </w:p>
    <w:p w14:paraId="3E18738E" w14:textId="0AFA87AE" w:rsidR="003660A6" w:rsidRDefault="005E7F8C" w:rsidP="00BA553E">
      <w:pPr>
        <w:pStyle w:val="Prrafodelista"/>
        <w:numPr>
          <w:ilvl w:val="0"/>
          <w:numId w:val="19"/>
        </w:numPr>
      </w:pPr>
      <w:r>
        <w:t>Notificar con antelación las ausen</w:t>
      </w:r>
      <w:r w:rsidR="005E0B15">
        <w:t>c</w:t>
      </w:r>
      <w:r>
        <w:t>ias</w:t>
      </w:r>
      <w:r w:rsidR="005E0B15">
        <w:t xml:space="preserve"> </w:t>
      </w:r>
      <w:r w:rsidR="00F4056A">
        <w:t xml:space="preserve">no programadas </w:t>
      </w:r>
      <w:r w:rsidR="005E0B15">
        <w:t>que tendrá, para que el rector pueda distribuir la carga académica</w:t>
      </w:r>
      <w:r w:rsidR="00F4056A">
        <w:t>.</w:t>
      </w:r>
    </w:p>
    <w:p w14:paraId="4E8FA28B" w14:textId="68C5965E" w:rsidR="008063C0" w:rsidRPr="008063C0" w:rsidRDefault="00F4056A" w:rsidP="00F4056A">
      <w:pPr>
        <w:pStyle w:val="Prrafodelista"/>
        <w:numPr>
          <w:ilvl w:val="0"/>
          <w:numId w:val="19"/>
        </w:numPr>
        <w:rPr>
          <w:b/>
          <w:bCs/>
        </w:rPr>
      </w:pPr>
      <w:r>
        <w:t>Preparar los informes académicos que se entregarán a los padres de familia.</w:t>
      </w:r>
    </w:p>
    <w:p w14:paraId="7F268B95" w14:textId="1629544B" w:rsidR="008063C0" w:rsidRPr="008063C0" w:rsidRDefault="008063C0" w:rsidP="00F4056A">
      <w:pPr>
        <w:pStyle w:val="Prrafodelista"/>
        <w:numPr>
          <w:ilvl w:val="0"/>
          <w:numId w:val="19"/>
        </w:numPr>
        <w:rPr>
          <w:b/>
          <w:bCs/>
        </w:rPr>
      </w:pPr>
      <w:r>
        <w:t>Participar en la evaluación institucional y en las jornadas democráticas de la institución.</w:t>
      </w:r>
    </w:p>
    <w:p w14:paraId="332A2153" w14:textId="13A9A503" w:rsidR="00F91385" w:rsidRDefault="008063C0" w:rsidP="008063C0">
      <w:pPr>
        <w:pStyle w:val="Ttulo4"/>
      </w:pPr>
      <w:bookmarkStart w:id="42" w:name="_Toc120449955"/>
      <w:r>
        <w:t>Perfil</w:t>
      </w:r>
      <w:bookmarkEnd w:id="42"/>
    </w:p>
    <w:p w14:paraId="7317EBE4" w14:textId="06C3E50D" w:rsidR="00F22491" w:rsidRDefault="00245B85" w:rsidP="00F22491">
      <w:pPr>
        <w:ind w:firstLine="360"/>
      </w:pPr>
      <w:r>
        <w:t>Dado que en el Centro Educativo Mi Nueva Generación, valoramos principalmente el componente ético y humano de los docentes,</w:t>
      </w:r>
      <w:r w:rsidR="0084459E">
        <w:t xml:space="preserve"> se establece que su perfil </w:t>
      </w:r>
      <w:r w:rsidR="002868A9">
        <w:t xml:space="preserve"> humano </w:t>
      </w:r>
      <w:r w:rsidR="0084459E">
        <w:t xml:space="preserve">debe ser el de una persona con vocación para la docencia, que ame trabajar con los niños, que sea dinámica y </w:t>
      </w:r>
      <w:r w:rsidR="002868A9">
        <w:t>expresiva. En cuanto a lo académico puede ser n</w:t>
      </w:r>
      <w:r w:rsidR="00207509" w:rsidRPr="001F6AB5">
        <w:t>ormalista superior c</w:t>
      </w:r>
      <w:r w:rsidR="0052172E" w:rsidRPr="001F6AB5">
        <w:t xml:space="preserve">on </w:t>
      </w:r>
      <w:r w:rsidR="00487FAA" w:rsidRPr="001F6AB5">
        <w:t xml:space="preserve">el ciclo </w:t>
      </w:r>
      <w:r w:rsidR="0052172E" w:rsidRPr="001F6AB5">
        <w:t xml:space="preserve">complementario completo, </w:t>
      </w:r>
      <w:r w:rsidR="002868A9">
        <w:t xml:space="preserve">o una estudiante </w:t>
      </w:r>
      <w:r w:rsidR="00F22491">
        <w:t xml:space="preserve">en 8vo semestre o superior de una licenciatura en educación preescolar o carreras afines </w:t>
      </w:r>
    </w:p>
    <w:p w14:paraId="0C9D3B84" w14:textId="62DA3E53" w:rsidR="00BE19D7" w:rsidRPr="00F22491" w:rsidRDefault="00BE19D7" w:rsidP="00F22491">
      <w:pPr>
        <w:rPr>
          <w:b/>
          <w:bCs/>
        </w:rPr>
      </w:pPr>
      <w:r w:rsidRPr="001F6AB5">
        <w:t>.</w:t>
      </w:r>
    </w:p>
    <w:p w14:paraId="04CDA730" w14:textId="2B4C7719" w:rsidR="00B82823" w:rsidRDefault="00576131" w:rsidP="001F6AB5">
      <w:pPr>
        <w:pStyle w:val="Ttulo3"/>
        <w:rPr>
          <w:szCs w:val="22"/>
        </w:rPr>
      </w:pPr>
      <w:bookmarkStart w:id="43" w:name="_Toc120449956"/>
      <w:r>
        <w:rPr>
          <w:szCs w:val="22"/>
        </w:rPr>
        <w:lastRenderedPageBreak/>
        <w:t>Auxiliar</w:t>
      </w:r>
      <w:bookmarkEnd w:id="43"/>
    </w:p>
    <w:p w14:paraId="2F81C29D" w14:textId="4366AF02" w:rsidR="00ED6EF5" w:rsidRPr="00ED6EF5" w:rsidRDefault="00ED6EF5" w:rsidP="00600622">
      <w:pPr>
        <w:ind w:firstLine="720"/>
      </w:pPr>
      <w:r>
        <w:t xml:space="preserve">Las auxiliares del Centro Educativo Mi Nueva Generación tienen un papel muy importante, apoyando a las docentes en el proceso educativo, </w:t>
      </w:r>
      <w:r w:rsidR="00065512">
        <w:t xml:space="preserve">que va desde la planeación de las actividades, </w:t>
      </w:r>
      <w:r w:rsidR="00D06E4F">
        <w:t xml:space="preserve">pasando por su ejecución, </w:t>
      </w:r>
      <w:r w:rsidR="00065512">
        <w:t>hasta la evaluación de los estudiantes. A continuación, se detallan sus funciones.</w:t>
      </w:r>
    </w:p>
    <w:p w14:paraId="7EC76BB0" w14:textId="1DCB4468" w:rsidR="00800246" w:rsidRPr="00D06E4F" w:rsidRDefault="006D3C5A" w:rsidP="00D06E4F">
      <w:pPr>
        <w:pStyle w:val="Ttulo4"/>
      </w:pPr>
      <w:bookmarkStart w:id="44" w:name="_Toc120449957"/>
      <w:r w:rsidRPr="00D06E4F">
        <w:rPr>
          <w:rStyle w:val="Ttulo4Car"/>
          <w:b/>
          <w:smallCaps/>
        </w:rPr>
        <w:t>Funciones</w:t>
      </w:r>
      <w:bookmarkEnd w:id="44"/>
      <w:r w:rsidRPr="00D06E4F">
        <w:rPr>
          <w:rStyle w:val="Ttulo4Car"/>
          <w:b/>
          <w:smallCaps/>
        </w:rPr>
        <w:tab/>
      </w:r>
    </w:p>
    <w:p w14:paraId="02C7D2C2" w14:textId="603FC077" w:rsidR="00065512" w:rsidRDefault="00065512" w:rsidP="00264B27">
      <w:pPr>
        <w:pStyle w:val="Prrafodelista"/>
        <w:numPr>
          <w:ilvl w:val="0"/>
          <w:numId w:val="51"/>
        </w:numPr>
      </w:pPr>
      <w:r w:rsidRPr="001F6AB5">
        <w:t xml:space="preserve">Apoyar </w:t>
      </w:r>
      <w:r>
        <w:t xml:space="preserve">al docente en las etapas </w:t>
      </w:r>
      <w:r w:rsidR="00264B27">
        <w:t xml:space="preserve">de </w:t>
      </w:r>
      <w:r w:rsidR="00264B27" w:rsidRPr="001F6AB5">
        <w:t>preparación</w:t>
      </w:r>
      <w:r>
        <w:t>,</w:t>
      </w:r>
      <w:r w:rsidRPr="001F6AB5">
        <w:t xml:space="preserve"> ejecución</w:t>
      </w:r>
      <w:r>
        <w:t xml:space="preserve"> y evaluación </w:t>
      </w:r>
      <w:r w:rsidRPr="001F6AB5">
        <w:t>de las actividades</w:t>
      </w:r>
      <w:r w:rsidR="00264B27">
        <w:t xml:space="preserve"> pedagógicas.</w:t>
      </w:r>
    </w:p>
    <w:p w14:paraId="1843617B" w14:textId="167C4F02" w:rsidR="00264B27" w:rsidRDefault="00800246" w:rsidP="00264B27">
      <w:pPr>
        <w:pStyle w:val="Prrafodelista"/>
        <w:numPr>
          <w:ilvl w:val="0"/>
          <w:numId w:val="51"/>
        </w:numPr>
      </w:pPr>
      <w:r w:rsidRPr="001F6AB5">
        <w:t xml:space="preserve">Acompañar </w:t>
      </w:r>
      <w:r w:rsidR="00264B27">
        <w:t>a los estudiantes durante el proceso de</w:t>
      </w:r>
      <w:r w:rsidRPr="001F6AB5">
        <w:t xml:space="preserve"> </w:t>
      </w:r>
      <w:r w:rsidR="00D06E4F">
        <w:t xml:space="preserve">enseñanza – </w:t>
      </w:r>
      <w:r w:rsidRPr="001F6AB5">
        <w:t>aprendizaje</w:t>
      </w:r>
      <w:r w:rsidR="00D06E4F">
        <w:t>, resolviendo sus dudas y dando soporte emocional. Nunca realizando las actividades por él.</w:t>
      </w:r>
    </w:p>
    <w:p w14:paraId="39EFBD65" w14:textId="4E01666B" w:rsidR="00D06E4F" w:rsidRDefault="00D06E4F" w:rsidP="00264B27">
      <w:pPr>
        <w:pStyle w:val="Prrafodelista"/>
        <w:numPr>
          <w:ilvl w:val="0"/>
          <w:numId w:val="51"/>
        </w:numPr>
      </w:pPr>
      <w:r>
        <w:t>Diligenciar los textos escolares y cuadernos con los deberes para que el estudiante realice en casa.</w:t>
      </w:r>
    </w:p>
    <w:p w14:paraId="09C8E526" w14:textId="0649AF6C" w:rsidR="00D06E4F" w:rsidRDefault="00D06E4F" w:rsidP="00D06E4F">
      <w:pPr>
        <w:pStyle w:val="Ttulo4"/>
      </w:pPr>
      <w:bookmarkStart w:id="45" w:name="_Toc120449958"/>
      <w:r>
        <w:t>Perfil</w:t>
      </w:r>
      <w:bookmarkEnd w:id="45"/>
    </w:p>
    <w:p w14:paraId="03A6F8E3" w14:textId="119256D5" w:rsidR="00D06E4F" w:rsidRDefault="00D06E4F" w:rsidP="00600622">
      <w:pPr>
        <w:pStyle w:val="Prrafodelista"/>
        <w:ind w:left="360" w:firstLine="360"/>
      </w:pPr>
      <w:r>
        <w:t>Aprovechando que la ciudad de Corozal cuenta con una Escuela Normal Superior, que egresa estudiantes con el ciclo completo de normalistas que poseen conocimientos en educación y pedagogía infantil, el Centro Educativo Mi Nueva Generación ha decido que las auxiliares sean Normalistas egresadas de esta escuela. De esta manera, nos hacemos a un recurso de calidad educativa, al tiempo que brindamos oportunidad a las jóvenes para alimentar su hoja de vida, ganar experiencia laboral y poner en práctica toda la teoría aprendida durante el ciclo.</w:t>
      </w:r>
    </w:p>
    <w:p w14:paraId="44B4C7D5" w14:textId="6F06461D" w:rsidR="00D06E4F" w:rsidRDefault="003A02D7" w:rsidP="00D06E4F">
      <w:pPr>
        <w:pStyle w:val="Ttulo2"/>
        <w:rPr>
          <w:szCs w:val="22"/>
        </w:rPr>
      </w:pPr>
      <w:bookmarkStart w:id="46" w:name="_Toc120449959"/>
      <w:r>
        <w:rPr>
          <w:szCs w:val="22"/>
        </w:rPr>
        <w:lastRenderedPageBreak/>
        <w:t>3</w:t>
      </w:r>
      <w:r w:rsidR="00D06E4F">
        <w:rPr>
          <w:szCs w:val="22"/>
        </w:rPr>
        <w:t>.3. Personero</w:t>
      </w:r>
      <w:r w:rsidR="00BA7E1B">
        <w:rPr>
          <w:szCs w:val="22"/>
        </w:rPr>
        <w:t xml:space="preserve"> estudiantil</w:t>
      </w:r>
      <w:r w:rsidR="00D06E4F">
        <w:rPr>
          <w:szCs w:val="22"/>
        </w:rPr>
        <w:t>.</w:t>
      </w:r>
      <w:bookmarkEnd w:id="46"/>
    </w:p>
    <w:p w14:paraId="7252FBCF" w14:textId="4E6BA74D" w:rsidR="00BA7E1B" w:rsidRDefault="00BA7E1B" w:rsidP="00600622">
      <w:pPr>
        <w:ind w:firstLine="720"/>
      </w:pPr>
      <w:r>
        <w:t xml:space="preserve">En el Centro Educativo Mi Nueva Generación se viven los valores democráticos como parte integral de la propuesta educativa, por esa razón, a pesar de que la institución solo ofrece niveles de educación preescolar, se elige un personero estudiantil, en una jornada democrática y participativa donde los niños y niñas tienen derecho a elegir y ser elegidos mediante votación. </w:t>
      </w:r>
    </w:p>
    <w:p w14:paraId="12FE01ED" w14:textId="541600F2" w:rsidR="004F321C" w:rsidRDefault="004F321C" w:rsidP="007470B9">
      <w:pPr>
        <w:pStyle w:val="Ttulo3"/>
      </w:pPr>
      <w:bookmarkStart w:id="47" w:name="_Toc120449960"/>
      <w:r>
        <w:t>Naturaleza</w:t>
      </w:r>
      <w:bookmarkEnd w:id="47"/>
    </w:p>
    <w:p w14:paraId="0031D39B" w14:textId="77777777" w:rsidR="00554BD0" w:rsidRDefault="00D06E4F" w:rsidP="00600622">
      <w:pPr>
        <w:ind w:firstLine="720"/>
      </w:pPr>
      <w:r>
        <w:t xml:space="preserve">El </w:t>
      </w:r>
      <w:r w:rsidR="006B4BFB">
        <w:t>p</w:t>
      </w:r>
      <w:r>
        <w:t xml:space="preserve">ersonero </w:t>
      </w:r>
      <w:r w:rsidR="006B4BFB">
        <w:t>estudiantil será un estudiante del grado Transición y su función principal será la de promover la sana convivencia y la vivencia de los valores y principios</w:t>
      </w:r>
      <w:r w:rsidR="00554BD0">
        <w:t xml:space="preserve"> de la institución. </w:t>
      </w:r>
    </w:p>
    <w:p w14:paraId="013E4859" w14:textId="56210F22" w:rsidR="00D06E4F" w:rsidRDefault="00865414" w:rsidP="00433139">
      <w:r>
        <w:t xml:space="preserve">Su elección se dará </w:t>
      </w:r>
      <w:r w:rsidR="00433139">
        <w:t xml:space="preserve">dentro de los 60 días siguientes a la fecha de inicio del calendario escolar, esto con el fin de dar tiempo a los docentes de fomentar en los alumnos los valores democráticos, la importancia de los mismos, y las funciones del nuevo personero. </w:t>
      </w:r>
    </w:p>
    <w:p w14:paraId="4D6A2ECF" w14:textId="77777777" w:rsidR="00D06E4F" w:rsidRDefault="00D06E4F" w:rsidP="00D06E4F">
      <w:pPr>
        <w:pStyle w:val="Ttulo3"/>
      </w:pPr>
      <w:bookmarkStart w:id="48" w:name="_Toc120449961"/>
      <w:r w:rsidRPr="00EF02D9">
        <w:rPr>
          <w:szCs w:val="22"/>
        </w:rPr>
        <w:t>Funciones</w:t>
      </w:r>
      <w:r>
        <w:t>:</w:t>
      </w:r>
      <w:bookmarkEnd w:id="48"/>
    </w:p>
    <w:p w14:paraId="20847E77" w14:textId="52607979" w:rsidR="00734771" w:rsidRPr="00734771" w:rsidRDefault="00734771" w:rsidP="00734771">
      <w:pPr>
        <w:numPr>
          <w:ilvl w:val="0"/>
          <w:numId w:val="19"/>
        </w:numPr>
        <w:pBdr>
          <w:top w:val="nil"/>
          <w:left w:val="nil"/>
          <w:bottom w:val="nil"/>
          <w:right w:val="nil"/>
          <w:between w:val="nil"/>
        </w:pBdr>
        <w:spacing w:after="0"/>
      </w:pPr>
      <w:r>
        <w:rPr>
          <w:color w:val="000000"/>
        </w:rPr>
        <w:t>Representar a los estudiantes en los distintos órganos de gobierno escolar y estamentos de la institución.</w:t>
      </w:r>
    </w:p>
    <w:p w14:paraId="7E6BFB3C" w14:textId="5A20F225" w:rsidR="00D06E4F" w:rsidRPr="00734771" w:rsidRDefault="00734771" w:rsidP="00433139">
      <w:pPr>
        <w:pStyle w:val="Prrafodelista"/>
        <w:numPr>
          <w:ilvl w:val="0"/>
          <w:numId w:val="19"/>
        </w:numPr>
      </w:pPr>
      <w:r>
        <w:rPr>
          <w:color w:val="000000"/>
        </w:rPr>
        <w:t xml:space="preserve">Fomentar la vivencia y el respeto a los </w:t>
      </w:r>
      <w:r w:rsidR="00D06E4F" w:rsidRPr="00433139">
        <w:rPr>
          <w:color w:val="000000"/>
        </w:rPr>
        <w:t xml:space="preserve">derechos y deberes de los estudiantes </w:t>
      </w:r>
      <w:r>
        <w:rPr>
          <w:color w:val="000000"/>
        </w:rPr>
        <w:t>consignados en el manual de convivencia.</w:t>
      </w:r>
    </w:p>
    <w:p w14:paraId="416DDD1D" w14:textId="1F1EB1F7" w:rsidR="007470B9" w:rsidRPr="00ED6112" w:rsidRDefault="00734771" w:rsidP="00F8748F">
      <w:pPr>
        <w:pStyle w:val="Prrafodelista"/>
        <w:numPr>
          <w:ilvl w:val="0"/>
          <w:numId w:val="19"/>
        </w:numPr>
        <w:rPr>
          <w:color w:val="000000"/>
        </w:rPr>
      </w:pPr>
      <w:r>
        <w:rPr>
          <w:color w:val="000000"/>
        </w:rPr>
        <w:t>Interceder ante l</w:t>
      </w:r>
      <w:r w:rsidR="00D62B52">
        <w:rPr>
          <w:color w:val="000000"/>
        </w:rPr>
        <w:t xml:space="preserve">a rectora de la institución, para proteger los derechos de los estudiantes cuando se considere que estos han sido vulnerados. </w:t>
      </w:r>
    </w:p>
    <w:p w14:paraId="45E03A38" w14:textId="096F05DD" w:rsidR="00F8748F" w:rsidRDefault="003A02D7" w:rsidP="00F8748F">
      <w:pPr>
        <w:pStyle w:val="Ttulo2"/>
        <w:rPr>
          <w:szCs w:val="22"/>
        </w:rPr>
      </w:pPr>
      <w:bookmarkStart w:id="49" w:name="_Toc120449962"/>
      <w:r>
        <w:rPr>
          <w:szCs w:val="22"/>
        </w:rPr>
        <w:t>3</w:t>
      </w:r>
      <w:r w:rsidR="00F8748F">
        <w:rPr>
          <w:szCs w:val="22"/>
        </w:rPr>
        <w:t>.4. Consejo de padres de Familia.</w:t>
      </w:r>
      <w:bookmarkEnd w:id="49"/>
    </w:p>
    <w:p w14:paraId="287E3AC9" w14:textId="39088D5D" w:rsidR="00326024" w:rsidRPr="007470B9" w:rsidRDefault="00326024" w:rsidP="00600622">
      <w:pPr>
        <w:ind w:firstLine="720"/>
      </w:pPr>
      <w:r>
        <w:t xml:space="preserve">Dentro del Centro Educativo Mi Nueva Generación los padres de familia desempeñan un papel fundamental en el proceso de aprendizaje de los estudiantes, pues </w:t>
      </w:r>
      <w:r>
        <w:lastRenderedPageBreak/>
        <w:t xml:space="preserve">consideramos que es en el hogar donde se </w:t>
      </w:r>
      <w:r w:rsidR="009F5895">
        <w:t>sientan las bases para la estabilidad emocional de los estudiantes</w:t>
      </w:r>
      <w:r w:rsidR="00600622">
        <w:t>, por esa razón decidimos acatar lo dispuesto en el artículo 5 del decreto 1286 de 2005 y conformar este estamento. A continuación, se relaciona su constitución, naturaleza y funciones.</w:t>
      </w:r>
    </w:p>
    <w:p w14:paraId="472F6920" w14:textId="7530C03F" w:rsidR="00F8748F" w:rsidRDefault="00F8748F" w:rsidP="00F8748F">
      <w:pPr>
        <w:pStyle w:val="Ttulo3"/>
      </w:pPr>
      <w:bookmarkStart w:id="50" w:name="_Toc120449963"/>
      <w:r>
        <w:rPr>
          <w:szCs w:val="22"/>
        </w:rPr>
        <w:t>Constitución y Naturaleza</w:t>
      </w:r>
      <w:r>
        <w:t>.</w:t>
      </w:r>
      <w:bookmarkEnd w:id="50"/>
    </w:p>
    <w:p w14:paraId="601ABCC1" w14:textId="6A222689" w:rsidR="00B417A6" w:rsidRDefault="00ED6112" w:rsidP="00B417A6">
      <w:pPr>
        <w:ind w:firstLine="720"/>
      </w:pPr>
      <w:r>
        <w:t xml:space="preserve">El consejo de padres de familia es </w:t>
      </w:r>
      <w:r w:rsidR="00860C08">
        <w:t>el estamento que asegura la participación</w:t>
      </w:r>
      <w:r w:rsidR="00B417A6">
        <w:t xml:space="preserve"> activa y continua </w:t>
      </w:r>
      <w:r w:rsidR="00860C08">
        <w:t>de los padres de familia en el proceso educativo</w:t>
      </w:r>
      <w:r w:rsidR="00B417A6">
        <w:t xml:space="preserve"> de la institución</w:t>
      </w:r>
      <w:r w:rsidR="00A70D45">
        <w:t xml:space="preserve">, a través de </w:t>
      </w:r>
      <w:r w:rsidR="00B417A6">
        <w:t>la</w:t>
      </w:r>
      <w:r w:rsidR="00A70D45">
        <w:t xml:space="preserve"> intervención de sus representantes en los </w:t>
      </w:r>
      <w:r w:rsidR="00B417A6">
        <w:t xml:space="preserve">órganos </w:t>
      </w:r>
      <w:r w:rsidR="00A70D45">
        <w:t>de gobierno es</w:t>
      </w:r>
      <w:r w:rsidR="00B417A6">
        <w:t>colar.</w:t>
      </w:r>
    </w:p>
    <w:p w14:paraId="68232075" w14:textId="02B9579D" w:rsidR="00125A21" w:rsidRDefault="00F8748F" w:rsidP="00125A21">
      <w:pPr>
        <w:pStyle w:val="Prrafodelista"/>
        <w:numPr>
          <w:ilvl w:val="0"/>
          <w:numId w:val="19"/>
        </w:numPr>
      </w:pPr>
      <w:r w:rsidRPr="00EF02D9">
        <w:t xml:space="preserve">Estará integrado por </w:t>
      </w:r>
      <w:r w:rsidR="00B417A6">
        <w:t xml:space="preserve">2 padres de familia </w:t>
      </w:r>
      <w:r w:rsidR="001D0D23">
        <w:t>de cada uno de los niveles de preescolar que ofrecemos en la institució</w:t>
      </w:r>
      <w:r w:rsidR="002B1819">
        <w:t>n</w:t>
      </w:r>
      <w:r w:rsidR="00125A21">
        <w:t>.</w:t>
      </w:r>
    </w:p>
    <w:p w14:paraId="1B62CAE0" w14:textId="52080446" w:rsidR="00125A21" w:rsidRDefault="00125A21" w:rsidP="00125A21">
      <w:pPr>
        <w:pStyle w:val="Prrafodelista"/>
        <w:numPr>
          <w:ilvl w:val="0"/>
          <w:numId w:val="19"/>
        </w:numPr>
      </w:pPr>
      <w:r>
        <w:t>Cualquier padre de familia, con niños matriculados en la institución, puede postularse</w:t>
      </w:r>
      <w:r w:rsidR="000A6E30">
        <w:t xml:space="preserve"> para ser elegido</w:t>
      </w:r>
      <w:r>
        <w:t xml:space="preserve">, siempre y cuando esté al día con las obligaciones financieras que tiene con </w:t>
      </w:r>
      <w:r w:rsidR="000A6E30">
        <w:t>el establecimiento.</w:t>
      </w:r>
      <w:r>
        <w:t xml:space="preserve"> </w:t>
      </w:r>
    </w:p>
    <w:p w14:paraId="68E2A57C" w14:textId="742F3185" w:rsidR="000A6E30" w:rsidRDefault="00125A21" w:rsidP="00125A21">
      <w:pPr>
        <w:pStyle w:val="Prrafodelista"/>
        <w:numPr>
          <w:ilvl w:val="0"/>
          <w:numId w:val="19"/>
        </w:numPr>
      </w:pPr>
      <w:r>
        <w:t>S</w:t>
      </w:r>
      <w:r w:rsidR="002B1819">
        <w:t>us miembros serán elegidos durante el primer mes después de iniciar el calendario escolar</w:t>
      </w:r>
      <w:r w:rsidR="000A6E30">
        <w:t>, en una reunión individual por cada grado, convocada por la rectora.</w:t>
      </w:r>
    </w:p>
    <w:p w14:paraId="0ED63C68" w14:textId="346F1817" w:rsidR="00F8748F" w:rsidRDefault="005B34F5" w:rsidP="00E70720">
      <w:pPr>
        <w:pStyle w:val="Prrafodelista"/>
        <w:numPr>
          <w:ilvl w:val="0"/>
          <w:numId w:val="19"/>
        </w:numPr>
      </w:pPr>
      <w:r>
        <w:t xml:space="preserve">La elección se hará por </w:t>
      </w:r>
      <w:r w:rsidR="006F145D">
        <w:t>mayoría</w:t>
      </w:r>
      <w:r w:rsidR="000A6E30">
        <w:t xml:space="preserve">, </w:t>
      </w:r>
      <w:r w:rsidR="00E70720">
        <w:t xml:space="preserve">la votación será </w:t>
      </w:r>
      <w:r w:rsidR="006F145D">
        <w:t xml:space="preserve">pública </w:t>
      </w:r>
      <w:r w:rsidR="00E70720">
        <w:t xml:space="preserve">y el </w:t>
      </w:r>
      <w:r w:rsidR="006F145D">
        <w:t xml:space="preserve">quorum decisorio </w:t>
      </w:r>
      <w:r w:rsidR="00E70720">
        <w:t xml:space="preserve">será </w:t>
      </w:r>
      <w:r w:rsidR="006F145D">
        <w:t>superior al 50%.</w:t>
      </w:r>
    </w:p>
    <w:p w14:paraId="4BD8115C" w14:textId="77777777" w:rsidR="00F8748F" w:rsidRPr="00EA24E0" w:rsidRDefault="00F8748F" w:rsidP="00F8748F">
      <w:pPr>
        <w:pStyle w:val="Ttulo3"/>
      </w:pPr>
      <w:bookmarkStart w:id="51" w:name="_Toc120449964"/>
      <w:r w:rsidRPr="00EA24E0">
        <w:t>Funciones</w:t>
      </w:r>
      <w:bookmarkEnd w:id="51"/>
    </w:p>
    <w:p w14:paraId="6F5A1073" w14:textId="0F2B19FE" w:rsidR="00E70720" w:rsidRDefault="00E70720" w:rsidP="00F8748F">
      <w:pPr>
        <w:numPr>
          <w:ilvl w:val="0"/>
          <w:numId w:val="8"/>
        </w:numPr>
        <w:pBdr>
          <w:top w:val="nil"/>
          <w:left w:val="nil"/>
          <w:bottom w:val="nil"/>
          <w:right w:val="nil"/>
          <w:between w:val="nil"/>
        </w:pBdr>
        <w:spacing w:after="0"/>
      </w:pPr>
      <w:r>
        <w:t>Participar en la elaboración del Proyecto Educativo Institucional</w:t>
      </w:r>
      <w:r w:rsidR="00761048">
        <w:t>, presentando las mejoras que consideren los padres de familia.</w:t>
      </w:r>
    </w:p>
    <w:p w14:paraId="0390ED5C" w14:textId="27F9E500" w:rsidR="00761048" w:rsidRDefault="00761048" w:rsidP="00F8748F">
      <w:pPr>
        <w:numPr>
          <w:ilvl w:val="0"/>
          <w:numId w:val="8"/>
        </w:numPr>
        <w:pBdr>
          <w:top w:val="nil"/>
          <w:left w:val="nil"/>
          <w:bottom w:val="nil"/>
          <w:right w:val="nil"/>
          <w:between w:val="nil"/>
        </w:pBdr>
        <w:spacing w:after="0"/>
      </w:pPr>
      <w:r>
        <w:t xml:space="preserve">Presentar las propuestas </w:t>
      </w:r>
      <w:r w:rsidR="00A708A0">
        <w:t>de mejora</w:t>
      </w:r>
      <w:r>
        <w:t xml:space="preserve"> al manual de convivencia según </w:t>
      </w:r>
      <w:r w:rsidR="00A708A0">
        <w:t>el punto de vista de los padres de familia.</w:t>
      </w:r>
    </w:p>
    <w:p w14:paraId="7DDD7107" w14:textId="35153C0A" w:rsidR="00E70720" w:rsidRDefault="00E70720" w:rsidP="00F8748F">
      <w:pPr>
        <w:numPr>
          <w:ilvl w:val="0"/>
          <w:numId w:val="8"/>
        </w:numPr>
        <w:pBdr>
          <w:top w:val="nil"/>
          <w:left w:val="nil"/>
          <w:bottom w:val="nil"/>
          <w:right w:val="nil"/>
          <w:between w:val="nil"/>
        </w:pBdr>
        <w:spacing w:after="0"/>
      </w:pPr>
      <w:r>
        <w:t>Participar en la evaluación institucional</w:t>
      </w:r>
      <w:r w:rsidR="00761048">
        <w:t>.</w:t>
      </w:r>
    </w:p>
    <w:p w14:paraId="0021304E" w14:textId="28B889D7" w:rsidR="00E70720" w:rsidRDefault="00E70720" w:rsidP="00F8748F">
      <w:pPr>
        <w:numPr>
          <w:ilvl w:val="0"/>
          <w:numId w:val="8"/>
        </w:numPr>
        <w:pBdr>
          <w:top w:val="nil"/>
          <w:left w:val="nil"/>
          <w:bottom w:val="nil"/>
          <w:right w:val="nil"/>
          <w:between w:val="nil"/>
        </w:pBdr>
        <w:spacing w:after="0"/>
      </w:pPr>
      <w:r>
        <w:lastRenderedPageBreak/>
        <w:t>Fomentar y Apoyar actividades culturales, deportivas y artísticas dentro y fuera de la institución.</w:t>
      </w:r>
    </w:p>
    <w:p w14:paraId="4A8CC33D" w14:textId="0DE3A09D" w:rsidR="00E70720" w:rsidRDefault="00E70720" w:rsidP="00E70720">
      <w:pPr>
        <w:numPr>
          <w:ilvl w:val="0"/>
          <w:numId w:val="8"/>
        </w:numPr>
        <w:pBdr>
          <w:top w:val="nil"/>
          <w:left w:val="nil"/>
          <w:bottom w:val="nil"/>
          <w:right w:val="nil"/>
          <w:between w:val="nil"/>
        </w:pBdr>
        <w:spacing w:after="0"/>
      </w:pPr>
      <w:r>
        <w:t>Fomentar los buenos hábitos de pago, para el cumplimiento oportuno de las obligaciones financieras con la institución.</w:t>
      </w:r>
    </w:p>
    <w:p w14:paraId="1CDF7865" w14:textId="021A72D7" w:rsidR="00F8748F" w:rsidRPr="00E70720" w:rsidRDefault="00E70720" w:rsidP="00E70720">
      <w:pPr>
        <w:numPr>
          <w:ilvl w:val="0"/>
          <w:numId w:val="8"/>
        </w:numPr>
        <w:pBdr>
          <w:top w:val="nil"/>
          <w:left w:val="nil"/>
          <w:bottom w:val="nil"/>
          <w:right w:val="nil"/>
          <w:between w:val="nil"/>
        </w:pBdr>
        <w:spacing w:after="0"/>
      </w:pPr>
      <w:r>
        <w:t>Fomentar la participación activa de los demás padres de familia en las entregas de informes, capacitaciones y demás reuniones administrativas convocadas por los diferentes estamentos de la institución.</w:t>
      </w:r>
    </w:p>
    <w:p w14:paraId="4BB44EFD" w14:textId="3613DB37" w:rsidR="00E70720" w:rsidRPr="00E70720" w:rsidRDefault="00E70720" w:rsidP="00E70720">
      <w:pPr>
        <w:numPr>
          <w:ilvl w:val="0"/>
          <w:numId w:val="8"/>
        </w:numPr>
        <w:pBdr>
          <w:top w:val="nil"/>
          <w:left w:val="nil"/>
          <w:bottom w:val="nil"/>
          <w:right w:val="nil"/>
          <w:between w:val="nil"/>
        </w:pBdr>
        <w:spacing w:after="0"/>
      </w:pPr>
      <w:r>
        <w:rPr>
          <w:color w:val="000000"/>
        </w:rPr>
        <w:t>Fomentar la vivencia de los valores institucionales en los hogares, como método para lograr la estabilidad emocional de los estudiantes y la sana convivencia.</w:t>
      </w:r>
    </w:p>
    <w:p w14:paraId="32CD8D58" w14:textId="744E0E1B" w:rsidR="00761048" w:rsidRDefault="00E70720" w:rsidP="00761048">
      <w:pPr>
        <w:numPr>
          <w:ilvl w:val="0"/>
          <w:numId w:val="8"/>
        </w:numPr>
        <w:pBdr>
          <w:top w:val="nil"/>
          <w:left w:val="nil"/>
          <w:bottom w:val="nil"/>
          <w:right w:val="nil"/>
          <w:between w:val="nil"/>
        </w:pBdr>
        <w:spacing w:after="0"/>
        <w:rPr>
          <w:color w:val="000000"/>
        </w:rPr>
      </w:pPr>
      <w:r>
        <w:rPr>
          <w:color w:val="000000"/>
        </w:rPr>
        <w:t>Servir como mediadores en la solución de conflictos, abriendo espacios participativos de diálogo fraterno.</w:t>
      </w:r>
    </w:p>
    <w:p w14:paraId="38C1CAFE" w14:textId="62E476AC" w:rsidR="00BA2E99" w:rsidRPr="00943655" w:rsidRDefault="003A02D7">
      <w:pPr>
        <w:pStyle w:val="Ttulo2"/>
        <w:rPr>
          <w:szCs w:val="22"/>
        </w:rPr>
      </w:pPr>
      <w:bookmarkStart w:id="52" w:name="_Toc120449965"/>
      <w:r>
        <w:rPr>
          <w:szCs w:val="22"/>
        </w:rPr>
        <w:t>3</w:t>
      </w:r>
      <w:r w:rsidR="00235B72" w:rsidRPr="00943655">
        <w:rPr>
          <w:szCs w:val="22"/>
        </w:rPr>
        <w:t>.</w:t>
      </w:r>
      <w:r w:rsidR="002379EE">
        <w:rPr>
          <w:szCs w:val="22"/>
        </w:rPr>
        <w:t>5</w:t>
      </w:r>
      <w:r w:rsidR="00FE00C9">
        <w:rPr>
          <w:szCs w:val="22"/>
        </w:rPr>
        <w:t>.</w:t>
      </w:r>
      <w:r w:rsidR="00235B72" w:rsidRPr="00943655">
        <w:rPr>
          <w:szCs w:val="22"/>
        </w:rPr>
        <w:t xml:space="preserve"> </w:t>
      </w:r>
      <w:r w:rsidR="00576131">
        <w:rPr>
          <w:szCs w:val="22"/>
        </w:rPr>
        <w:t>Gobierno Escolar</w:t>
      </w:r>
      <w:bookmarkEnd w:id="52"/>
    </w:p>
    <w:p w14:paraId="7D95315C" w14:textId="3F2D85D1" w:rsidR="00BA2E99" w:rsidRDefault="003A02D7" w:rsidP="00DA3B19">
      <w:pPr>
        <w:ind w:firstLine="360"/>
      </w:pPr>
      <w:r>
        <w:t>El gobierno escolar del Centro Educativo Mi Nueva Generación</w:t>
      </w:r>
      <w:r w:rsidR="00C6653D">
        <w:t xml:space="preserve"> se constituye como las instancias </w:t>
      </w:r>
      <w:r>
        <w:t xml:space="preserve">de </w:t>
      </w:r>
      <w:r w:rsidR="00C6653D">
        <w:t>representación y participación colectiva de toda la comunidad educativa, donde los miembros pueden expresar sus opiniones, en espacios democráticos y propositivos, que impactan a toda la comunidad.</w:t>
      </w:r>
    </w:p>
    <w:p w14:paraId="622A8CD3" w14:textId="729B9D6C" w:rsidR="004E28CB" w:rsidRDefault="00C6653D" w:rsidP="00DA3B19">
      <w:pPr>
        <w:ind w:firstLine="360"/>
      </w:pPr>
      <w:r>
        <w:t>Las funciones generales del Gobierno Escolar</w:t>
      </w:r>
      <w:r w:rsidR="004E28CB">
        <w:t xml:space="preserve"> de la institución, se rigen por lo reglamentado </w:t>
      </w:r>
      <w:r>
        <w:t xml:space="preserve">en el </w:t>
      </w:r>
      <w:r w:rsidR="004E28CB">
        <w:t xml:space="preserve">artículo 19 del </w:t>
      </w:r>
      <w:r>
        <w:t>Decreto 1860 de 1994</w:t>
      </w:r>
      <w:r w:rsidR="004E28CB">
        <w:t xml:space="preserve"> </w:t>
      </w:r>
      <w:r>
        <w:t>y en</w:t>
      </w:r>
      <w:r w:rsidR="004E28CB">
        <w:t xml:space="preserve"> el artículo 142 de</w:t>
      </w:r>
      <w:r>
        <w:t xml:space="preserve"> la Ley 115, </w:t>
      </w:r>
      <w:r w:rsidR="004E28CB">
        <w:t>donde se expresa que sus funciones son:</w:t>
      </w:r>
    </w:p>
    <w:p w14:paraId="5051FE77" w14:textId="1E729F43" w:rsidR="004E28CB" w:rsidRDefault="00C6653D" w:rsidP="004E28CB">
      <w:pPr>
        <w:pStyle w:val="Prrafodelista"/>
        <w:numPr>
          <w:ilvl w:val="0"/>
          <w:numId w:val="19"/>
        </w:numPr>
      </w:pPr>
      <w:r>
        <w:t xml:space="preserve">Garantizar la participación democrática de todos los estamentos de la comunidad educativa y </w:t>
      </w:r>
      <w:r w:rsidR="004E28CB">
        <w:t>vivenciar</w:t>
      </w:r>
      <w:r>
        <w:t xml:space="preserve"> la práctica del pluralismo, la tolerancia, el diálogo y la concertación. </w:t>
      </w:r>
    </w:p>
    <w:p w14:paraId="7AD603FB" w14:textId="77777777" w:rsidR="004E28CB" w:rsidRDefault="00C6653D" w:rsidP="004E28CB">
      <w:pPr>
        <w:pStyle w:val="Prrafodelista"/>
        <w:numPr>
          <w:ilvl w:val="0"/>
          <w:numId w:val="19"/>
        </w:numPr>
      </w:pPr>
      <w:r>
        <w:t xml:space="preserve">Democratizar las decisiones de carácter técnico y pedagógico del plantel. </w:t>
      </w:r>
    </w:p>
    <w:p w14:paraId="507382E9" w14:textId="79E8CA08" w:rsidR="00C6653D" w:rsidRDefault="00C6653D" w:rsidP="004E28CB">
      <w:pPr>
        <w:pStyle w:val="Prrafodelista"/>
        <w:numPr>
          <w:ilvl w:val="0"/>
          <w:numId w:val="19"/>
        </w:numPr>
      </w:pPr>
      <w:r>
        <w:lastRenderedPageBreak/>
        <w:t>Fortalecer una cultura de participación, mediante la acción efectiva que integre a todos los miembros de la comunidad educativa en torno a propósitos comunes.</w:t>
      </w:r>
    </w:p>
    <w:p w14:paraId="193092DC" w14:textId="5725677B" w:rsidR="00C6653D" w:rsidRPr="00943655" w:rsidRDefault="00C6653D" w:rsidP="00DA3B19">
      <w:pPr>
        <w:ind w:firstLine="360"/>
      </w:pPr>
      <w:r>
        <w:t xml:space="preserve">En nuestro caso, está conformado por el Consejo Directivo, el Consejo Académico, y el Comité de convivencia escolar. A continuación, se </w:t>
      </w:r>
      <w:r w:rsidR="004E28CB">
        <w:t>presenta la Naturaleza y funciones de cada uno de ellos.</w:t>
      </w:r>
    </w:p>
    <w:p w14:paraId="5F939460" w14:textId="1BDBDD36" w:rsidR="00BA2E99" w:rsidRDefault="003A02D7" w:rsidP="00DA3B19">
      <w:pPr>
        <w:pStyle w:val="Ttulo3"/>
        <w:rPr>
          <w:szCs w:val="22"/>
        </w:rPr>
      </w:pPr>
      <w:bookmarkStart w:id="53" w:name="_Toc120449966"/>
      <w:r>
        <w:rPr>
          <w:szCs w:val="22"/>
        </w:rPr>
        <w:t>3</w:t>
      </w:r>
      <w:r w:rsidR="00235B72">
        <w:rPr>
          <w:szCs w:val="22"/>
        </w:rPr>
        <w:t>.</w:t>
      </w:r>
      <w:r>
        <w:rPr>
          <w:szCs w:val="22"/>
        </w:rPr>
        <w:t>5</w:t>
      </w:r>
      <w:r w:rsidR="00235B72">
        <w:rPr>
          <w:szCs w:val="22"/>
        </w:rPr>
        <w:t>.1 Consejo Directivo</w:t>
      </w:r>
      <w:bookmarkEnd w:id="53"/>
    </w:p>
    <w:p w14:paraId="1B022B2A" w14:textId="1764E11E" w:rsidR="004E28CB" w:rsidRDefault="004E28CB" w:rsidP="004E28CB">
      <w:pPr>
        <w:pStyle w:val="Ttulo4"/>
      </w:pPr>
      <w:bookmarkStart w:id="54" w:name="_Toc120449967"/>
      <w:r>
        <w:t>Naturaleza</w:t>
      </w:r>
      <w:bookmarkEnd w:id="54"/>
      <w:r>
        <w:t xml:space="preserve"> </w:t>
      </w:r>
    </w:p>
    <w:p w14:paraId="1D36BBA6" w14:textId="6C2A1D91" w:rsidR="003A02D7" w:rsidRDefault="003A02D7" w:rsidP="004E28CB">
      <w:pPr>
        <w:ind w:firstLine="720"/>
      </w:pPr>
      <w:r>
        <w:t xml:space="preserve">El </w:t>
      </w:r>
      <w:r w:rsidR="004E28CB">
        <w:t>C</w:t>
      </w:r>
      <w:r>
        <w:t xml:space="preserve">onsejo </w:t>
      </w:r>
      <w:r w:rsidR="004E28CB">
        <w:t>D</w:t>
      </w:r>
      <w:r>
        <w:t xml:space="preserve">irectivo del Centro Educativo Mi Nueva Generación es el máximo órgano </w:t>
      </w:r>
      <w:r w:rsidR="004E28CB">
        <w:t>administrativo y académico de la institución, y cuenta con representación de todos los miembros de la comunidad educativa.</w:t>
      </w:r>
    </w:p>
    <w:p w14:paraId="3800343D" w14:textId="77777777" w:rsidR="00796731" w:rsidRDefault="00796731" w:rsidP="004E28CB">
      <w:pPr>
        <w:ind w:firstLine="720"/>
      </w:pPr>
      <w:r>
        <w:t>En nuestra institución está conformado por:</w:t>
      </w:r>
    </w:p>
    <w:p w14:paraId="6D6AE421" w14:textId="77777777" w:rsidR="00796731" w:rsidRDefault="00796731" w:rsidP="00796731">
      <w:pPr>
        <w:pStyle w:val="Prrafodelista"/>
        <w:numPr>
          <w:ilvl w:val="0"/>
          <w:numId w:val="19"/>
        </w:numPr>
      </w:pPr>
      <w:r>
        <w:t>L</w:t>
      </w:r>
      <w:r w:rsidR="004E28CB">
        <w:t>a Rectora, quien lo preside y convoca</w:t>
      </w:r>
      <w:r>
        <w:t>.</w:t>
      </w:r>
    </w:p>
    <w:p w14:paraId="10BB80E8" w14:textId="77777777" w:rsidR="00796731" w:rsidRDefault="00796731" w:rsidP="00796731">
      <w:pPr>
        <w:pStyle w:val="Prrafodelista"/>
        <w:numPr>
          <w:ilvl w:val="0"/>
          <w:numId w:val="19"/>
        </w:numPr>
      </w:pPr>
      <w:r>
        <w:t>L</w:t>
      </w:r>
      <w:r w:rsidR="00032793">
        <w:t>a secretaria como encargada de la gestión financiera</w:t>
      </w:r>
      <w:r>
        <w:t>.</w:t>
      </w:r>
    </w:p>
    <w:p w14:paraId="294CD517" w14:textId="77777777" w:rsidR="00796731" w:rsidRDefault="00796731" w:rsidP="00796731">
      <w:pPr>
        <w:pStyle w:val="Prrafodelista"/>
        <w:numPr>
          <w:ilvl w:val="0"/>
          <w:numId w:val="19"/>
        </w:numPr>
      </w:pPr>
      <w:r>
        <w:t>D</w:t>
      </w:r>
      <w:r w:rsidR="004E28CB">
        <w:t>os representantes de los padres de familia</w:t>
      </w:r>
      <w:r>
        <w:t>.</w:t>
      </w:r>
    </w:p>
    <w:p w14:paraId="5C9BFB51" w14:textId="77777777" w:rsidR="00796731" w:rsidRDefault="00796731" w:rsidP="00796731">
      <w:pPr>
        <w:pStyle w:val="Prrafodelista"/>
        <w:numPr>
          <w:ilvl w:val="0"/>
          <w:numId w:val="19"/>
        </w:numPr>
      </w:pPr>
      <w:r>
        <w:t>D</w:t>
      </w:r>
      <w:r w:rsidR="004E28CB">
        <w:t>os representantes de los docentes</w:t>
      </w:r>
      <w:r>
        <w:t>.</w:t>
      </w:r>
    </w:p>
    <w:p w14:paraId="3169A126" w14:textId="77777777" w:rsidR="00796731" w:rsidRDefault="00796731" w:rsidP="00796731">
      <w:pPr>
        <w:pStyle w:val="Prrafodelista"/>
        <w:numPr>
          <w:ilvl w:val="0"/>
          <w:numId w:val="19"/>
        </w:numPr>
      </w:pPr>
      <w:r>
        <w:t>E</w:t>
      </w:r>
      <w:r w:rsidR="00032793">
        <w:t>l personero</w:t>
      </w:r>
      <w:r>
        <w:t>.</w:t>
      </w:r>
    </w:p>
    <w:p w14:paraId="28D90B6B" w14:textId="681DBC78" w:rsidR="004E28CB" w:rsidRDefault="00796731" w:rsidP="00796731">
      <w:pPr>
        <w:pStyle w:val="Prrafodelista"/>
        <w:numPr>
          <w:ilvl w:val="0"/>
          <w:numId w:val="19"/>
        </w:numPr>
      </w:pPr>
      <w:r>
        <w:t>U</w:t>
      </w:r>
      <w:r w:rsidR="004E28CB">
        <w:t>n representante del sector productivo de la comunidad.</w:t>
      </w:r>
    </w:p>
    <w:p w14:paraId="37626D2A" w14:textId="6396D5EB" w:rsidR="00032793" w:rsidRDefault="00032793" w:rsidP="004E28CB">
      <w:pPr>
        <w:ind w:firstLine="720"/>
      </w:pPr>
      <w:r>
        <w:t xml:space="preserve">Teniendo en cuenta </w:t>
      </w:r>
      <w:r w:rsidRPr="007C15D8">
        <w:t xml:space="preserve">las atribuciones que le confiere </w:t>
      </w:r>
      <w:r>
        <w:t xml:space="preserve">la </w:t>
      </w:r>
      <w:r w:rsidRPr="007C15D8">
        <w:t xml:space="preserve">Ley General de </w:t>
      </w:r>
      <w:r w:rsidR="006279C2" w:rsidRPr="007C15D8">
        <w:t xml:space="preserve">Educación, </w:t>
      </w:r>
      <w:r w:rsidR="006279C2">
        <w:t>y</w:t>
      </w:r>
      <w:r w:rsidRPr="007C15D8">
        <w:t xml:space="preserve"> </w:t>
      </w:r>
      <w:r>
        <w:t xml:space="preserve">el </w:t>
      </w:r>
      <w:r w:rsidRPr="007C15D8">
        <w:t>Decreto 9921 de 21 de mayo de 2002</w:t>
      </w:r>
      <w:r>
        <w:t xml:space="preserve"> al </w:t>
      </w:r>
      <w:r w:rsidRPr="007C15D8">
        <w:t xml:space="preserve"> Consejo Directivo</w:t>
      </w:r>
      <w:r>
        <w:t>, se acuerda que este se dará su propio reglamento, acogiéndose a lo establecido en la Ley 715 de 2001 y la Ley 115 de 1994. Por tanto, el reglamento interno de este órgano de Gobierno escolar lo podrán encontrar en el Anexo B – Reglamento Interno Del Consejo Directivo.</w:t>
      </w:r>
    </w:p>
    <w:p w14:paraId="1D42F7D6" w14:textId="2D2A9BF1" w:rsidR="00423205" w:rsidRPr="00423205" w:rsidRDefault="0072376D" w:rsidP="00A12DB0">
      <w:pPr>
        <w:pStyle w:val="Ttulo4"/>
      </w:pPr>
      <w:bookmarkStart w:id="55" w:name="_Toc120449968"/>
      <w:r w:rsidRPr="00423205">
        <w:lastRenderedPageBreak/>
        <w:t>Funciones</w:t>
      </w:r>
      <w:bookmarkEnd w:id="55"/>
      <w:r w:rsidRPr="00423205">
        <w:t xml:space="preserve"> </w:t>
      </w:r>
    </w:p>
    <w:p w14:paraId="4EFE116E" w14:textId="7D2111B9" w:rsidR="00032793" w:rsidRDefault="00032793" w:rsidP="00032793">
      <w:pPr>
        <w:ind w:firstLine="360"/>
      </w:pPr>
      <w:r>
        <w:t>El Centro Educativo Mi Nueva Generación recoge las funciones señaladas en el artículo 144 de la Ley 115 de 1994 y se las entrega al Consejo Directivo de la Institución. Por tanto, sus funciones son:</w:t>
      </w:r>
    </w:p>
    <w:p w14:paraId="42196E3D" w14:textId="5B098584" w:rsidR="00032793" w:rsidRPr="00032793" w:rsidRDefault="00032793" w:rsidP="00032793">
      <w:pPr>
        <w:pStyle w:val="Prrafodelista"/>
        <w:numPr>
          <w:ilvl w:val="0"/>
          <w:numId w:val="19"/>
        </w:numPr>
        <w:ind w:left="709"/>
        <w:rPr>
          <w:rFonts w:cs="Arial"/>
        </w:rPr>
      </w:pPr>
      <w:r w:rsidRPr="00032793">
        <w:rPr>
          <w:rFonts w:cs="Arial"/>
          <w:color w:val="000000"/>
          <w:spacing w:val="8"/>
          <w:shd w:val="clear" w:color="auto" w:fill="FFFFFF"/>
        </w:rPr>
        <w:t>Tomar las decisiones que afecten el funcionamiento de la institución excepto las que sean competencia de otra autoridad, tales como las reservadas a la dirección administrativa, en el caso de los establecimientos privados</w:t>
      </w:r>
      <w:r>
        <w:rPr>
          <w:rFonts w:cs="Arial"/>
          <w:color w:val="000000"/>
          <w:spacing w:val="8"/>
          <w:shd w:val="clear" w:color="auto" w:fill="FFFFFF"/>
        </w:rPr>
        <w:t>.</w:t>
      </w:r>
    </w:p>
    <w:p w14:paraId="1753F498" w14:textId="701A444C" w:rsidR="00032793" w:rsidRPr="00032793" w:rsidRDefault="00032793" w:rsidP="00032793">
      <w:pPr>
        <w:pStyle w:val="Prrafodelista"/>
        <w:numPr>
          <w:ilvl w:val="0"/>
          <w:numId w:val="19"/>
        </w:numPr>
        <w:ind w:left="709"/>
        <w:rPr>
          <w:rFonts w:cs="Arial"/>
        </w:rPr>
      </w:pPr>
      <w:r>
        <w:t>Servir de instancia para resolver los conflictos que se presenten entre los docentes y administrativos, con los estudiantes del establecimiento educativo y después de haber agotado los procedimientos previstos en el reglamento o manual de convivencia</w:t>
      </w:r>
    </w:p>
    <w:p w14:paraId="7806C81C" w14:textId="77777777" w:rsidR="00032793" w:rsidRPr="00032793" w:rsidRDefault="00032793" w:rsidP="00032793">
      <w:pPr>
        <w:pStyle w:val="Prrafodelista"/>
        <w:numPr>
          <w:ilvl w:val="0"/>
          <w:numId w:val="19"/>
        </w:numPr>
        <w:ind w:left="709"/>
        <w:rPr>
          <w:rFonts w:cs="Arial"/>
        </w:rPr>
      </w:pPr>
      <w:r>
        <w:t>Adoptar el manual de convivencia de la institución.</w:t>
      </w:r>
    </w:p>
    <w:p w14:paraId="4C499F8C" w14:textId="59E64E79" w:rsidR="00032793" w:rsidRPr="00032793" w:rsidRDefault="00032793" w:rsidP="00032793">
      <w:pPr>
        <w:pStyle w:val="Prrafodelista"/>
        <w:numPr>
          <w:ilvl w:val="0"/>
          <w:numId w:val="19"/>
        </w:numPr>
        <w:ind w:left="709"/>
        <w:rPr>
          <w:rFonts w:cs="Arial"/>
        </w:rPr>
      </w:pPr>
      <w:r>
        <w:t xml:space="preserve">Fijar los criterios para la asignación de cupos disponibles para la admisión de nuevos estudiantes. </w:t>
      </w:r>
    </w:p>
    <w:p w14:paraId="25011305" w14:textId="77777777" w:rsidR="00032793" w:rsidRPr="00032793" w:rsidRDefault="00032793" w:rsidP="00032793">
      <w:pPr>
        <w:pStyle w:val="Prrafodelista"/>
        <w:numPr>
          <w:ilvl w:val="0"/>
          <w:numId w:val="19"/>
        </w:numPr>
        <w:ind w:left="709"/>
        <w:rPr>
          <w:rFonts w:cs="Arial"/>
        </w:rPr>
      </w:pPr>
      <w:r>
        <w:t>Asumir la defensa y garantía de los derechos de toda la comunidad educativa, cuando alguno de sus miembros se sienta lesionado</w:t>
      </w:r>
    </w:p>
    <w:p w14:paraId="3ABB0B99" w14:textId="0E3739E7" w:rsidR="00032793" w:rsidRPr="00F85C9F" w:rsidRDefault="00032793" w:rsidP="00032793">
      <w:pPr>
        <w:pStyle w:val="Prrafodelista"/>
        <w:numPr>
          <w:ilvl w:val="0"/>
          <w:numId w:val="19"/>
        </w:numPr>
        <w:ind w:left="709"/>
        <w:rPr>
          <w:rFonts w:cs="Arial"/>
        </w:rPr>
      </w:pPr>
      <w:r>
        <w:t>Aprobar el plan anual de actualización académica del personal docente presentado por la Rectora.</w:t>
      </w:r>
    </w:p>
    <w:p w14:paraId="1AB6A008" w14:textId="77777777" w:rsidR="00F85C9F" w:rsidRPr="00F85C9F" w:rsidRDefault="00F85C9F" w:rsidP="00032793">
      <w:pPr>
        <w:pStyle w:val="Prrafodelista"/>
        <w:numPr>
          <w:ilvl w:val="0"/>
          <w:numId w:val="19"/>
        </w:numPr>
        <w:ind w:left="709"/>
        <w:rPr>
          <w:rFonts w:cs="Arial"/>
        </w:rPr>
      </w:pPr>
      <w:r>
        <w:t>Participar en la planeación y evaluación del proyecto educativo institucional, del currículo y de los proyectos transversales y someterlos a la consideración de la Secretaría de Educación respectiva o del organismo que haga sus veces, para que verifiquen el cumplimiento de los requisitos establecidos en la ley y los reglamentos.</w:t>
      </w:r>
    </w:p>
    <w:p w14:paraId="7671DDE8" w14:textId="77777777" w:rsidR="00F85C9F" w:rsidRPr="00F85C9F" w:rsidRDefault="00F85C9F" w:rsidP="00032793">
      <w:pPr>
        <w:pStyle w:val="Prrafodelista"/>
        <w:numPr>
          <w:ilvl w:val="0"/>
          <w:numId w:val="19"/>
        </w:numPr>
        <w:ind w:left="709"/>
        <w:rPr>
          <w:rFonts w:cs="Arial"/>
        </w:rPr>
      </w:pPr>
      <w:r>
        <w:lastRenderedPageBreak/>
        <w:t>Aprobar estímulos y sanciones para el buen desempeño académico y social del estudiante, que han de incorporarse al manual de convivencia. En ningún caso pueden ser contrarios a la dignidad del estudiante</w:t>
      </w:r>
    </w:p>
    <w:p w14:paraId="73F12765" w14:textId="77777777" w:rsidR="00F85C9F" w:rsidRPr="00F85C9F" w:rsidRDefault="00F85C9F" w:rsidP="00032793">
      <w:pPr>
        <w:pStyle w:val="Prrafodelista"/>
        <w:numPr>
          <w:ilvl w:val="0"/>
          <w:numId w:val="19"/>
        </w:numPr>
        <w:ind w:left="709"/>
        <w:rPr>
          <w:rFonts w:cs="Arial"/>
        </w:rPr>
      </w:pPr>
      <w:r>
        <w:t>Recomendar criterios de participación de la institución en actividades comunitarias, culturales, deportivas y recreativas</w:t>
      </w:r>
    </w:p>
    <w:p w14:paraId="0E708EC1" w14:textId="77777777" w:rsidR="00F85C9F" w:rsidRPr="00F85C9F" w:rsidRDefault="00F85C9F" w:rsidP="00032793">
      <w:pPr>
        <w:pStyle w:val="Prrafodelista"/>
        <w:numPr>
          <w:ilvl w:val="0"/>
          <w:numId w:val="19"/>
        </w:numPr>
        <w:ind w:left="709"/>
        <w:rPr>
          <w:rFonts w:cs="Arial"/>
        </w:rPr>
      </w:pPr>
      <w:r>
        <w:t xml:space="preserve">Promover las relaciones de tipo académico, deportivo y cultural con otras instituciones educativas y la conformación de organizaciones juveniles. </w:t>
      </w:r>
    </w:p>
    <w:p w14:paraId="605CA31B" w14:textId="77777777" w:rsidR="00F85C9F" w:rsidRPr="00F85C9F" w:rsidRDefault="00F85C9F" w:rsidP="00032793">
      <w:pPr>
        <w:pStyle w:val="Prrafodelista"/>
        <w:numPr>
          <w:ilvl w:val="0"/>
          <w:numId w:val="19"/>
        </w:numPr>
        <w:ind w:left="709"/>
        <w:rPr>
          <w:rFonts w:cs="Arial"/>
        </w:rPr>
      </w:pPr>
      <w:r>
        <w:t>Reglamentar los procesos electorales previstos en el presente decreto.</w:t>
      </w:r>
    </w:p>
    <w:p w14:paraId="60F8CEF6" w14:textId="77777777" w:rsidR="00F85C9F" w:rsidRPr="00F85C9F" w:rsidRDefault="00F85C9F" w:rsidP="00032793">
      <w:pPr>
        <w:pStyle w:val="Prrafodelista"/>
        <w:numPr>
          <w:ilvl w:val="0"/>
          <w:numId w:val="19"/>
        </w:numPr>
        <w:ind w:left="709"/>
        <w:rPr>
          <w:rFonts w:cs="Arial"/>
        </w:rPr>
      </w:pPr>
      <w:r>
        <w:t xml:space="preserve">Determinar la forma de realización de los pagos y de los recaudos del Fondo de Servicios Educativos de la institución. </w:t>
      </w:r>
    </w:p>
    <w:p w14:paraId="76D535C2" w14:textId="77777777" w:rsidR="00F85C9F" w:rsidRPr="00F85C9F" w:rsidRDefault="00F85C9F" w:rsidP="00032793">
      <w:pPr>
        <w:pStyle w:val="Prrafodelista"/>
        <w:numPr>
          <w:ilvl w:val="0"/>
          <w:numId w:val="19"/>
        </w:numPr>
        <w:ind w:left="709"/>
        <w:rPr>
          <w:rFonts w:cs="Arial"/>
        </w:rPr>
      </w:pPr>
      <w:r>
        <w:t xml:space="preserve">Definir y adoptar el sistema institucional de evaluación y consignarlo en un acta (numeral 3 del artículo 8 del Decreto 1290 de 2009), después de la revisión del Consejo Académico. </w:t>
      </w:r>
    </w:p>
    <w:p w14:paraId="77B519A6" w14:textId="208058A3" w:rsidR="00F85C9F" w:rsidRPr="00032793" w:rsidRDefault="00F85C9F" w:rsidP="00032793">
      <w:pPr>
        <w:pStyle w:val="Prrafodelista"/>
        <w:numPr>
          <w:ilvl w:val="0"/>
          <w:numId w:val="19"/>
        </w:numPr>
        <w:ind w:left="709"/>
        <w:rPr>
          <w:rFonts w:cs="Arial"/>
        </w:rPr>
      </w:pPr>
      <w:r>
        <w:t>Servir de instancia para decidir sobre reclamaciones que presenten los estudiantes o sus padres en relación con la evaluación o promoción. (numeral 7 del artículo 11 del Decreto 1290).</w:t>
      </w:r>
    </w:p>
    <w:p w14:paraId="3C223FC2" w14:textId="0D5017D3" w:rsidR="00BA2E99" w:rsidRPr="0072376D" w:rsidRDefault="00235B72" w:rsidP="00BA553E">
      <w:pPr>
        <w:numPr>
          <w:ilvl w:val="0"/>
          <w:numId w:val="5"/>
        </w:numPr>
        <w:pBdr>
          <w:top w:val="nil"/>
          <w:left w:val="nil"/>
          <w:bottom w:val="nil"/>
          <w:right w:val="nil"/>
          <w:between w:val="nil"/>
        </w:pBdr>
      </w:pPr>
      <w:r>
        <w:rPr>
          <w:color w:val="000000"/>
        </w:rPr>
        <w:t>Darse su propio reglamento.</w:t>
      </w:r>
    </w:p>
    <w:p w14:paraId="61D58546" w14:textId="77777777" w:rsidR="00423205" w:rsidRPr="00423205" w:rsidRDefault="00423205" w:rsidP="00423205">
      <w:pPr>
        <w:pStyle w:val="Prrafodelista"/>
        <w:pBdr>
          <w:top w:val="nil"/>
          <w:left w:val="nil"/>
          <w:bottom w:val="nil"/>
          <w:right w:val="nil"/>
          <w:between w:val="nil"/>
        </w:pBdr>
        <w:rPr>
          <w:b/>
          <w:bCs/>
        </w:rPr>
      </w:pPr>
    </w:p>
    <w:p w14:paraId="08F4CB59" w14:textId="3E34B21E" w:rsidR="00BA2E99" w:rsidRDefault="00235B72" w:rsidP="003A02D7">
      <w:pPr>
        <w:pStyle w:val="Ttulo3"/>
        <w:numPr>
          <w:ilvl w:val="2"/>
          <w:numId w:val="53"/>
        </w:numPr>
        <w:rPr>
          <w:szCs w:val="22"/>
        </w:rPr>
      </w:pPr>
      <w:bookmarkStart w:id="56" w:name="_Toc120449969"/>
      <w:r>
        <w:rPr>
          <w:szCs w:val="22"/>
        </w:rPr>
        <w:t>Consejo Académico.</w:t>
      </w:r>
      <w:bookmarkEnd w:id="56"/>
    </w:p>
    <w:p w14:paraId="407EF824" w14:textId="22932E5E" w:rsidR="00822E9C" w:rsidRDefault="00822E9C" w:rsidP="00822E9C">
      <w:pPr>
        <w:pStyle w:val="Ttulo4"/>
      </w:pPr>
      <w:bookmarkStart w:id="57" w:name="_Toc120449970"/>
      <w:r>
        <w:t>Naturaleza</w:t>
      </w:r>
      <w:bookmarkEnd w:id="57"/>
    </w:p>
    <w:p w14:paraId="6DD78AE2" w14:textId="00F7E0FD" w:rsidR="00822E9C" w:rsidRDefault="0074541D" w:rsidP="00905B1C">
      <w:pPr>
        <w:ind w:firstLine="709"/>
      </w:pPr>
      <w:r>
        <w:t xml:space="preserve">El Consejo Académico del Centro Educativo Mi Nueva Generación es una instancia democrática, participativa y propositiva, que </w:t>
      </w:r>
      <w:r w:rsidR="00A1294D">
        <w:t xml:space="preserve">lidera la implementación y </w:t>
      </w:r>
      <w:r w:rsidR="004700A6">
        <w:t>mejora constante</w:t>
      </w:r>
      <w:r w:rsidR="00A1294D">
        <w:t xml:space="preserve"> </w:t>
      </w:r>
      <w:r w:rsidR="0077399A">
        <w:t xml:space="preserve">de la propuesta pedagógica y por tanto </w:t>
      </w:r>
      <w:r w:rsidR="00A1294D">
        <w:t xml:space="preserve">es la encargada de </w:t>
      </w:r>
      <w:r w:rsidR="0077399A">
        <w:t>la formación integral de</w:t>
      </w:r>
      <w:r w:rsidR="00A1294D">
        <w:t xml:space="preserve"> </w:t>
      </w:r>
      <w:r w:rsidR="004700A6">
        <w:t>los alumnos</w:t>
      </w:r>
      <w:r w:rsidR="00407EEE">
        <w:t xml:space="preserve">, así como de la formación continua de los docentes. </w:t>
      </w:r>
    </w:p>
    <w:p w14:paraId="03042F4F" w14:textId="77777777" w:rsidR="00796731" w:rsidRDefault="00822E9C" w:rsidP="00905B1C">
      <w:pPr>
        <w:ind w:firstLine="709"/>
      </w:pPr>
      <w:r>
        <w:lastRenderedPageBreak/>
        <w:t>En nuestra institución lo conforman</w:t>
      </w:r>
      <w:r w:rsidR="00796731">
        <w:t>:</w:t>
      </w:r>
    </w:p>
    <w:p w14:paraId="2CF3A6DE" w14:textId="77777777" w:rsidR="00796731" w:rsidRDefault="00796731" w:rsidP="00796731">
      <w:pPr>
        <w:pStyle w:val="Prrafodelista"/>
        <w:numPr>
          <w:ilvl w:val="0"/>
          <w:numId w:val="19"/>
        </w:numPr>
      </w:pPr>
      <w:r>
        <w:t>L</w:t>
      </w:r>
      <w:r w:rsidR="00194619">
        <w:t>a Rectora, quien lo preside y convoca</w:t>
      </w:r>
      <w:r>
        <w:t>.</w:t>
      </w:r>
    </w:p>
    <w:p w14:paraId="59BE9A85" w14:textId="77777777" w:rsidR="00796731" w:rsidRDefault="00796731" w:rsidP="00796731">
      <w:pPr>
        <w:pStyle w:val="Prrafodelista"/>
        <w:numPr>
          <w:ilvl w:val="0"/>
          <w:numId w:val="19"/>
        </w:numPr>
      </w:pPr>
      <w:r>
        <w:t>U</w:t>
      </w:r>
      <w:r w:rsidR="00194619">
        <w:t xml:space="preserve">n </w:t>
      </w:r>
      <w:r w:rsidR="006B5B4B">
        <w:t>docente de cada uno de los niveles que se ofertan en preescolar</w:t>
      </w:r>
      <w:r>
        <w:t>.</w:t>
      </w:r>
    </w:p>
    <w:p w14:paraId="210F5BCF" w14:textId="34360B20" w:rsidR="0074541D" w:rsidRDefault="00796731" w:rsidP="00796731">
      <w:pPr>
        <w:pStyle w:val="Prrafodelista"/>
        <w:numPr>
          <w:ilvl w:val="0"/>
          <w:numId w:val="19"/>
        </w:numPr>
      </w:pPr>
      <w:r>
        <w:t>Un docente líder de cada uno de los proyectos transversales.</w:t>
      </w:r>
    </w:p>
    <w:p w14:paraId="13EBA0C4" w14:textId="149A3AF4" w:rsidR="006279C2" w:rsidRDefault="006279C2" w:rsidP="006279C2">
      <w:pPr>
        <w:ind w:firstLine="709"/>
      </w:pPr>
      <w:r>
        <w:t xml:space="preserve">Teniendo en cuenta </w:t>
      </w:r>
      <w:r w:rsidRPr="007C15D8">
        <w:t>las atribuciones que le confiere</w:t>
      </w:r>
      <w:r w:rsidR="00671D77">
        <w:t xml:space="preserve">n al Consejo Académico la </w:t>
      </w:r>
      <w:r w:rsidRPr="007C15D8">
        <w:t xml:space="preserve">Ley General de Educación, </w:t>
      </w:r>
      <w:r>
        <w:t>y</w:t>
      </w:r>
      <w:r w:rsidRPr="007C15D8">
        <w:t xml:space="preserve"> </w:t>
      </w:r>
      <w:r>
        <w:t xml:space="preserve">el </w:t>
      </w:r>
      <w:r w:rsidRPr="007C15D8">
        <w:t>Decreto 9921 de 21 de mayo de 2002</w:t>
      </w:r>
      <w:r>
        <w:t xml:space="preserve">, se acuerda que </w:t>
      </w:r>
      <w:r w:rsidR="00BA0CAD">
        <w:t>é</w:t>
      </w:r>
      <w:r>
        <w:t xml:space="preserve">ste se dará su propio reglamento, acogiéndose a lo establecido en la Ley 715 de 2001 y la Ley 115 de 1994. Por tanto, el reglamento interno de este órgano de Gobierno escolar lo podrán encontrar en el Anexo </w:t>
      </w:r>
      <w:r w:rsidR="00671D77">
        <w:t>C</w:t>
      </w:r>
      <w:r>
        <w:t xml:space="preserve"> – Reglamento Interno Del Consejo </w:t>
      </w:r>
      <w:r w:rsidR="00671D77">
        <w:t>Académico</w:t>
      </w:r>
      <w:r>
        <w:t>.</w:t>
      </w:r>
    </w:p>
    <w:p w14:paraId="5A907A97" w14:textId="4B9D151E" w:rsidR="00776E54" w:rsidRDefault="00776E54" w:rsidP="00776E54">
      <w:pPr>
        <w:pStyle w:val="Ttulo4"/>
      </w:pPr>
      <w:bookmarkStart w:id="58" w:name="_Toc120449971"/>
      <w:r>
        <w:t>Funciones</w:t>
      </w:r>
      <w:bookmarkEnd w:id="58"/>
    </w:p>
    <w:p w14:paraId="38769F5D" w14:textId="5B88E683" w:rsidR="004A50ED" w:rsidRDefault="00A76187" w:rsidP="004A50ED">
      <w:pPr>
        <w:ind w:firstLine="360"/>
      </w:pPr>
      <w:r>
        <w:t>La Rectora de</w:t>
      </w:r>
      <w:r w:rsidR="004A50ED">
        <w:t>l Centro Educativo Mi Nueva Generación</w:t>
      </w:r>
      <w:r w:rsidR="00DD05D0">
        <w:t xml:space="preserve">, </w:t>
      </w:r>
      <w:r>
        <w:t xml:space="preserve">de conformidad con </w:t>
      </w:r>
      <w:r w:rsidR="004A50ED">
        <w:t xml:space="preserve">el artículo </w:t>
      </w:r>
      <w:r w:rsidR="00DD05D0">
        <w:t>45</w:t>
      </w:r>
      <w:r w:rsidR="004A50ED">
        <w:t xml:space="preserve"> de la Ley 115 de 1994</w:t>
      </w:r>
      <w:r>
        <w:t>,</w:t>
      </w:r>
      <w:r w:rsidR="004A50ED">
        <w:t xml:space="preserve"> </w:t>
      </w:r>
      <w:r>
        <w:t>el Artículo 24 del decreto 1860 de 1994, el Decreto 1290 y el Decreto 3055 de 2002</w:t>
      </w:r>
      <w:r w:rsidR="00B95FD4">
        <w:t xml:space="preserve">, </w:t>
      </w:r>
      <w:r w:rsidR="004A50ED">
        <w:t>y</w:t>
      </w:r>
      <w:r w:rsidR="00B95FD4">
        <w:t xml:space="preserve"> haciendo uso de sus facultades </w:t>
      </w:r>
      <w:r w:rsidR="00977696">
        <w:t>legales, define que las siguientes son las funciones del Consejo Académico de la Institución</w:t>
      </w:r>
      <w:r w:rsidR="00E13642">
        <w:t>:</w:t>
      </w:r>
    </w:p>
    <w:p w14:paraId="22938E3F" w14:textId="77777777" w:rsidR="00F43775" w:rsidRDefault="00F43775" w:rsidP="00BA553E">
      <w:pPr>
        <w:numPr>
          <w:ilvl w:val="0"/>
          <w:numId w:val="2"/>
        </w:numPr>
        <w:pBdr>
          <w:top w:val="nil"/>
          <w:left w:val="nil"/>
          <w:bottom w:val="nil"/>
          <w:right w:val="nil"/>
          <w:between w:val="nil"/>
        </w:pBdr>
        <w:spacing w:after="0"/>
      </w:pPr>
      <w:r>
        <w:t xml:space="preserve">Ser órgano consultor del consejo directivo en la revisión de la propuesta del PEI. </w:t>
      </w:r>
    </w:p>
    <w:p w14:paraId="775CA30B" w14:textId="77777777" w:rsidR="00F43775" w:rsidRDefault="00F43775" w:rsidP="00BA553E">
      <w:pPr>
        <w:numPr>
          <w:ilvl w:val="0"/>
          <w:numId w:val="2"/>
        </w:numPr>
        <w:pBdr>
          <w:top w:val="nil"/>
          <w:left w:val="nil"/>
          <w:bottom w:val="nil"/>
          <w:right w:val="nil"/>
          <w:between w:val="nil"/>
        </w:pBdr>
        <w:spacing w:after="0"/>
      </w:pPr>
      <w:r>
        <w:t xml:space="preserve">Estudiar el currículo y propiciar su continuo mejoramiento, introduciendo los lineamientos y ajustes, de acuerdo con el procedimiento previsto en el Decreto 1290 de 2009. </w:t>
      </w:r>
    </w:p>
    <w:p w14:paraId="2A9B2576" w14:textId="77777777" w:rsidR="00A346A7" w:rsidRDefault="00F43775" w:rsidP="00BA553E">
      <w:pPr>
        <w:numPr>
          <w:ilvl w:val="0"/>
          <w:numId w:val="2"/>
        </w:numPr>
        <w:pBdr>
          <w:top w:val="nil"/>
          <w:left w:val="nil"/>
          <w:bottom w:val="nil"/>
          <w:right w:val="nil"/>
          <w:between w:val="nil"/>
        </w:pBdr>
        <w:spacing w:after="0"/>
      </w:pPr>
      <w:r>
        <w:t xml:space="preserve">Emprender acciones que involucren a toda la comunidad educativa en un proceso de reflexión pedagógica sobre los factores asociados a la violencia y al acoso escolar y a la vulneración de los derechos sexuales y reproductivos y al impacto de los mismos, que incorpore el enfoque de “coeducación” (Numeral 6, Art. 17/1620). </w:t>
      </w:r>
    </w:p>
    <w:p w14:paraId="484699A2" w14:textId="77777777" w:rsidR="00A346A7" w:rsidRDefault="00F43775" w:rsidP="00BA553E">
      <w:pPr>
        <w:numPr>
          <w:ilvl w:val="0"/>
          <w:numId w:val="2"/>
        </w:numPr>
        <w:pBdr>
          <w:top w:val="nil"/>
          <w:left w:val="nil"/>
          <w:bottom w:val="nil"/>
          <w:right w:val="nil"/>
          <w:between w:val="nil"/>
        </w:pBdr>
        <w:spacing w:after="0"/>
      </w:pPr>
      <w:r>
        <w:t xml:space="preserve">Revisar y organizar el plan de estudios y orientar su ejecución. </w:t>
      </w:r>
    </w:p>
    <w:p w14:paraId="4BD9C21C" w14:textId="77777777" w:rsidR="00A346A7" w:rsidRDefault="00F43775" w:rsidP="00BA553E">
      <w:pPr>
        <w:numPr>
          <w:ilvl w:val="0"/>
          <w:numId w:val="2"/>
        </w:numPr>
        <w:pBdr>
          <w:top w:val="nil"/>
          <w:left w:val="nil"/>
          <w:bottom w:val="nil"/>
          <w:right w:val="nil"/>
          <w:between w:val="nil"/>
        </w:pBdr>
        <w:spacing w:after="0"/>
      </w:pPr>
      <w:r>
        <w:lastRenderedPageBreak/>
        <w:t xml:space="preserve">Participar en la evaluación institucional. </w:t>
      </w:r>
    </w:p>
    <w:p w14:paraId="5F4C4557" w14:textId="77777777" w:rsidR="00A346A7" w:rsidRDefault="00F43775" w:rsidP="00BA553E">
      <w:pPr>
        <w:numPr>
          <w:ilvl w:val="0"/>
          <w:numId w:val="2"/>
        </w:numPr>
        <w:pBdr>
          <w:top w:val="nil"/>
          <w:left w:val="nil"/>
          <w:bottom w:val="nil"/>
          <w:right w:val="nil"/>
          <w:between w:val="nil"/>
        </w:pBdr>
        <w:spacing w:after="0"/>
      </w:pPr>
      <w:r>
        <w:t xml:space="preserve">Atender reclamos pertinentes al proceso evaluativo. </w:t>
      </w:r>
    </w:p>
    <w:p w14:paraId="2C74F758" w14:textId="77777777" w:rsidR="00A346A7" w:rsidRDefault="00F43775" w:rsidP="00BA553E">
      <w:pPr>
        <w:numPr>
          <w:ilvl w:val="0"/>
          <w:numId w:val="2"/>
        </w:numPr>
        <w:pBdr>
          <w:top w:val="nil"/>
          <w:left w:val="nil"/>
          <w:bottom w:val="nil"/>
          <w:right w:val="nil"/>
          <w:between w:val="nil"/>
        </w:pBdr>
        <w:spacing w:after="0"/>
      </w:pPr>
      <w:r>
        <w:t xml:space="preserve">Liderar la orientación pedagógica de la institución. </w:t>
      </w:r>
    </w:p>
    <w:p w14:paraId="5A1CE268" w14:textId="77777777" w:rsidR="00A346A7" w:rsidRDefault="00F43775" w:rsidP="00BA553E">
      <w:pPr>
        <w:numPr>
          <w:ilvl w:val="0"/>
          <w:numId w:val="2"/>
        </w:numPr>
        <w:pBdr>
          <w:top w:val="nil"/>
          <w:left w:val="nil"/>
          <w:bottom w:val="nil"/>
          <w:right w:val="nil"/>
          <w:between w:val="nil"/>
        </w:pBdr>
        <w:spacing w:after="0"/>
      </w:pPr>
      <w:r>
        <w:t xml:space="preserve">Las demás que asigne el PEI y el manual de perfil de cargos, responsabilidades y autoridades. </w:t>
      </w:r>
    </w:p>
    <w:p w14:paraId="4B4CC8CF" w14:textId="1E471FE8" w:rsidR="00BA2E99" w:rsidRDefault="00235B72" w:rsidP="00BA553E">
      <w:pPr>
        <w:numPr>
          <w:ilvl w:val="0"/>
          <w:numId w:val="2"/>
        </w:numPr>
        <w:pBdr>
          <w:top w:val="nil"/>
          <w:left w:val="nil"/>
          <w:bottom w:val="nil"/>
          <w:right w:val="nil"/>
          <w:between w:val="nil"/>
        </w:pBdr>
        <w:spacing w:after="0"/>
      </w:pPr>
      <w:r>
        <w:rPr>
          <w:color w:val="000000"/>
        </w:rPr>
        <w:t>Participar activamente en reuniones de evaluación que requieran el estudio de casos especiales, no resueltos por procedimientos administrativos.</w:t>
      </w:r>
    </w:p>
    <w:p w14:paraId="5BC0871D" w14:textId="77777777" w:rsidR="00BA2E99" w:rsidRDefault="00235B72" w:rsidP="00BA553E">
      <w:pPr>
        <w:numPr>
          <w:ilvl w:val="0"/>
          <w:numId w:val="2"/>
        </w:numPr>
        <w:pBdr>
          <w:top w:val="nil"/>
          <w:left w:val="nil"/>
          <w:bottom w:val="nil"/>
          <w:right w:val="nil"/>
          <w:between w:val="nil"/>
        </w:pBdr>
        <w:spacing w:after="0"/>
      </w:pPr>
      <w:r>
        <w:rPr>
          <w:color w:val="000000"/>
        </w:rPr>
        <w:t>Seleccionar y decidir los textos y materiales de estudio de acuerdo a las normas establecidas para tal fin.</w:t>
      </w:r>
    </w:p>
    <w:p w14:paraId="040C3C2E" w14:textId="5A181326" w:rsidR="00BA2E99" w:rsidRDefault="00235B72" w:rsidP="00BA553E">
      <w:pPr>
        <w:numPr>
          <w:ilvl w:val="0"/>
          <w:numId w:val="2"/>
        </w:numPr>
        <w:pBdr>
          <w:top w:val="nil"/>
          <w:left w:val="nil"/>
          <w:bottom w:val="nil"/>
          <w:right w:val="nil"/>
          <w:between w:val="nil"/>
        </w:pBdr>
        <w:spacing w:after="0"/>
      </w:pPr>
      <w:r>
        <w:rPr>
          <w:color w:val="000000"/>
        </w:rPr>
        <w:t xml:space="preserve">Promover el uso adecuado </w:t>
      </w:r>
      <w:r w:rsidR="00D705B2">
        <w:rPr>
          <w:color w:val="000000"/>
        </w:rPr>
        <w:t>de la</w:t>
      </w:r>
      <w:r>
        <w:rPr>
          <w:color w:val="000000"/>
        </w:rPr>
        <w:t xml:space="preserve"> biblioteca, supervisar su funcionamiento y velar por la implementación de acuerdo a sus necesidades.</w:t>
      </w:r>
    </w:p>
    <w:p w14:paraId="646D5F9D" w14:textId="77777777" w:rsidR="00BA2E99" w:rsidRDefault="00235B72" w:rsidP="00BA553E">
      <w:pPr>
        <w:numPr>
          <w:ilvl w:val="0"/>
          <w:numId w:val="2"/>
        </w:numPr>
        <w:pBdr>
          <w:top w:val="nil"/>
          <w:left w:val="nil"/>
          <w:bottom w:val="nil"/>
          <w:right w:val="nil"/>
          <w:between w:val="nil"/>
        </w:pBdr>
        <w:spacing w:after="0"/>
      </w:pPr>
      <w:r>
        <w:rPr>
          <w:color w:val="000000"/>
        </w:rPr>
        <w:t>Trazar planes de acción que conlleven a la participación activa de la familia en el proceso de formación de los estudiantes.</w:t>
      </w:r>
    </w:p>
    <w:p w14:paraId="52F9FEFF" w14:textId="77777777" w:rsidR="00BA2E99" w:rsidRDefault="00235B72" w:rsidP="00BA553E">
      <w:pPr>
        <w:numPr>
          <w:ilvl w:val="0"/>
          <w:numId w:val="2"/>
        </w:numPr>
        <w:pBdr>
          <w:top w:val="nil"/>
          <w:left w:val="nil"/>
          <w:bottom w:val="nil"/>
          <w:right w:val="nil"/>
          <w:between w:val="nil"/>
        </w:pBdr>
        <w:spacing w:after="0"/>
      </w:pPr>
      <w:r>
        <w:rPr>
          <w:color w:val="000000"/>
        </w:rPr>
        <w:t>Organizar los Comités y comisiones de profesores que contribuyan al logro de los objetivos de la educación.</w:t>
      </w:r>
    </w:p>
    <w:p w14:paraId="5BB86B3B" w14:textId="77777777" w:rsidR="00BA2E99" w:rsidRDefault="00235B72" w:rsidP="00BA553E">
      <w:pPr>
        <w:numPr>
          <w:ilvl w:val="0"/>
          <w:numId w:val="2"/>
        </w:numPr>
        <w:pBdr>
          <w:top w:val="nil"/>
          <w:left w:val="nil"/>
          <w:bottom w:val="nil"/>
          <w:right w:val="nil"/>
          <w:between w:val="nil"/>
        </w:pBdr>
        <w:spacing w:after="0"/>
      </w:pPr>
      <w:r>
        <w:rPr>
          <w:color w:val="000000"/>
        </w:rPr>
        <w:t>Presentar al Consejo Directivo informe final del año escolar sobre los procesos académicos atendiendo a logros y dificultades.</w:t>
      </w:r>
    </w:p>
    <w:p w14:paraId="122E4514" w14:textId="4ED250B5" w:rsidR="001755DB" w:rsidRPr="000D3FD7" w:rsidRDefault="00235B72" w:rsidP="00BA553E">
      <w:pPr>
        <w:numPr>
          <w:ilvl w:val="0"/>
          <w:numId w:val="2"/>
        </w:numPr>
        <w:pBdr>
          <w:top w:val="nil"/>
          <w:left w:val="nil"/>
          <w:bottom w:val="nil"/>
          <w:right w:val="nil"/>
          <w:between w:val="nil"/>
        </w:pBdr>
        <w:rPr>
          <w:sz w:val="24"/>
        </w:rPr>
      </w:pPr>
      <w:r>
        <w:rPr>
          <w:color w:val="000000"/>
        </w:rPr>
        <w:t>Velar por el cumplimiento de las funciones de los docentes</w:t>
      </w:r>
      <w:r w:rsidRPr="00C4437E">
        <w:rPr>
          <w:color w:val="000000"/>
        </w:rPr>
        <w:t>.</w:t>
      </w:r>
    </w:p>
    <w:p w14:paraId="756F0266" w14:textId="52EEF4E6" w:rsidR="000D3FD7" w:rsidRPr="001755DB" w:rsidRDefault="000D3FD7" w:rsidP="00BA553E">
      <w:pPr>
        <w:numPr>
          <w:ilvl w:val="0"/>
          <w:numId w:val="2"/>
        </w:numPr>
        <w:pBdr>
          <w:top w:val="nil"/>
          <w:left w:val="nil"/>
          <w:bottom w:val="nil"/>
          <w:right w:val="nil"/>
          <w:between w:val="nil"/>
        </w:pBdr>
        <w:rPr>
          <w:sz w:val="24"/>
        </w:rPr>
      </w:pPr>
      <w:r>
        <w:rPr>
          <w:color w:val="000000"/>
        </w:rPr>
        <w:t>Darse su propio reglamento interno.</w:t>
      </w:r>
    </w:p>
    <w:p w14:paraId="069F8997" w14:textId="21261196" w:rsidR="00BA2E99" w:rsidRDefault="003A02D7">
      <w:pPr>
        <w:pStyle w:val="Ttulo3"/>
        <w:rPr>
          <w:szCs w:val="22"/>
        </w:rPr>
      </w:pPr>
      <w:bookmarkStart w:id="59" w:name="_Toc120449972"/>
      <w:r>
        <w:rPr>
          <w:szCs w:val="22"/>
        </w:rPr>
        <w:t>3</w:t>
      </w:r>
      <w:r w:rsidR="00235B72">
        <w:rPr>
          <w:szCs w:val="22"/>
        </w:rPr>
        <w:t>.</w:t>
      </w:r>
      <w:r>
        <w:rPr>
          <w:szCs w:val="22"/>
        </w:rPr>
        <w:t>5</w:t>
      </w:r>
      <w:r w:rsidR="00235B72">
        <w:rPr>
          <w:szCs w:val="22"/>
        </w:rPr>
        <w:t>.</w:t>
      </w:r>
      <w:r w:rsidR="00E7457F">
        <w:rPr>
          <w:szCs w:val="22"/>
        </w:rPr>
        <w:t>3</w:t>
      </w:r>
      <w:r w:rsidR="00235B72">
        <w:rPr>
          <w:szCs w:val="22"/>
        </w:rPr>
        <w:t xml:space="preserve"> Comité De convivencia Escolar.</w:t>
      </w:r>
      <w:bookmarkEnd w:id="59"/>
    </w:p>
    <w:p w14:paraId="403CD822" w14:textId="2C081FDD" w:rsidR="005C5DFB" w:rsidRDefault="005C5DFB" w:rsidP="005C5DFB">
      <w:pPr>
        <w:pStyle w:val="Ttulo4"/>
      </w:pPr>
      <w:bookmarkStart w:id="60" w:name="_Toc120449973"/>
      <w:r>
        <w:t>Naturaleza</w:t>
      </w:r>
      <w:bookmarkEnd w:id="60"/>
    </w:p>
    <w:p w14:paraId="0350A8A7" w14:textId="038D652E" w:rsidR="00E7457F" w:rsidRDefault="00E7457F" w:rsidP="00E7457F">
      <w:pPr>
        <w:ind w:firstLine="720"/>
      </w:pPr>
      <w:r>
        <w:t xml:space="preserve">El comité de convivencia escolar </w:t>
      </w:r>
      <w:r w:rsidR="005B045B">
        <w:t xml:space="preserve">del Centro Educativo Mi Nueva Generación tiene </w:t>
      </w:r>
      <w:r w:rsidR="009C11DF">
        <w:t xml:space="preserve">como objetivo propiciar una </w:t>
      </w:r>
      <w:r w:rsidR="004502EC">
        <w:t>sana convivencia escolar</w:t>
      </w:r>
      <w:r w:rsidR="00E7799D">
        <w:t xml:space="preserve">, fomentando la vivencia de los </w:t>
      </w:r>
      <w:r w:rsidR="009C11DF">
        <w:t>valores y principios de la institución</w:t>
      </w:r>
      <w:r w:rsidR="005C5DFB">
        <w:t>,</w:t>
      </w:r>
      <w:r w:rsidR="00E7799D">
        <w:t xml:space="preserve"> para aportar </w:t>
      </w:r>
      <w:r w:rsidR="009C11DF">
        <w:t xml:space="preserve">al desarrollo de una </w:t>
      </w:r>
      <w:r w:rsidR="00E7799D">
        <w:t xml:space="preserve">comunidad educativa </w:t>
      </w:r>
      <w:r w:rsidR="009C11DF">
        <w:t xml:space="preserve">democrática, participativa, pluralista e intercultural, </w:t>
      </w:r>
      <w:r w:rsidR="004502EC">
        <w:t xml:space="preserve">que ejerce </w:t>
      </w:r>
      <w:r w:rsidR="004502EC">
        <w:lastRenderedPageBreak/>
        <w:t>responsablemente sus derechos y cumple sus deberes</w:t>
      </w:r>
      <w:r w:rsidR="00E7799D">
        <w:t xml:space="preserve">. En ese sentido, el Comité </w:t>
      </w:r>
      <w:r w:rsidR="009C11DF">
        <w:t>de Convivencia se define</w:t>
      </w:r>
      <w:r w:rsidR="009B5955">
        <w:t xml:space="preserve"> como un órgano </w:t>
      </w:r>
      <w:r w:rsidR="009C11DF">
        <w:t xml:space="preserve">que facilita los procesos de diálogo, </w:t>
      </w:r>
      <w:r w:rsidR="00C36BF5">
        <w:t>la empatía,</w:t>
      </w:r>
      <w:r w:rsidR="009C11DF">
        <w:t xml:space="preserve"> </w:t>
      </w:r>
      <w:r w:rsidR="00C36BF5">
        <w:t xml:space="preserve">la concertación de acuerdos, </w:t>
      </w:r>
      <w:r w:rsidR="009C11DF">
        <w:t>la solución pacífica a los conflictos y la respuesta creativa frente a las tensiones en la convivencia escolar (MEN. Guía 49 pp. 28 -34)</w:t>
      </w:r>
    </w:p>
    <w:p w14:paraId="2B2DDEF6" w14:textId="77777777" w:rsidR="009B5955" w:rsidRDefault="009B5955" w:rsidP="00E7457F">
      <w:pPr>
        <w:ind w:firstLine="720"/>
      </w:pPr>
      <w:r>
        <w:t xml:space="preserve">En nuestra institución está integrado </w:t>
      </w:r>
      <w:r w:rsidR="00235B72">
        <w:t>por</w:t>
      </w:r>
      <w:r>
        <w:t>:</w:t>
      </w:r>
    </w:p>
    <w:p w14:paraId="1CB95C97" w14:textId="77777777" w:rsidR="009B5955" w:rsidRDefault="009B5955" w:rsidP="009B5955">
      <w:pPr>
        <w:pStyle w:val="Prrafodelista"/>
        <w:numPr>
          <w:ilvl w:val="0"/>
          <w:numId w:val="19"/>
        </w:numPr>
      </w:pPr>
      <w:r>
        <w:t>L</w:t>
      </w:r>
      <w:r w:rsidR="00235B72">
        <w:t xml:space="preserve">a </w:t>
      </w:r>
      <w:r>
        <w:t xml:space="preserve">Rectora </w:t>
      </w:r>
      <w:r w:rsidR="00235B72">
        <w:t>quién lo preside,</w:t>
      </w:r>
      <w:r>
        <w:t xml:space="preserve"> convoca y lidera.</w:t>
      </w:r>
    </w:p>
    <w:p w14:paraId="158F82A9" w14:textId="77777777" w:rsidR="009B5955" w:rsidRDefault="009B5955" w:rsidP="009B5955">
      <w:pPr>
        <w:pStyle w:val="Prrafodelista"/>
        <w:numPr>
          <w:ilvl w:val="0"/>
          <w:numId w:val="19"/>
        </w:numPr>
      </w:pPr>
      <w:r>
        <w:t xml:space="preserve">El </w:t>
      </w:r>
      <w:r w:rsidR="00235B72">
        <w:t>presidente del Consejo de Padres de familia</w:t>
      </w:r>
    </w:p>
    <w:p w14:paraId="2D80269B" w14:textId="1470A68A" w:rsidR="009B5955" w:rsidRDefault="009B5955" w:rsidP="00AD4A69">
      <w:pPr>
        <w:pStyle w:val="Prrafodelista"/>
        <w:numPr>
          <w:ilvl w:val="0"/>
          <w:numId w:val="19"/>
        </w:numPr>
      </w:pPr>
      <w:r>
        <w:t>U</w:t>
      </w:r>
      <w:r w:rsidR="00235B72">
        <w:t>n representante de los docentes</w:t>
      </w:r>
      <w:r>
        <w:t>.</w:t>
      </w:r>
    </w:p>
    <w:p w14:paraId="40B1A5DE" w14:textId="349CD478" w:rsidR="00785EC4" w:rsidRDefault="00785EC4" w:rsidP="00785EC4">
      <w:pPr>
        <w:pStyle w:val="Prrafodelista"/>
        <w:numPr>
          <w:ilvl w:val="0"/>
          <w:numId w:val="19"/>
        </w:numPr>
      </w:pPr>
      <w:r>
        <w:t>El Personero de los estudiantes.</w:t>
      </w:r>
    </w:p>
    <w:p w14:paraId="6A5B2631" w14:textId="5E8EF5FF" w:rsidR="00BA2E99" w:rsidRDefault="00235B72" w:rsidP="009B5955">
      <w:r>
        <w:t>El comité podrá invitar con voz pero sin voto a un miembro de la comunidad educativa conocedor de los hechos, con el propósito de ampliar información.</w:t>
      </w:r>
    </w:p>
    <w:p w14:paraId="45D516CB" w14:textId="04DF5903" w:rsidR="00BA2E99" w:rsidRPr="001755DB" w:rsidRDefault="00235B72" w:rsidP="00A12DB0">
      <w:pPr>
        <w:pStyle w:val="Ttulo4"/>
      </w:pPr>
      <w:bookmarkStart w:id="61" w:name="_Toc120449974"/>
      <w:r w:rsidRPr="001755DB">
        <w:t>Funciones</w:t>
      </w:r>
      <w:bookmarkEnd w:id="61"/>
    </w:p>
    <w:p w14:paraId="4A1FC551" w14:textId="1F79D5B0" w:rsidR="00785EC4" w:rsidRPr="00DB3B41" w:rsidRDefault="00785EC4" w:rsidP="00DB3B41">
      <w:pPr>
        <w:pBdr>
          <w:top w:val="nil"/>
          <w:left w:val="nil"/>
          <w:bottom w:val="nil"/>
          <w:right w:val="nil"/>
          <w:between w:val="nil"/>
        </w:pBdr>
        <w:spacing w:after="0"/>
        <w:rPr>
          <w:rFonts w:cs="Arial"/>
        </w:rPr>
      </w:pPr>
      <w:r w:rsidRPr="00DB3B41">
        <w:rPr>
          <w:rFonts w:cs="Arial"/>
        </w:rPr>
        <w:tab/>
      </w:r>
      <w:r w:rsidR="004752FD" w:rsidRPr="00DB3B41">
        <w:rPr>
          <w:rFonts w:cs="Arial"/>
        </w:rPr>
        <w:t>La Rectora de la institución, en uso de sus facultades legales y funciones, acoge para el Comité de Convivencia Escolar l</w:t>
      </w:r>
      <w:r w:rsidR="003968B6" w:rsidRPr="00DB3B41">
        <w:rPr>
          <w:rFonts w:cs="Arial"/>
        </w:rPr>
        <w:t>as funciones establecidas en el artículo 13 de la Ley 1620, las cuales son:</w:t>
      </w:r>
    </w:p>
    <w:p w14:paraId="4B93C4BD" w14:textId="77777777"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626ABF">
        <w:rPr>
          <w:rFonts w:ascii="Arial" w:eastAsiaTheme="minorEastAsia" w:hAnsi="Arial" w:cstheme="minorBidi"/>
          <w:sz w:val="22"/>
          <w:szCs w:val="22"/>
          <w:lang w:val="es-MX"/>
        </w:rPr>
        <w:t xml:space="preserve">Identificar, documentar, analizar y resolver los conflictos que se presenten entre docentes y estudiantes, directivos y estudiantes, entre estudiantes y entre docentes. </w:t>
      </w:r>
    </w:p>
    <w:p w14:paraId="093DF96C" w14:textId="02A83556"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626ABF">
        <w:rPr>
          <w:rFonts w:ascii="Arial" w:eastAsiaTheme="minorEastAsia" w:hAnsi="Arial" w:cstheme="minorBidi"/>
          <w:sz w:val="22"/>
          <w:szCs w:val="22"/>
          <w:lang w:val="es-MX"/>
        </w:rPr>
        <w:t>Liderar acciones que fomenten la convivencia, la construcción de ciudadanía, el ejercicio de los derechos humanos, sexuales y reproductivos y la prevención y mitigación de la violencia escolar entre los miembros de la comunidad educativa.</w:t>
      </w:r>
    </w:p>
    <w:p w14:paraId="29965FF4" w14:textId="47719F6E"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626ABF">
        <w:rPr>
          <w:rFonts w:ascii="Arial" w:eastAsiaTheme="minorEastAsia" w:hAnsi="Arial" w:cstheme="minorBidi"/>
          <w:sz w:val="22"/>
          <w:szCs w:val="22"/>
          <w:lang w:val="es-MX"/>
        </w:rPr>
        <w:t xml:space="preserve">Promover la vinculación de los establecimientos educativos a estrategias, programas y actividades de convivencia y construcción de ciudadanía que se </w:t>
      </w:r>
      <w:r w:rsidRPr="00626ABF">
        <w:rPr>
          <w:rFonts w:ascii="Arial" w:eastAsiaTheme="minorEastAsia" w:hAnsi="Arial" w:cstheme="minorBidi"/>
          <w:sz w:val="22"/>
          <w:szCs w:val="22"/>
          <w:lang w:val="es-MX"/>
        </w:rPr>
        <w:lastRenderedPageBreak/>
        <w:t>adelanten en la región y que respondan a las necesidades de su comunidad educativa.</w:t>
      </w:r>
    </w:p>
    <w:p w14:paraId="08EBE491" w14:textId="6CFE1F2B"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626ABF">
        <w:rPr>
          <w:rFonts w:ascii="Arial" w:eastAsiaTheme="minorEastAsia" w:hAnsi="Arial" w:cstheme="minorBidi"/>
          <w:sz w:val="22"/>
          <w:szCs w:val="22"/>
          <w:lang w:val="es-MX"/>
        </w:rPr>
        <w:t>Convocar a un espacio de conciliación para la resolución de situaciones conflictivas que afecten la convivencia escolar, por solicitud de cualquiera de los miembros de la comunidad educativa o de oficio cuando se estime conveniente en procura de evitar perjuicios irremediables a los miembros de la comunidad educativa. El estudiante estará acompañado por el padre, madre de familia, acudiente o un compañero del establecimiento educativo.</w:t>
      </w:r>
    </w:p>
    <w:p w14:paraId="5CAC48BE" w14:textId="6BFE9726"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626ABF">
        <w:rPr>
          <w:rFonts w:ascii="Arial" w:eastAsiaTheme="minorEastAsia" w:hAnsi="Arial" w:cstheme="minorBidi"/>
          <w:sz w:val="22"/>
          <w:szCs w:val="22"/>
          <w:lang w:val="es-MX"/>
        </w:rPr>
        <w:t>Activar la Ruta de Atención Integral para la Convivencia Escolar definida en el artículo 29 de esta Ley, frente a situaciones específicas de conflicto, de acoso escolar, frente a las conductas de alto riesgo de violencia escolar o de vulneración de derechos sexuales y reproductivos que no pueden ser resueltos por este comité de acuerdo con lo establecido en el manual de convivencia, porque trascienden del ámbito escolar, y revistan las características de la comisión de una conducta punible, razón por la cual deben ser atendidos por otras instancias o autoridades que hacen parte de la estructura del Sistema y de la Ruta.</w:t>
      </w:r>
    </w:p>
    <w:p w14:paraId="586F9875" w14:textId="20F9879D"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626ABF">
        <w:rPr>
          <w:rFonts w:ascii="Arial" w:eastAsiaTheme="minorEastAsia" w:hAnsi="Arial" w:cstheme="minorBidi"/>
          <w:sz w:val="22"/>
          <w:szCs w:val="22"/>
          <w:lang w:val="es-MX"/>
        </w:rPr>
        <w:t>Liderar el desarrollo de estrategias e instrumentos destinados a promover y evaluar la convivencia escolar, el ejercicio de los derechos humanos sexuales y reproductivos.</w:t>
      </w:r>
    </w:p>
    <w:p w14:paraId="4C38AEDF" w14:textId="1FD460C9"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DB3B41">
        <w:rPr>
          <w:rFonts w:ascii="Arial" w:hAnsi="Arial" w:cs="Arial"/>
          <w:color w:val="000000"/>
          <w:spacing w:val="8"/>
          <w:sz w:val="22"/>
          <w:szCs w:val="22"/>
        </w:rPr>
        <w:t>H</w:t>
      </w:r>
      <w:r w:rsidRPr="00626ABF">
        <w:rPr>
          <w:rFonts w:ascii="Arial" w:eastAsiaTheme="minorEastAsia" w:hAnsi="Arial" w:cstheme="minorBidi"/>
          <w:sz w:val="22"/>
          <w:szCs w:val="22"/>
          <w:lang w:val="es-MX"/>
        </w:rPr>
        <w:t>acer seguimiento al cumplimiento de las disposiciones establecidas’ en el manual de convivencia, y presentar informes a la respectiva instancia que hace parte de la estructura del Sistema Nacional De Convivencia Escolar y Formación para los Derechos Humanos, la Educación para la Sexualidad y la Prevención y Mitigación de la Violencia Escolar, de los casos o situaciones que haya conocido el comité.</w:t>
      </w:r>
    </w:p>
    <w:p w14:paraId="35999035" w14:textId="3191D530" w:rsidR="00DB3B41" w:rsidRPr="00626ABF" w:rsidRDefault="00DB3B41" w:rsidP="00DB3B41">
      <w:pPr>
        <w:pStyle w:val="NormalWeb"/>
        <w:numPr>
          <w:ilvl w:val="0"/>
          <w:numId w:val="54"/>
        </w:numPr>
        <w:shd w:val="clear" w:color="auto" w:fill="FFFFFF"/>
        <w:spacing w:before="0" w:beforeAutospacing="0" w:after="0" w:afterAutospacing="0" w:line="480" w:lineRule="auto"/>
        <w:rPr>
          <w:rFonts w:ascii="Arial" w:eastAsiaTheme="minorEastAsia" w:hAnsi="Arial" w:cstheme="minorBidi"/>
          <w:sz w:val="22"/>
          <w:szCs w:val="22"/>
          <w:lang w:val="es-MX"/>
        </w:rPr>
      </w:pPr>
      <w:r w:rsidRPr="00DB3B41">
        <w:rPr>
          <w:rFonts w:ascii="Arial" w:hAnsi="Arial" w:cs="Arial"/>
          <w:color w:val="000000"/>
          <w:spacing w:val="8"/>
          <w:sz w:val="22"/>
          <w:szCs w:val="22"/>
        </w:rPr>
        <w:t>P</w:t>
      </w:r>
      <w:r w:rsidRPr="00626ABF">
        <w:rPr>
          <w:rFonts w:ascii="Arial" w:eastAsiaTheme="minorEastAsia" w:hAnsi="Arial" w:cstheme="minorBidi"/>
          <w:sz w:val="22"/>
          <w:szCs w:val="22"/>
          <w:lang w:val="es-MX"/>
        </w:rPr>
        <w:t xml:space="preserve">roponer, analizar y viabilizar estrategias pedagógicas que permitan la flexibilización del modelo pedagógico y la articulación de diferentes áreas de </w:t>
      </w:r>
      <w:r w:rsidRPr="00626ABF">
        <w:rPr>
          <w:rFonts w:ascii="Arial" w:eastAsiaTheme="minorEastAsia" w:hAnsi="Arial" w:cstheme="minorBidi"/>
          <w:sz w:val="22"/>
          <w:szCs w:val="22"/>
          <w:lang w:val="es-MX"/>
        </w:rPr>
        <w:lastRenderedPageBreak/>
        <w:t>estudio que lean el contexto educativo y su pertinencia en la comunidad para determinar más y mejores maneras de relacionarse en la construcción de la ciudadanía.</w:t>
      </w:r>
    </w:p>
    <w:p w14:paraId="5F3E0A02" w14:textId="7B8FE9D3" w:rsidR="00DB3B41" w:rsidRPr="00DB3B41" w:rsidRDefault="00DB3B41" w:rsidP="00DB3B41">
      <w:pPr>
        <w:pStyle w:val="NormalWeb"/>
        <w:shd w:val="clear" w:color="auto" w:fill="FFFFFF"/>
        <w:spacing w:before="0" w:beforeAutospacing="0" w:after="0" w:afterAutospacing="0" w:line="480" w:lineRule="auto"/>
        <w:rPr>
          <w:rFonts w:ascii="Arial" w:hAnsi="Arial" w:cs="Arial"/>
          <w:color w:val="000000"/>
          <w:spacing w:val="8"/>
          <w:sz w:val="22"/>
          <w:szCs w:val="22"/>
        </w:rPr>
      </w:pPr>
      <w:r w:rsidRPr="00DB3B41">
        <w:rPr>
          <w:rStyle w:val="Textoennegrita"/>
          <w:rFonts w:ascii="Arial" w:hAnsi="Arial" w:cs="Arial"/>
          <w:color w:val="000000"/>
          <w:spacing w:val="8"/>
          <w:sz w:val="22"/>
          <w:szCs w:val="22"/>
          <w:bdr w:val="none" w:sz="0" w:space="0" w:color="auto" w:frame="1"/>
        </w:rPr>
        <w:t>Parágrafo 1:</w:t>
      </w:r>
      <w:r w:rsidRPr="00DB3B41">
        <w:rPr>
          <w:rFonts w:ascii="Arial" w:hAnsi="Arial" w:cs="Arial"/>
          <w:color w:val="000000"/>
          <w:spacing w:val="8"/>
          <w:sz w:val="22"/>
          <w:szCs w:val="22"/>
        </w:rPr>
        <w:t> </w:t>
      </w:r>
      <w:r w:rsidRPr="00626ABF">
        <w:rPr>
          <w:rFonts w:ascii="Arial" w:eastAsiaTheme="minorEastAsia" w:hAnsi="Arial" w:cstheme="minorBidi"/>
          <w:sz w:val="22"/>
          <w:szCs w:val="22"/>
          <w:lang w:val="es-MX"/>
        </w:rPr>
        <w:t xml:space="preserve">Este comité </w:t>
      </w:r>
      <w:r w:rsidR="00BD75D2" w:rsidRPr="00626ABF">
        <w:rPr>
          <w:rFonts w:ascii="Arial" w:eastAsiaTheme="minorEastAsia" w:hAnsi="Arial" w:cstheme="minorBidi"/>
          <w:sz w:val="22"/>
          <w:szCs w:val="22"/>
          <w:lang w:val="es-MX"/>
        </w:rPr>
        <w:t xml:space="preserve">se dará su </w:t>
      </w:r>
      <w:r w:rsidRPr="00626ABF">
        <w:rPr>
          <w:rFonts w:ascii="Arial" w:eastAsiaTheme="minorEastAsia" w:hAnsi="Arial" w:cstheme="minorBidi"/>
          <w:sz w:val="22"/>
          <w:szCs w:val="22"/>
          <w:lang w:val="es-MX"/>
        </w:rPr>
        <w:t xml:space="preserve">propio reglamento, </w:t>
      </w:r>
      <w:r w:rsidR="00626ABF" w:rsidRPr="00626ABF">
        <w:rPr>
          <w:rFonts w:ascii="Arial" w:eastAsiaTheme="minorEastAsia" w:hAnsi="Arial" w:cstheme="minorBidi"/>
          <w:sz w:val="22"/>
          <w:szCs w:val="22"/>
          <w:lang w:val="es-MX"/>
        </w:rPr>
        <w:t xml:space="preserve">donde abarca </w:t>
      </w:r>
      <w:r w:rsidRPr="00626ABF">
        <w:rPr>
          <w:rFonts w:ascii="Arial" w:eastAsiaTheme="minorEastAsia" w:hAnsi="Arial" w:cstheme="minorBidi"/>
          <w:sz w:val="22"/>
          <w:szCs w:val="22"/>
          <w:lang w:val="es-MX"/>
        </w:rPr>
        <w:t xml:space="preserve">lo correspondiente a </w:t>
      </w:r>
      <w:r w:rsidR="00626ABF" w:rsidRPr="00626ABF">
        <w:rPr>
          <w:rFonts w:ascii="Arial" w:eastAsiaTheme="minorEastAsia" w:hAnsi="Arial" w:cstheme="minorBidi"/>
          <w:sz w:val="22"/>
          <w:szCs w:val="22"/>
          <w:lang w:val="es-MX"/>
        </w:rPr>
        <w:t>Quorum, Reuniones</w:t>
      </w:r>
      <w:r w:rsidRPr="00626ABF">
        <w:rPr>
          <w:rFonts w:ascii="Arial" w:eastAsiaTheme="minorEastAsia" w:hAnsi="Arial" w:cstheme="minorBidi"/>
          <w:sz w:val="22"/>
          <w:szCs w:val="22"/>
          <w:lang w:val="es-MX"/>
        </w:rPr>
        <w:t>, y demás aspectos procedimentales, como aquellos relacionados con la elección y permanencia en el comité del docente que lidere procesos o estrategias de convivencia escolar.</w:t>
      </w:r>
    </w:p>
    <w:p w14:paraId="6A12D6E0" w14:textId="352571D9" w:rsidR="00DB3B41" w:rsidRPr="00626ABF" w:rsidRDefault="00DB3B41" w:rsidP="00DB3B41">
      <w:pPr>
        <w:pStyle w:val="NormalWeb"/>
        <w:shd w:val="clear" w:color="auto" w:fill="FFFFFF"/>
        <w:spacing w:before="0" w:beforeAutospacing="0" w:after="360" w:afterAutospacing="0" w:line="480" w:lineRule="auto"/>
        <w:rPr>
          <w:rFonts w:ascii="Arial" w:eastAsiaTheme="minorEastAsia" w:hAnsi="Arial" w:cstheme="minorBidi"/>
          <w:sz w:val="22"/>
          <w:szCs w:val="22"/>
          <w:lang w:val="es-MX"/>
        </w:rPr>
      </w:pPr>
      <w:r w:rsidRPr="00626ABF">
        <w:rPr>
          <w:rFonts w:ascii="Arial" w:eastAsiaTheme="minorEastAsia" w:hAnsi="Arial" w:cstheme="minorBidi"/>
          <w:sz w:val="22"/>
          <w:szCs w:val="22"/>
          <w:lang w:val="es-MX"/>
        </w:rPr>
        <w:t xml:space="preserve">Lo relacionado al reglamento </w:t>
      </w:r>
      <w:r w:rsidR="00626ABF">
        <w:rPr>
          <w:rFonts w:ascii="Arial" w:eastAsiaTheme="minorEastAsia" w:hAnsi="Arial" w:cstheme="minorBidi"/>
          <w:sz w:val="22"/>
          <w:szCs w:val="22"/>
          <w:lang w:val="es-MX"/>
        </w:rPr>
        <w:t xml:space="preserve">quedará </w:t>
      </w:r>
      <w:r w:rsidRPr="00626ABF">
        <w:rPr>
          <w:rFonts w:ascii="Arial" w:eastAsiaTheme="minorEastAsia" w:hAnsi="Arial" w:cstheme="minorBidi"/>
          <w:sz w:val="22"/>
          <w:szCs w:val="22"/>
          <w:lang w:val="es-MX"/>
        </w:rPr>
        <w:t>escrito en la primera acta del comité escolar de convivencia</w:t>
      </w:r>
      <w:r w:rsidR="0053001C">
        <w:rPr>
          <w:rFonts w:ascii="Arial" w:eastAsiaTheme="minorEastAsia" w:hAnsi="Arial" w:cstheme="minorBidi"/>
          <w:sz w:val="22"/>
          <w:szCs w:val="22"/>
          <w:lang w:val="es-MX"/>
        </w:rPr>
        <w:t>.</w:t>
      </w:r>
    </w:p>
    <w:p w14:paraId="100D4121" w14:textId="4471E6C4" w:rsidR="00BA2E99" w:rsidRDefault="003A02D7">
      <w:pPr>
        <w:pStyle w:val="Ttulo2"/>
        <w:rPr>
          <w:szCs w:val="22"/>
        </w:rPr>
      </w:pPr>
      <w:bookmarkStart w:id="62" w:name="_Toc120449975"/>
      <w:r>
        <w:rPr>
          <w:szCs w:val="22"/>
        </w:rPr>
        <w:t>3</w:t>
      </w:r>
      <w:r w:rsidR="00235B72">
        <w:rPr>
          <w:szCs w:val="22"/>
        </w:rPr>
        <w:t>.</w:t>
      </w:r>
      <w:r w:rsidR="002379EE">
        <w:rPr>
          <w:szCs w:val="22"/>
        </w:rPr>
        <w:t>6</w:t>
      </w:r>
      <w:r w:rsidR="00235B72">
        <w:rPr>
          <w:szCs w:val="22"/>
        </w:rPr>
        <w:t xml:space="preserve"> </w:t>
      </w:r>
      <w:r w:rsidR="004D477C">
        <w:rPr>
          <w:szCs w:val="22"/>
        </w:rPr>
        <w:t>M</w:t>
      </w:r>
      <w:r w:rsidR="002379EE">
        <w:rPr>
          <w:szCs w:val="22"/>
        </w:rPr>
        <w:t xml:space="preserve">ejoramiento continuo del </w:t>
      </w:r>
      <w:r w:rsidR="00811BD3">
        <w:rPr>
          <w:szCs w:val="22"/>
        </w:rPr>
        <w:t>talento</w:t>
      </w:r>
      <w:r w:rsidR="002379EE">
        <w:rPr>
          <w:szCs w:val="22"/>
        </w:rPr>
        <w:t xml:space="preserve"> huma</w:t>
      </w:r>
      <w:r w:rsidR="00811BD3">
        <w:rPr>
          <w:szCs w:val="22"/>
        </w:rPr>
        <w:t>no</w:t>
      </w:r>
      <w:bookmarkEnd w:id="62"/>
    </w:p>
    <w:p w14:paraId="67883A98" w14:textId="2871C65C" w:rsidR="00BA2E99" w:rsidRDefault="00811BD3" w:rsidP="00B55785">
      <w:pPr>
        <w:ind w:firstLine="720"/>
      </w:pPr>
      <w:r>
        <w:t xml:space="preserve">Al igual que en cualquier empresa exitosa, el talento humano es el activo más valioso </w:t>
      </w:r>
      <w:r w:rsidR="00EE7FA1">
        <w:t xml:space="preserve">para el Centro Educativo Mi Nueva Generación, pues este no es transferible ni </w:t>
      </w:r>
      <w:r w:rsidR="00F94D68">
        <w:t xml:space="preserve">tangible, sino que es intrínseco a las personas, por esa razón, la institución ha diseñado estrategias para </w:t>
      </w:r>
      <w:r w:rsidR="00362A08">
        <w:t xml:space="preserve">conservar ese talento humano dentro de </w:t>
      </w:r>
      <w:r w:rsidR="008E4017">
        <w:t xml:space="preserve">ella </w:t>
      </w:r>
      <w:r w:rsidR="00362A08">
        <w:t xml:space="preserve">y mejorarlo cada día más, </w:t>
      </w:r>
      <w:r w:rsidR="008E4017">
        <w:t xml:space="preserve">para así encaminarnos hacia la consecución de </w:t>
      </w:r>
      <w:r w:rsidR="00B55785">
        <w:t>la excelencia académica y el cumplimiento de los objetivos institucionales.</w:t>
      </w:r>
      <w:r w:rsidR="00B55785">
        <w:tab/>
      </w:r>
    </w:p>
    <w:p w14:paraId="5A7D0E9D" w14:textId="766FD11A" w:rsidR="002F13B3" w:rsidRDefault="00C77BEF" w:rsidP="00C77BEF">
      <w:pPr>
        <w:ind w:firstLine="720"/>
      </w:pPr>
      <w:r>
        <w:t xml:space="preserve">La </w:t>
      </w:r>
      <w:r w:rsidR="0027060F">
        <w:t>primera estrategia</w:t>
      </w:r>
      <w:r>
        <w:t xml:space="preserve"> es la Inducción</w:t>
      </w:r>
      <w:r w:rsidR="002F13B3">
        <w:t xml:space="preserve">, </w:t>
      </w:r>
      <w:r>
        <w:t>este espacio</w:t>
      </w:r>
      <w:r w:rsidR="00BD4355">
        <w:t xml:space="preserve"> se hará cada vez que se vinculen de forma temporal, nuevos miembros al staff de docentes </w:t>
      </w:r>
      <w:r w:rsidR="00843D14">
        <w:t>o personal</w:t>
      </w:r>
      <w:r w:rsidR="00BD4355">
        <w:t xml:space="preserve"> de apoyo.  En </w:t>
      </w:r>
      <w:r w:rsidR="00843D14">
        <w:t>él, buscamos</w:t>
      </w:r>
      <w:r>
        <w:t xml:space="preserve"> </w:t>
      </w:r>
      <w:r w:rsidR="0027060F">
        <w:t>que la</w:t>
      </w:r>
      <w:r w:rsidR="00377892">
        <w:t>s</w:t>
      </w:r>
      <w:r w:rsidR="0027060F">
        <w:t xml:space="preserve"> persona</w:t>
      </w:r>
      <w:r w:rsidR="00377892">
        <w:t>s</w:t>
      </w:r>
      <w:r w:rsidR="0027060F">
        <w:t xml:space="preserve"> interiorice</w:t>
      </w:r>
      <w:r w:rsidR="00377892">
        <w:t>n</w:t>
      </w:r>
      <w:r w:rsidR="0027060F">
        <w:t xml:space="preserve"> los valores, principios, objetivos, misión, visión y </w:t>
      </w:r>
      <w:r w:rsidR="00377892">
        <w:t xml:space="preserve">en general la cultura organizacional </w:t>
      </w:r>
      <w:r w:rsidR="0027060F">
        <w:t xml:space="preserve">de la institución, con el fin de </w:t>
      </w:r>
      <w:r w:rsidR="00941E00">
        <w:t xml:space="preserve">facilitar su integración en el equipo de trabajo y </w:t>
      </w:r>
      <w:r w:rsidR="00377892">
        <w:t>que a su vez</w:t>
      </w:r>
      <w:r w:rsidR="0027060F">
        <w:t xml:space="preserve"> </w:t>
      </w:r>
      <w:r w:rsidR="002F13B3">
        <w:t>los proyecte</w:t>
      </w:r>
      <w:r w:rsidR="00377892">
        <w:t>n</w:t>
      </w:r>
      <w:r w:rsidR="00941E00">
        <w:t xml:space="preserve"> y promueva</w:t>
      </w:r>
      <w:r w:rsidR="00377892">
        <w:t>n</w:t>
      </w:r>
      <w:r w:rsidR="002F13B3">
        <w:t xml:space="preserve"> </w:t>
      </w:r>
      <w:r w:rsidR="002001FB">
        <w:t>en su diario vivir</w:t>
      </w:r>
    </w:p>
    <w:p w14:paraId="32657042" w14:textId="1B81B2A3" w:rsidR="00C919AE" w:rsidRDefault="00941E00" w:rsidP="00C919AE">
      <w:pPr>
        <w:ind w:firstLine="720"/>
      </w:pPr>
      <w:r>
        <w:t xml:space="preserve">La segunda estrategia </w:t>
      </w:r>
      <w:r w:rsidR="00377892">
        <w:t xml:space="preserve">es la reinducción, </w:t>
      </w:r>
      <w:r w:rsidR="00BD4355">
        <w:t xml:space="preserve">la cual se llevará a cabo cada año, la semana inmediatamente anterior al inicio de las clases. En el espacio </w:t>
      </w:r>
      <w:r w:rsidR="00377892">
        <w:t>reforza</w:t>
      </w:r>
      <w:r w:rsidR="00BD4355">
        <w:t>re</w:t>
      </w:r>
      <w:r w:rsidR="00377892">
        <w:t xml:space="preserve">mos la </w:t>
      </w:r>
      <w:r w:rsidR="00377892">
        <w:lastRenderedPageBreak/>
        <w:t>cultura organizacional</w:t>
      </w:r>
      <w:r w:rsidR="00796EC9">
        <w:t>, resaltando la importancia de interiorizarla, proyectarla y promoverla para lograr un equipo de alto rendimiento que ca</w:t>
      </w:r>
      <w:r w:rsidR="00C919AE">
        <w:t>mine hacia la excelencia y consecución de la misión, visión y objetivos de la institución.</w:t>
      </w:r>
    </w:p>
    <w:p w14:paraId="59AED807" w14:textId="154A2DE1" w:rsidR="00BD4355" w:rsidRDefault="00BD4355" w:rsidP="00C919AE">
      <w:pPr>
        <w:ind w:firstLine="720"/>
      </w:pPr>
      <w:r>
        <w:t xml:space="preserve">Finalmente, la tercera estrategia será la capacitación o formación continua de los docentes. Para ello, nos apoyaremos </w:t>
      </w:r>
      <w:r w:rsidR="00843D14">
        <w:t>en</w:t>
      </w:r>
      <w:r>
        <w:t xml:space="preserve"> fundaciones y ONGs</w:t>
      </w:r>
      <w:r w:rsidR="00CC1EEF">
        <w:t xml:space="preserve">, como EduColombia, </w:t>
      </w:r>
      <w:r>
        <w:t xml:space="preserve">con las cuales </w:t>
      </w:r>
      <w:r w:rsidR="00CC1EEF">
        <w:t xml:space="preserve">firmaremos </w:t>
      </w:r>
      <w:r>
        <w:t>convenios</w:t>
      </w:r>
      <w:r w:rsidR="00CC1EEF">
        <w:t xml:space="preserve"> de cooperación </w:t>
      </w:r>
      <w:r w:rsidR="00843D14">
        <w:t xml:space="preserve">que nos permitan intercambiar </w:t>
      </w:r>
      <w:r w:rsidR="007512A3">
        <w:t>cupos para los docentes en cursos y diplomados</w:t>
      </w:r>
      <w:r w:rsidR="00CC1EEF">
        <w:t xml:space="preserve"> ofrecidos por estas entidades, </w:t>
      </w:r>
      <w:r w:rsidR="007512A3">
        <w:t>a cambio de facilitarles la planta física de la institución para la</w:t>
      </w:r>
      <w:r w:rsidR="00CC1EEF">
        <w:t xml:space="preserve"> realización de </w:t>
      </w:r>
      <w:r w:rsidR="00843D14">
        <w:t>dichos cursos.</w:t>
      </w:r>
    </w:p>
    <w:p w14:paraId="443AD533" w14:textId="0D376A43" w:rsidR="00F65D62" w:rsidRDefault="006F11B2" w:rsidP="00F65D62">
      <w:r>
        <w:t>.</w:t>
      </w:r>
    </w:p>
    <w:p w14:paraId="1838CE7C" w14:textId="2A959400" w:rsidR="008C7004" w:rsidRDefault="003A02D7">
      <w:pPr>
        <w:pStyle w:val="Ttulo2"/>
      </w:pPr>
      <w:bookmarkStart w:id="63" w:name="_2w5ecyt" w:colFirst="0" w:colLast="0"/>
      <w:bookmarkStart w:id="64" w:name="_Toc120449976"/>
      <w:bookmarkEnd w:id="63"/>
      <w:r>
        <w:t>3</w:t>
      </w:r>
      <w:r w:rsidR="006B0CB8">
        <w:t>.</w:t>
      </w:r>
      <w:r w:rsidR="00EB5941">
        <w:t>7</w:t>
      </w:r>
      <w:r w:rsidR="006B0CB8">
        <w:t xml:space="preserve"> </w:t>
      </w:r>
      <w:r w:rsidR="004D477C">
        <w:t>Gestión financiera</w:t>
      </w:r>
      <w:bookmarkEnd w:id="64"/>
    </w:p>
    <w:p w14:paraId="55F2D651" w14:textId="7A5BBFD9" w:rsidR="006B0CB8" w:rsidRDefault="00843D14" w:rsidP="00843D14">
      <w:pPr>
        <w:ind w:firstLine="720"/>
      </w:pPr>
      <w:r>
        <w:t xml:space="preserve">El Centro Educativo Mi Nueva Generación se caracteriza por una gestión eficiente y organizada de sus finanzas, por esa razón, anualmente realizamos un ejercicio de proyección financiera, que nos permita conocer con antelación la salud de las finanzas de la institución y ajustar las tarifas, las inversiones, los gastos y las nóminas de los docentes, </w:t>
      </w:r>
      <w:r w:rsidR="00D5287A">
        <w:t xml:space="preserve">buscando asegurar el crecimiento sostenible de la institución y </w:t>
      </w:r>
      <w:r w:rsidR="00064DA4">
        <w:t xml:space="preserve">el bienestar de toda la comunidad educativa. A </w:t>
      </w:r>
      <w:r w:rsidR="00B76149">
        <w:t>continuación,</w:t>
      </w:r>
      <w:r w:rsidR="00064DA4">
        <w:t xml:space="preserve"> se detalla el ejercicio financiero para el año 2023</w:t>
      </w:r>
    </w:p>
    <w:p w14:paraId="2CDBF167" w14:textId="5461862B" w:rsidR="002C190B" w:rsidRDefault="002C190B" w:rsidP="00843D14">
      <w:pPr>
        <w:ind w:firstLine="720"/>
      </w:pPr>
    </w:p>
    <w:p w14:paraId="3C650CA4" w14:textId="29B9D080" w:rsidR="002C190B" w:rsidRDefault="002C190B" w:rsidP="00843D14">
      <w:pPr>
        <w:ind w:firstLine="720"/>
      </w:pPr>
    </w:p>
    <w:p w14:paraId="588082C2" w14:textId="77777777" w:rsidR="002C190B" w:rsidRDefault="002C190B" w:rsidP="00843D14">
      <w:pPr>
        <w:ind w:firstLine="720"/>
      </w:pPr>
    </w:p>
    <w:p w14:paraId="15AA9189" w14:textId="5F78D0C8" w:rsidR="00963D18" w:rsidRDefault="00963D18" w:rsidP="00963D18">
      <w:pPr>
        <w:pStyle w:val="Ttulo1"/>
        <w:rPr>
          <w:szCs w:val="22"/>
        </w:rPr>
      </w:pPr>
      <w:bookmarkStart w:id="65" w:name="_Toc120449977"/>
      <w:r>
        <w:rPr>
          <w:szCs w:val="22"/>
        </w:rPr>
        <w:lastRenderedPageBreak/>
        <w:t>CAPITULO 4. COMPONENTE PEDAGOGICO</w:t>
      </w:r>
      <w:bookmarkEnd w:id="65"/>
    </w:p>
    <w:p w14:paraId="3DEA687F" w14:textId="4032A440" w:rsidR="00966CA9" w:rsidRPr="00966CA9" w:rsidRDefault="00966CA9" w:rsidP="005F68FE">
      <w:pPr>
        <w:ind w:firstLine="720"/>
      </w:pPr>
      <w:bookmarkStart w:id="66" w:name="_Toc109500752"/>
      <w:r>
        <w:t xml:space="preserve">En el Centro Educativo Mi Nueva Generación entendemos que el </w:t>
      </w:r>
      <w:r w:rsidR="00B81B3B">
        <w:t xml:space="preserve">aprendizaje es un proceso de construcción interna que va </w:t>
      </w:r>
      <w:r w:rsidR="00C21062">
        <w:t>más</w:t>
      </w:r>
      <w:r w:rsidR="00B81B3B">
        <w:t xml:space="preserve"> allá de la trasmisión de conocimiento de un docente a un alumno</w:t>
      </w:r>
      <w:r w:rsidR="005F68FE">
        <w:t xml:space="preserve"> que </w:t>
      </w:r>
      <w:r w:rsidR="000F7C95">
        <w:t xml:space="preserve">interioriza </w:t>
      </w:r>
      <w:r w:rsidR="005F68FE">
        <w:t xml:space="preserve">conceptos </w:t>
      </w:r>
      <w:r w:rsidR="0009109D">
        <w:t>utilizando</w:t>
      </w:r>
      <w:r w:rsidR="00851DAF">
        <w:t xml:space="preserve"> principalmente la memoria</w:t>
      </w:r>
      <w:r w:rsidR="000F7C95">
        <w:t xml:space="preserve">. Desde nuestra concepción, el aprendizaje es un proceso complejo </w:t>
      </w:r>
      <w:r w:rsidR="008379BB">
        <w:t>que involucra sinergias entre los diferentes componentes</w:t>
      </w:r>
      <w:r w:rsidR="003B1A73">
        <w:t>, actitudes y destrezas del ser humano</w:t>
      </w:r>
      <w:r w:rsidR="00F909E1">
        <w:t xml:space="preserve"> con su entorno</w:t>
      </w:r>
      <w:r w:rsidR="003B1A73">
        <w:t>.</w:t>
      </w:r>
      <w:r w:rsidR="00054265">
        <w:t xml:space="preserve"> Es por esta razón que </w:t>
      </w:r>
      <w:r w:rsidR="00F909E1">
        <w:t>acogemos las recomendaciones de la normatividad vigente frente a la construcción de una propuesta pedagógica que se adapte al entorno de los estudiantes y responda a sus necesidades</w:t>
      </w:r>
      <w:r w:rsidR="00C21062">
        <w:t xml:space="preserve"> y desarrollamos la propuesta pedagógica que presentamos a continuación.</w:t>
      </w:r>
    </w:p>
    <w:p w14:paraId="4B9DE878" w14:textId="7E2195EE" w:rsidR="00963D18" w:rsidRDefault="00D11B2B" w:rsidP="00963D18">
      <w:pPr>
        <w:pStyle w:val="Ttulo2"/>
        <w:rPr>
          <w:szCs w:val="22"/>
        </w:rPr>
      </w:pPr>
      <w:bookmarkStart w:id="67" w:name="_Toc120449978"/>
      <w:r>
        <w:rPr>
          <w:szCs w:val="22"/>
        </w:rPr>
        <w:t>4</w:t>
      </w:r>
      <w:r w:rsidR="00963D18" w:rsidRPr="00EE6429">
        <w:rPr>
          <w:szCs w:val="22"/>
        </w:rPr>
        <w:t xml:space="preserve">.1 </w:t>
      </w:r>
      <w:bookmarkEnd w:id="66"/>
      <w:r w:rsidR="00963D18" w:rsidRPr="00EE6429">
        <w:rPr>
          <w:szCs w:val="22"/>
        </w:rPr>
        <w:t>PROPUESTA PEDAGOGICA. “</w:t>
      </w:r>
      <w:r w:rsidR="00E66847">
        <w:t>Formando una nueva generación de niños y niñas felices</w:t>
      </w:r>
      <w:r w:rsidR="00963D18" w:rsidRPr="00EE6429">
        <w:rPr>
          <w:szCs w:val="22"/>
        </w:rPr>
        <w:t>”</w:t>
      </w:r>
      <w:bookmarkEnd w:id="67"/>
    </w:p>
    <w:p w14:paraId="03EC2A2D" w14:textId="44210C33" w:rsidR="00963D18" w:rsidRPr="00EA2761" w:rsidRDefault="00D11B2B" w:rsidP="00963D18">
      <w:pPr>
        <w:pStyle w:val="Ttulo3"/>
      </w:pPr>
      <w:bookmarkStart w:id="68" w:name="_Toc120449979"/>
      <w:r>
        <w:t xml:space="preserve">4.1.1 </w:t>
      </w:r>
      <w:r w:rsidR="00963D18" w:rsidRPr="00EA2761">
        <w:t>INTRODUCCIÓN.</w:t>
      </w:r>
      <w:bookmarkEnd w:id="68"/>
    </w:p>
    <w:p w14:paraId="28EB26DD" w14:textId="46DA856E" w:rsidR="00963D18" w:rsidRDefault="008C4435" w:rsidP="00963D18">
      <w:r>
        <w:tab/>
        <w:t>En el Centro Educativo Mi Nueva Generación hemos elaborado una propuesta pedagógica que responde a las necesidades del contexto en que se desenvuelven los ni</w:t>
      </w:r>
      <w:r w:rsidR="004E1B2C">
        <w:t>ños</w:t>
      </w:r>
      <w:r w:rsidR="000539B6">
        <w:t xml:space="preserve"> y que se </w:t>
      </w:r>
      <w:r w:rsidR="008F5B18">
        <w:t>fundamenta</w:t>
      </w:r>
      <w:r w:rsidR="000539B6">
        <w:t xml:space="preserve"> en las estrategias pedagógicas </w:t>
      </w:r>
      <w:r w:rsidR="008F5B18">
        <w:t xml:space="preserve">de diversos autores, de los cuales hemos acogido los preceptos </w:t>
      </w:r>
      <w:r w:rsidR="00E1756A">
        <w:t>que nos parece</w:t>
      </w:r>
      <w:r w:rsidR="008F5B18">
        <w:t>n</w:t>
      </w:r>
      <w:r w:rsidR="00E1756A">
        <w:t xml:space="preserve"> mejor</w:t>
      </w:r>
      <w:r w:rsidR="008F5B18">
        <w:t xml:space="preserve"> para nuestro propósito de formar cada año, una nueva generación de niños felices.</w:t>
      </w:r>
    </w:p>
    <w:p w14:paraId="483DB0D7" w14:textId="44AFAE94" w:rsidR="008F5B18" w:rsidRDefault="008F5B18" w:rsidP="00963D18">
      <w:r>
        <w:tab/>
      </w:r>
      <w:r w:rsidR="00037CF1">
        <w:t xml:space="preserve">Inicialmente, </w:t>
      </w:r>
      <w:r w:rsidR="007C0020">
        <w:t xml:space="preserve">encontrarán </w:t>
      </w:r>
      <w:r>
        <w:t xml:space="preserve">un diagnóstico de la situación </w:t>
      </w:r>
      <w:r w:rsidR="009822E0">
        <w:t xml:space="preserve">social, cultural, económica, política, religiosa y educativa del municipio de </w:t>
      </w:r>
      <w:r w:rsidR="007C0020">
        <w:t>C</w:t>
      </w:r>
      <w:r w:rsidR="009822E0">
        <w:t>orozal y puntualmente, del barrio Buenos Aires, donde está ubicado nuestro Centro Educativo.</w:t>
      </w:r>
      <w:r w:rsidR="00BF24A3">
        <w:t xml:space="preserve"> El diagnóstico resalta </w:t>
      </w:r>
      <w:r w:rsidR="009822E0">
        <w:t xml:space="preserve">las virtudes </w:t>
      </w:r>
      <w:r w:rsidR="00BF24A3">
        <w:t xml:space="preserve">y oportunidades de mejora de </w:t>
      </w:r>
      <w:r w:rsidR="00F07F5A">
        <w:t>cada uno de estos aspectos de la sociedad</w:t>
      </w:r>
      <w:r w:rsidR="00F72C61">
        <w:t xml:space="preserve"> y concluye haciendo una correlación con la educación como factor determinante de transformación social.</w:t>
      </w:r>
    </w:p>
    <w:p w14:paraId="22C946AC" w14:textId="37F44B3C" w:rsidR="00037CF1" w:rsidRDefault="00037CF1" w:rsidP="00963D18">
      <w:r>
        <w:lastRenderedPageBreak/>
        <w:tab/>
        <w:t xml:space="preserve">Luego, </w:t>
      </w:r>
      <w:r w:rsidR="00777DBA">
        <w:t xml:space="preserve">plasmamos </w:t>
      </w:r>
      <w:r w:rsidR="004B5662">
        <w:t xml:space="preserve">la </w:t>
      </w:r>
      <w:r w:rsidR="00777DBA">
        <w:t xml:space="preserve">manera </w:t>
      </w:r>
      <w:r w:rsidR="004B5662">
        <w:t xml:space="preserve">como </w:t>
      </w:r>
      <w:r w:rsidR="00777DBA">
        <w:t xml:space="preserve">entendemos cada uno de los conceptos </w:t>
      </w:r>
      <w:r w:rsidR="00DE6DDE">
        <w:t xml:space="preserve">educativos </w:t>
      </w:r>
      <w:r w:rsidR="00777DBA">
        <w:t xml:space="preserve">relacionados con </w:t>
      </w:r>
      <w:r w:rsidR="00DE6DDE">
        <w:t xml:space="preserve">la propuesta </w:t>
      </w:r>
      <w:r w:rsidR="004B5662">
        <w:t xml:space="preserve">recogiéndolos en el marco </w:t>
      </w:r>
      <w:r w:rsidR="00822BCC">
        <w:t>conceptual</w:t>
      </w:r>
      <w:r w:rsidR="004B5662">
        <w:t>.</w:t>
      </w:r>
      <w:r w:rsidR="00822BCC">
        <w:t xml:space="preserve"> Esto, es clave </w:t>
      </w:r>
      <w:r w:rsidR="00AA595F">
        <w:t xml:space="preserve">para entender nuestra misión y el por qué de la selección de </w:t>
      </w:r>
      <w:r w:rsidR="00ED0788">
        <w:t>los modelos pedagógicos en los cuales sustentamos nuestra propuesta.</w:t>
      </w:r>
    </w:p>
    <w:p w14:paraId="6D7E6C69" w14:textId="500E597E" w:rsidR="00007758" w:rsidRDefault="00F72C61" w:rsidP="00007758">
      <w:r>
        <w:tab/>
        <w:t>Seguidamente, daremos a conocer las teorías de conocimiento, estrategias pedagógicas</w:t>
      </w:r>
      <w:r w:rsidR="00570097">
        <w:t>,</w:t>
      </w:r>
      <w:r>
        <w:t xml:space="preserve"> métodos de enseñanza</w:t>
      </w:r>
      <w:r w:rsidR="00570097">
        <w:t xml:space="preserve"> y normatividad vigente</w:t>
      </w:r>
      <w:r>
        <w:t xml:space="preserve"> en que basamos nuestra propuesta, </w:t>
      </w:r>
      <w:r w:rsidR="005B107E">
        <w:t>correlacionándolas con cada un</w:t>
      </w:r>
      <w:r w:rsidR="00427097">
        <w:t>o</w:t>
      </w:r>
      <w:r w:rsidR="005B107E">
        <w:t xml:space="preserve"> de los aspectos identificados en el contexto</w:t>
      </w:r>
      <w:r w:rsidR="00427097">
        <w:t xml:space="preserve">, y con las actividades rectoras de la primera infancia, que por supuesto, utilizamos en nuestra institución. Veremos como estamos abiertos a acoger los diferentes modelos constructivistas y conductistas, para </w:t>
      </w:r>
      <w:r w:rsidR="00CF3A41">
        <w:t xml:space="preserve">elaborar </w:t>
      </w:r>
      <w:r w:rsidR="00570097">
        <w:t>la mejor propuesta pedagógica posible.</w:t>
      </w:r>
    </w:p>
    <w:p w14:paraId="0DAA8E65" w14:textId="31224764" w:rsidR="00F72C61" w:rsidRDefault="00E050B7" w:rsidP="00007758">
      <w:pPr>
        <w:ind w:firstLine="720"/>
      </w:pPr>
      <w:r>
        <w:t xml:space="preserve">También, en este capítulo veremos los </w:t>
      </w:r>
      <w:r w:rsidR="00BB1A76">
        <w:t>P</w:t>
      </w:r>
      <w:r>
        <w:t xml:space="preserve">royectos transversales que </w:t>
      </w:r>
      <w:r w:rsidR="0029072F">
        <w:t>desarrollaremos en los diferentes niveles de preescolar</w:t>
      </w:r>
      <w:r w:rsidR="000506D3">
        <w:t xml:space="preserve">, </w:t>
      </w:r>
      <w:r w:rsidR="004A7C81">
        <w:t>y como acogemos</w:t>
      </w:r>
      <w:r w:rsidR="000506D3">
        <w:t xml:space="preserve"> </w:t>
      </w:r>
      <w:r w:rsidR="0029072F">
        <w:t>las actividades rectoras de la primera infancia</w:t>
      </w:r>
      <w:r w:rsidR="004A7C81">
        <w:t xml:space="preserve"> </w:t>
      </w:r>
      <w:r w:rsidR="00D76049">
        <w:t xml:space="preserve">poniendo en </w:t>
      </w:r>
      <w:r w:rsidR="004A7C81">
        <w:t xml:space="preserve">práctica los postulados teóricos mencionados anteriormente. Estos proyectos, abarcan todas las dimensiones del ser y áreas de conocimiento necesarias para dotar a los alumnos de </w:t>
      </w:r>
      <w:r w:rsidR="00440D27">
        <w:t>habilidades y destrezas</w:t>
      </w:r>
      <w:r w:rsidR="00481627">
        <w:t xml:space="preserve"> </w:t>
      </w:r>
      <w:r w:rsidR="00440D27">
        <w:t>para adaptarse a su entorno y transformarlo positivamente.</w:t>
      </w:r>
    </w:p>
    <w:p w14:paraId="2B88D5FE" w14:textId="6EC52D00" w:rsidR="00440D27" w:rsidRDefault="00440D27" w:rsidP="00007758">
      <w:pPr>
        <w:ind w:firstLine="720"/>
      </w:pPr>
      <w:r>
        <w:t>Finalmente, veremos los recursos</w:t>
      </w:r>
      <w:r w:rsidR="00D76049">
        <w:t xml:space="preserve"> físicos, didácticos y humanos</w:t>
      </w:r>
      <w:r>
        <w:t xml:space="preserve"> que ha dispuesto la institución para materializar </w:t>
      </w:r>
      <w:r w:rsidR="00037CF1">
        <w:t>su propuesta pedagógica.</w:t>
      </w:r>
    </w:p>
    <w:p w14:paraId="0B43D189" w14:textId="08CA774C" w:rsidR="00222D72" w:rsidRPr="00630D7C" w:rsidRDefault="00ED0788" w:rsidP="00222D72">
      <w:pPr>
        <w:pStyle w:val="Ttulo3"/>
      </w:pPr>
      <w:bookmarkStart w:id="69" w:name="_Toc120449980"/>
      <w:r>
        <w:t>4.</w:t>
      </w:r>
      <w:r w:rsidR="00222D72">
        <w:t xml:space="preserve">1.2 </w:t>
      </w:r>
      <w:r w:rsidR="00222D72" w:rsidRPr="00630D7C">
        <w:t>JUSTIFICACIÓN.</w:t>
      </w:r>
      <w:bookmarkEnd w:id="69"/>
    </w:p>
    <w:p w14:paraId="5FE19416" w14:textId="165BBB31" w:rsidR="00BC6286" w:rsidRDefault="00222D72" w:rsidP="004E6DE5">
      <w:pPr>
        <w:ind w:firstLine="720"/>
      </w:pPr>
      <w:r>
        <w:t xml:space="preserve">En el Centro Educativo Mi Nueva Generación entendemos que el aprendizaje es un proceso de construcción interna que va </w:t>
      </w:r>
      <w:r w:rsidR="00D11B2B">
        <w:t>más</w:t>
      </w:r>
      <w:r>
        <w:t xml:space="preserve"> allá de la trasmisión de conocimiento de un docente a un alumno que interioriza conceptos utilizando principalmente la memoria. Desde nuestra concepción, el aprendizaje es un proceso complejo que involucra sinergias entre los diferentes componentes, actitudes y destrezas del ser humano con su entorno. </w:t>
      </w:r>
      <w:r>
        <w:lastRenderedPageBreak/>
        <w:t xml:space="preserve">Es por esta razón que acogemos las recomendaciones de la normatividad vigente </w:t>
      </w:r>
      <w:r w:rsidR="00B12612">
        <w:t>referentes a la necesidad de</w:t>
      </w:r>
      <w:r>
        <w:t xml:space="preserve"> la construcción de una propuesta pedagógica que se adapte al entorno de los estudiantes y responda a sus necesidades</w:t>
      </w:r>
      <w:r w:rsidR="00B12612">
        <w:t>, para que la educación sea ese factor transformador de realidades</w:t>
      </w:r>
      <w:r w:rsidR="00AE16F0">
        <w:t xml:space="preserve"> y la escuela ese segundo hogar, donde el niño encuentre protección, y se pueda desarrollar integralmente, preservando y fortaleciendo su</w:t>
      </w:r>
      <w:r w:rsidR="00095E34">
        <w:t xml:space="preserve"> ser emocional, y desarrollando sus habilidades motrices y cognitivas. </w:t>
      </w:r>
      <w:r w:rsidR="004E6DE5">
        <w:t>Para esto, será necesario que reconozcamos la relación</w:t>
      </w:r>
      <w:r w:rsidR="007664A6">
        <w:t xml:space="preserve"> íntima</w:t>
      </w:r>
      <w:r w:rsidR="004E6DE5">
        <w:t xml:space="preserve"> que existe </w:t>
      </w:r>
      <w:r w:rsidR="007664A6">
        <w:t xml:space="preserve">entre el aspecto intelectual y cognitivo con el </w:t>
      </w:r>
      <w:r w:rsidR="00007266">
        <w:t xml:space="preserve">afectivo y por tanto empecemos a indagar </w:t>
      </w:r>
      <w:r w:rsidR="004D6598">
        <w:t xml:space="preserve">por los mundos internos de los estudiantes, para comprender sus intereses y partir de ellos en el proceso de enseñanza </w:t>
      </w:r>
      <w:r w:rsidR="00931BFA">
        <w:t>–</w:t>
      </w:r>
      <w:r w:rsidR="004D6598">
        <w:t xml:space="preserve"> aprendizaje</w:t>
      </w:r>
      <w:r w:rsidR="00931BFA">
        <w:t>. Solo así, se podrán comenzar a tejer puentes entre lo emocional y lo cognitivo, entre el yo interno del niño y su realidad.</w:t>
      </w:r>
    </w:p>
    <w:p w14:paraId="43CA1EE1" w14:textId="6FD5BC2D" w:rsidR="00222D72" w:rsidRPr="00966CA9" w:rsidRDefault="00590C83" w:rsidP="00CD252C">
      <w:pPr>
        <w:ind w:firstLine="720"/>
      </w:pPr>
      <w:r>
        <w:t>Así es como</w:t>
      </w:r>
      <w:r w:rsidR="00627278">
        <w:t xml:space="preserve"> procedemos a elaborar la presente propuesta “Formando una nueva generación de niños felices”</w:t>
      </w:r>
      <w:r w:rsidR="00BC6286">
        <w:t xml:space="preserve"> con el propósito de </w:t>
      </w:r>
      <w:r w:rsidR="00503DDD">
        <w:t>consolidar los mejores modelos pedagógicos, recursos y medios que permitan motivar a los niños a interactuar, construir, manipular, representar, confrontar con el fin de estar en una dinámica de permanente movilización, descubrimiento y consolidación de los procesos de aprendizaje.</w:t>
      </w:r>
    </w:p>
    <w:p w14:paraId="5368AB4C" w14:textId="4F725E03" w:rsidR="00360120" w:rsidRPr="00ED0C31" w:rsidRDefault="00360120" w:rsidP="00360120">
      <w:pPr>
        <w:pStyle w:val="Ttulo3"/>
      </w:pPr>
      <w:bookmarkStart w:id="70" w:name="_Toc120449981"/>
      <w:r>
        <w:t>4.1.3. OBJETIVOS DE LA PROPUESTA</w:t>
      </w:r>
      <w:bookmarkEnd w:id="70"/>
    </w:p>
    <w:p w14:paraId="7180758C" w14:textId="77777777" w:rsidR="00360120" w:rsidRDefault="00360120" w:rsidP="00360120">
      <w:pPr>
        <w:pStyle w:val="Prrafodelista"/>
        <w:numPr>
          <w:ilvl w:val="0"/>
          <w:numId w:val="45"/>
        </w:numPr>
        <w:ind w:left="284"/>
      </w:pPr>
      <w:r>
        <w:t>Brindar a los niños un ambiente de alegría, tranquilidad, confianza y amor, para que puedan desarrollar libremente su personalidad y confianza en sus capacidades.</w:t>
      </w:r>
    </w:p>
    <w:p w14:paraId="682A6E1F" w14:textId="77777777" w:rsidR="00360120" w:rsidRDefault="00360120" w:rsidP="00360120">
      <w:pPr>
        <w:pStyle w:val="Prrafodelista"/>
        <w:numPr>
          <w:ilvl w:val="0"/>
          <w:numId w:val="45"/>
        </w:numPr>
        <w:ind w:left="284" w:hanging="371"/>
      </w:pPr>
      <w:r>
        <w:t>Formar a los niños en valores y buenos hábitos de comportamiento que le permitan desenvolverse apropiadamente en su entorno familiar y comunitario.</w:t>
      </w:r>
    </w:p>
    <w:p w14:paraId="3ECF9B9D" w14:textId="77777777" w:rsidR="00360120" w:rsidRPr="00D81DB9" w:rsidRDefault="00360120" w:rsidP="00360120">
      <w:pPr>
        <w:pStyle w:val="Prrafodelista"/>
        <w:numPr>
          <w:ilvl w:val="0"/>
          <w:numId w:val="45"/>
        </w:numPr>
        <w:ind w:left="284" w:hanging="371"/>
      </w:pPr>
      <w:r>
        <w:t>Formar integralmente al niño, para que aprendan a ser, a hacer y vivir en comunidad.</w:t>
      </w:r>
    </w:p>
    <w:p w14:paraId="3D91B5A5" w14:textId="77777777" w:rsidR="00360120" w:rsidRPr="009533E5" w:rsidRDefault="00360120" w:rsidP="00360120">
      <w:pPr>
        <w:pStyle w:val="Prrafodelista"/>
        <w:numPr>
          <w:ilvl w:val="0"/>
          <w:numId w:val="45"/>
        </w:numPr>
        <w:ind w:left="284"/>
      </w:pPr>
      <w:r>
        <w:t>Fomentar una metodología de enseñanza – aprendizaje basado en los intereses del niño y en la vivencia de experiencias que conlleven a aprendizajes significativos.</w:t>
      </w:r>
    </w:p>
    <w:p w14:paraId="19F24C17" w14:textId="77777777" w:rsidR="00360120" w:rsidRPr="009533E5" w:rsidRDefault="00360120" w:rsidP="00360120">
      <w:pPr>
        <w:pStyle w:val="Prrafodelista"/>
        <w:numPr>
          <w:ilvl w:val="0"/>
          <w:numId w:val="45"/>
        </w:numPr>
        <w:ind w:left="284"/>
      </w:pPr>
      <w:r>
        <w:lastRenderedPageBreak/>
        <w:t>Fomentar el amor por las artes, la lectura, la naturaleza y el deporte, por medio del juego, la exploración del medio, la expresión de emociones mediante el arte y el disfrute de la literatura y expresión teatral.</w:t>
      </w:r>
    </w:p>
    <w:p w14:paraId="7F5DDD54" w14:textId="77777777" w:rsidR="00360120" w:rsidRPr="009533E5" w:rsidRDefault="00360120" w:rsidP="00360120">
      <w:pPr>
        <w:pStyle w:val="Prrafodelista"/>
        <w:numPr>
          <w:ilvl w:val="0"/>
          <w:numId w:val="45"/>
        </w:numPr>
        <w:ind w:left="284"/>
      </w:pPr>
      <w:r>
        <w:t xml:space="preserve">Logra la participación de toda la </w:t>
      </w:r>
      <w:r w:rsidRPr="009533E5">
        <w:t xml:space="preserve">comunidad educativa </w:t>
      </w:r>
      <w:r>
        <w:t>en los proyectos y el proceso de formación de los niños.</w:t>
      </w:r>
    </w:p>
    <w:p w14:paraId="4F00CA96" w14:textId="77777777" w:rsidR="00360120" w:rsidRPr="00D81DB9" w:rsidRDefault="00360120" w:rsidP="00360120">
      <w:pPr>
        <w:ind w:left="-76"/>
      </w:pPr>
      <w:r w:rsidRPr="009533E5">
        <w:t>.</w:t>
      </w:r>
    </w:p>
    <w:p w14:paraId="603EB257" w14:textId="511F112E" w:rsidR="00963D18" w:rsidRPr="000774CD" w:rsidRDefault="00EB5DAD" w:rsidP="00963D18">
      <w:pPr>
        <w:pStyle w:val="Ttulo3"/>
      </w:pPr>
      <w:bookmarkStart w:id="71" w:name="_Toc120449982"/>
      <w:r>
        <w:t>4</w:t>
      </w:r>
      <w:r w:rsidR="00963D18">
        <w:t>.1.</w:t>
      </w:r>
      <w:r w:rsidR="00445CA8">
        <w:t>4</w:t>
      </w:r>
      <w:r w:rsidR="00963D18">
        <w:t xml:space="preserve"> </w:t>
      </w:r>
      <w:r w:rsidR="00CB09F1">
        <w:t>ANALISIS DEL CONTEXTO INSTITUCIONAL</w:t>
      </w:r>
      <w:bookmarkEnd w:id="71"/>
    </w:p>
    <w:p w14:paraId="20AC3CF0" w14:textId="4DB2C560" w:rsidR="00FB37FD" w:rsidRPr="00FB37FD" w:rsidRDefault="00FB37FD" w:rsidP="00FB37FD">
      <w:pPr>
        <w:ind w:firstLine="720"/>
      </w:pPr>
      <w:r>
        <w:t>El análisis del contexto institucional abarca los factores internos y externos que impactan el proceso formativo de los estudiantes de manera positiva y negativa</w:t>
      </w:r>
      <w:r w:rsidR="00333F75">
        <w:t>. El diagnóstico, se realiza atendiendo lo establecido en el artículo 2.3</w:t>
      </w:r>
      <w:r w:rsidR="006308BE">
        <w:t xml:space="preserve"> del decreto 1075 de 2015, que señala la necesidad de elaborar </w:t>
      </w:r>
      <w:r w:rsidR="007C0F19">
        <w:t>un análisis de la situación institucional que permita identificar las fortalezas y oportunidades de mejora de cada uno de los aspectos de la sociedad, comprendiendo el origen de los problemas, con el fin de definir estrategias pedagógicas para superarlos</w:t>
      </w:r>
      <w:r w:rsidR="00A50CD1">
        <w:t xml:space="preserve">. </w:t>
      </w:r>
    </w:p>
    <w:p w14:paraId="2198628E" w14:textId="4A7506AD" w:rsidR="00EB6E7F" w:rsidRDefault="00EB6E7F" w:rsidP="00C9320F">
      <w:pPr>
        <w:pStyle w:val="Ttulo4"/>
      </w:pPr>
      <w:bookmarkStart w:id="72" w:name="_Toc120449983"/>
      <w:r>
        <w:t>Situación Educativa</w:t>
      </w:r>
      <w:bookmarkEnd w:id="72"/>
    </w:p>
    <w:p w14:paraId="068E089F" w14:textId="7A4268A9" w:rsidR="00EB6E7F" w:rsidRDefault="00EB6E7F" w:rsidP="00963D18">
      <w:r>
        <w:rPr>
          <w:b/>
          <w:bCs/>
        </w:rPr>
        <w:tab/>
      </w:r>
      <w:r w:rsidR="00C9320F">
        <w:t>Históricamente, la cobertura educativa ha sido uno de los puntos más</w:t>
      </w:r>
      <w:r w:rsidR="007167E7">
        <w:t xml:space="preserve"> deficientes en los diferentes gobiernos nacionales como locales, sobre todo en zonas rurales o barrios de escasos recursos</w:t>
      </w:r>
      <w:r w:rsidR="00851D57">
        <w:t xml:space="preserve"> de los cascos urbanos, como es el caso del barrio Buenos Aires donde está ubicada la institución. Precisamente, en la reseña histórica del capítulo 1 se menciona que uno de los motivos por los cuales la fundadora de la institución decide encaminar dicho proyecto, es por la falta de cobertura educativa en la zona,</w:t>
      </w:r>
      <w:r w:rsidR="007170E2">
        <w:t xml:space="preserve"> es decir, de instituciones</w:t>
      </w:r>
      <w:r w:rsidR="00851D57">
        <w:t xml:space="preserve"> </w:t>
      </w:r>
      <w:r w:rsidR="00B010AC">
        <w:t>que responda</w:t>
      </w:r>
      <w:r w:rsidR="007170E2">
        <w:t>n</w:t>
      </w:r>
      <w:r w:rsidR="00B010AC">
        <w:t xml:space="preserve"> a las necesidades financieras de las familias. Si bien, en el sector hay instituciones educativas, la mayoría son de carácter privado y manejan precios elevados, inasequibles para las familias de escasos recursos y estrato </w:t>
      </w:r>
      <w:r w:rsidR="00EB37CD">
        <w:t xml:space="preserve">1 que lo habitan, </w:t>
      </w:r>
      <w:r w:rsidR="00EB37CD">
        <w:lastRenderedPageBreak/>
        <w:t xml:space="preserve">obligando a que los niños tuviesen que matricularse en </w:t>
      </w:r>
      <w:r w:rsidR="009A3F58">
        <w:t xml:space="preserve">los colegios </w:t>
      </w:r>
      <w:r w:rsidR="00EB37CD">
        <w:t xml:space="preserve">públicos que se ubican al sur de la ciudad y caminar </w:t>
      </w:r>
      <w:r w:rsidR="009A3F58">
        <w:t xml:space="preserve">durante varios kilómetros para llegar a </w:t>
      </w:r>
      <w:r w:rsidR="005B6979">
        <w:t>ello</w:t>
      </w:r>
      <w:r w:rsidR="002C56A7">
        <w:t>s</w:t>
      </w:r>
      <w:r w:rsidR="00FB4DA8">
        <w:t xml:space="preserve">, </w:t>
      </w:r>
      <w:r w:rsidR="00650D78">
        <w:t>lo que finalmente conlleva a aumentar las tasas de deserción escolar.</w:t>
      </w:r>
    </w:p>
    <w:p w14:paraId="69B9F9D4" w14:textId="799B122C" w:rsidR="002C56A7" w:rsidRDefault="002C56A7" w:rsidP="00963D18">
      <w:r>
        <w:tab/>
        <w:t xml:space="preserve">Esta situación </w:t>
      </w:r>
      <w:r w:rsidR="00650D78">
        <w:t xml:space="preserve">persiste, salvo por nuestra institución que maneja tarifas favorables y adecuadas al contexto. Esto representa un esfuerzo enorme en términos de administración eficiente de los recursos, pero es una labor de la cual nos sentimos orgullosos, pues nos permite brindar un servicio educativo de calidad a los niños y niñas de la zona. </w:t>
      </w:r>
    </w:p>
    <w:p w14:paraId="12AA4CBF" w14:textId="2C1C7711" w:rsidR="003035C6" w:rsidRDefault="00650D78" w:rsidP="00963D18">
      <w:r>
        <w:tab/>
        <w:t xml:space="preserve">En cuanto al componente pedagógico de la educación, </w:t>
      </w:r>
      <w:r w:rsidR="00952027">
        <w:t>sabemos que</w:t>
      </w:r>
      <w:r w:rsidR="005D3160">
        <w:t xml:space="preserve"> en muchas instituciones</w:t>
      </w:r>
      <w:r w:rsidR="00952027">
        <w:t xml:space="preserve"> hay un bajo nivel de correlación entre los planes de estudio y las expectativas </w:t>
      </w:r>
      <w:r w:rsidR="005D3160">
        <w:t>o necesidades de los niños y niñas, de sus familias y del sector productivo, es decir, hay una desconexión total entre lo que se enseña en la escuela y lo que necesita la sociedad</w:t>
      </w:r>
      <w:r w:rsidR="00B66F52">
        <w:t xml:space="preserve">, lo que repercute en altas tasas de mortalidad académica, falta de inclusión real de niños y niñas con discapacidades, </w:t>
      </w:r>
      <w:r w:rsidR="003035C6">
        <w:t>índices elevados de deserción, falta de compromiso de los maestros y poco interés de la comunidad en el proceso formativo de los niños.</w:t>
      </w:r>
    </w:p>
    <w:p w14:paraId="5B10818B" w14:textId="610A20F3" w:rsidR="005871AF" w:rsidRDefault="005871AF" w:rsidP="005871AF">
      <w:pPr>
        <w:ind w:firstLine="720"/>
      </w:pPr>
      <w:r>
        <w:t>Se hace necesario entonces que las instituciones</w:t>
      </w:r>
      <w:r w:rsidR="008A63E6">
        <w:t xml:space="preserve"> educativas que ofertan los grados de preescolar, entre ellas la nuestra, </w:t>
      </w:r>
      <w:r>
        <w:t xml:space="preserve"> acoja</w:t>
      </w:r>
      <w:r w:rsidR="008A63E6">
        <w:t>mos</w:t>
      </w:r>
      <w:r>
        <w:t xml:space="preserve"> las recomendaciones del MEN, especialmente lo establecido en el decreto 1411 de Ju</w:t>
      </w:r>
      <w:r w:rsidR="00365C86">
        <w:t xml:space="preserve">lio de 2022, en cuanto </w:t>
      </w:r>
      <w:r w:rsidR="00A722A9">
        <w:t xml:space="preserve">al desarrollo </w:t>
      </w:r>
      <w:r w:rsidR="00365C86">
        <w:t xml:space="preserve">de Proyectos transversales que </w:t>
      </w:r>
      <w:r w:rsidR="00A722A9">
        <w:t>utilicen</w:t>
      </w:r>
      <w:r w:rsidR="00365C86">
        <w:t xml:space="preserve"> las </w:t>
      </w:r>
      <w:r w:rsidR="00A722A9">
        <w:t>actividades rectoras de la primera infancia, a la nueva concepción del proceso evaluativo</w:t>
      </w:r>
      <w:r w:rsidR="008A63E6">
        <w:t xml:space="preserve"> y al uso de modelos constructivistas que partan de las necesidades e intereses de los niños para construir el conocimiento.</w:t>
      </w:r>
    </w:p>
    <w:p w14:paraId="604CAD70" w14:textId="7F39970E" w:rsidR="00963D18" w:rsidRDefault="00963D18" w:rsidP="002D157A">
      <w:pPr>
        <w:pStyle w:val="Ttulo4"/>
      </w:pPr>
      <w:bookmarkStart w:id="73" w:name="_Toc120449984"/>
      <w:r w:rsidRPr="000411BF">
        <w:lastRenderedPageBreak/>
        <w:t>Situación económica, social</w:t>
      </w:r>
      <w:r w:rsidR="000B2A43">
        <w:t xml:space="preserve"> y</w:t>
      </w:r>
      <w:r w:rsidRPr="000411BF">
        <w:t xml:space="preserve"> cultural</w:t>
      </w:r>
      <w:bookmarkEnd w:id="73"/>
    </w:p>
    <w:p w14:paraId="66F89CE1" w14:textId="1279FCB4" w:rsidR="002D157A" w:rsidRDefault="002D157A" w:rsidP="002D157A">
      <w:r>
        <w:tab/>
        <w:t xml:space="preserve">Teniendo en cuenta la correlación existente entre estos aspectos </w:t>
      </w:r>
      <w:r w:rsidR="00AB2D59">
        <w:t xml:space="preserve">de la vida de las familias del sector, realizamos un diagnóstico unificado que permita entender las sinergias que aquí se presentan. </w:t>
      </w:r>
    </w:p>
    <w:p w14:paraId="6615BA12" w14:textId="2437C537" w:rsidR="00963D18" w:rsidRDefault="00AB2D59" w:rsidP="00EA3106">
      <w:r>
        <w:tab/>
      </w:r>
      <w:r w:rsidR="00EA3106">
        <w:t xml:space="preserve">Referente a lo económico, la mayoría de </w:t>
      </w:r>
      <w:r w:rsidR="00533E23">
        <w:t>las familias</w:t>
      </w:r>
      <w:r w:rsidR="00EA3106">
        <w:t xml:space="preserve"> del sector son de estratos 1 y 2, es decir, de escasos recursos</w:t>
      </w:r>
      <w:r w:rsidR="00533E23">
        <w:t xml:space="preserve">. Las fuentes principales de la mayoría, en el caso de los hombres, es el rebusque y los negocios informales, mientras que las mujeres se dedican al cuidado del hogar, a la venta de productos por catálogo o a trabajar de empleadas domésticas en otras familias. Una pequeña parte de la población </w:t>
      </w:r>
      <w:r w:rsidR="0015258A">
        <w:t xml:space="preserve">tiene empleos formales, ya sea en las entidades gubernamentales, en el sector salud o en </w:t>
      </w:r>
      <w:r w:rsidR="004D03E8">
        <w:t>los cuerpos de orden público (policía o ejercito)</w:t>
      </w:r>
      <w:r w:rsidR="009B143A">
        <w:t xml:space="preserve"> y una parte aún más pequeña tiene pequeños negocios o emprendimientos formales. </w:t>
      </w:r>
      <w:r w:rsidR="006A5328">
        <w:t xml:space="preserve">No es una coincidencia que precisamente </w:t>
      </w:r>
      <w:r w:rsidR="00331078">
        <w:t xml:space="preserve">sean las familias de estos </w:t>
      </w:r>
      <w:r w:rsidR="006A5328">
        <w:t xml:space="preserve">dos grupos poblacionales </w:t>
      </w:r>
      <w:r w:rsidR="00331078">
        <w:t xml:space="preserve">quienes tengan al menos a uno de los padres con estudios superiores, lo que demuestra que hay una correlación entre </w:t>
      </w:r>
      <w:r w:rsidR="008C289F">
        <w:t>el conocimiento adquirido a través de la educación superior y el emprendimiento o la consecución de un empleo</w:t>
      </w:r>
      <w:r w:rsidR="00CC4B8F">
        <w:t>, reforzando la teoría de que la educación es el motor transformador de la sociedad.</w:t>
      </w:r>
    </w:p>
    <w:p w14:paraId="593A8AAF" w14:textId="1091ABBB" w:rsidR="00432926" w:rsidRDefault="00432926" w:rsidP="00EA3106">
      <w:r>
        <w:tab/>
      </w:r>
      <w:r w:rsidR="00CC4B8F">
        <w:t xml:space="preserve">La situación económica de las familias menos </w:t>
      </w:r>
      <w:r w:rsidR="00F01BB1">
        <w:t>favorecidas</w:t>
      </w:r>
      <w:r w:rsidR="00CC4B8F">
        <w:t xml:space="preserve"> </w:t>
      </w:r>
      <w:r>
        <w:t xml:space="preserve">conlleva a que no </w:t>
      </w:r>
      <w:r w:rsidR="00CC4B8F">
        <w:t xml:space="preserve">gocen de </w:t>
      </w:r>
      <w:r>
        <w:t>una estabilidad económica</w:t>
      </w:r>
      <w:r w:rsidR="00CC4B8F">
        <w:t xml:space="preserve"> que </w:t>
      </w:r>
      <w:r w:rsidR="009734C2">
        <w:t xml:space="preserve">les permite a </w:t>
      </w:r>
      <w:r w:rsidR="00CC4B8F">
        <w:t xml:space="preserve">su vez </w:t>
      </w:r>
      <w:r w:rsidR="009734C2">
        <w:t xml:space="preserve">una </w:t>
      </w:r>
      <w:r>
        <w:t>estabilidad emocional</w:t>
      </w:r>
      <w:r w:rsidR="009734C2">
        <w:t xml:space="preserve">, por tanto, en la mayoría de estos hogares se </w:t>
      </w:r>
      <w:r w:rsidR="00F01BB1">
        <w:t xml:space="preserve">presentan casos de violencia intrafamiliar y no brindan </w:t>
      </w:r>
      <w:r>
        <w:t xml:space="preserve">un entorno </w:t>
      </w:r>
      <w:r w:rsidR="002F426C">
        <w:t xml:space="preserve">de tranquilidad </w:t>
      </w:r>
      <w:r w:rsidR="00972457">
        <w:t>y sana convivencia para el</w:t>
      </w:r>
      <w:r w:rsidR="002F426C">
        <w:t xml:space="preserve"> correcto</w:t>
      </w:r>
      <w:r w:rsidR="00972457">
        <w:t xml:space="preserve"> desarrollo emocional </w:t>
      </w:r>
      <w:r w:rsidR="00891304">
        <w:t>y cognitivo de los niños</w:t>
      </w:r>
      <w:r w:rsidR="002F426C">
        <w:t>.</w:t>
      </w:r>
      <w:r w:rsidR="000A1189">
        <w:t xml:space="preserve"> </w:t>
      </w:r>
    </w:p>
    <w:p w14:paraId="3F75CC9C" w14:textId="5F64FDE1" w:rsidR="00932159" w:rsidRDefault="00932159" w:rsidP="00EA3106">
      <w:r>
        <w:tab/>
        <w:t>Esta violencia intrafamiliar es reflejada por los niños en la escuela</w:t>
      </w:r>
      <w:r w:rsidR="00294095">
        <w:t xml:space="preserve">, demostrando inseguridad, </w:t>
      </w:r>
      <w:r w:rsidR="006B5428">
        <w:t xml:space="preserve">sumisión, </w:t>
      </w:r>
      <w:r w:rsidR="00294095">
        <w:t>dificultades en el lenguaje</w:t>
      </w:r>
      <w:r w:rsidR="006B5428">
        <w:t xml:space="preserve"> y falta de concentración en las actividades</w:t>
      </w:r>
      <w:r w:rsidR="000F360C">
        <w:t xml:space="preserve">, por eso, se hace imperante involucrar a </w:t>
      </w:r>
      <w:r w:rsidR="00305A75">
        <w:t xml:space="preserve">los padres de familia en el proceso </w:t>
      </w:r>
      <w:r w:rsidR="00305A75">
        <w:lastRenderedPageBreak/>
        <w:t xml:space="preserve">formativo de sus hijos, apoyándolos </w:t>
      </w:r>
      <w:r w:rsidR="00375DB2">
        <w:t xml:space="preserve">con asesorías </w:t>
      </w:r>
      <w:r w:rsidR="00305A75">
        <w:t>del cuerpo docente</w:t>
      </w:r>
      <w:r w:rsidR="008B03DD">
        <w:t xml:space="preserve"> y </w:t>
      </w:r>
      <w:r w:rsidR="00305A75">
        <w:t>directivo</w:t>
      </w:r>
      <w:r w:rsidR="008B03DD">
        <w:t xml:space="preserve"> de la institución</w:t>
      </w:r>
      <w:r w:rsidR="00375DB2">
        <w:t>, así como de</w:t>
      </w:r>
      <w:r w:rsidR="001839DB">
        <w:t>l</w:t>
      </w:r>
      <w:r w:rsidR="00375DB2">
        <w:t xml:space="preserve"> bienestar familiar. </w:t>
      </w:r>
      <w:r w:rsidR="000C0CE4">
        <w:t xml:space="preserve">Una de las estrategias más importante para lograr esto la plasmamos en el capítulo 5 de este documento, específicamente en la estrategia Encuentros de Familias, donde además de escuchar  a los padres, los educamos </w:t>
      </w:r>
      <w:r w:rsidR="006E5DB6">
        <w:t>en aspectos claves como el manejo de las emociones, la promoción de valores como la empatía, la inclusión y el respeto a la diversidad, buscando con esto</w:t>
      </w:r>
      <w:r w:rsidR="004333AD">
        <w:t xml:space="preserve"> orientar su actitud y su relación con </w:t>
      </w:r>
      <w:r w:rsidR="0095490D">
        <w:t>el resto de familia, especialmente con sus hijos, para que los rodeen de amor, comprensió</w:t>
      </w:r>
      <w:r w:rsidR="003847E4">
        <w:t xml:space="preserve">n y protección. Es decir que los dotamos </w:t>
      </w:r>
      <w:r w:rsidR="006E5DB6">
        <w:t>de herramientas que les permi</w:t>
      </w:r>
      <w:r w:rsidR="002D4469">
        <w:t xml:space="preserve">tan una mejor convivencia en el hogar, alejándose de los prejuicios y preceptos de la sociedad machista </w:t>
      </w:r>
      <w:r w:rsidR="003847E4">
        <w:t xml:space="preserve">que los rodea, </w:t>
      </w:r>
      <w:r w:rsidR="002D4469">
        <w:t xml:space="preserve"> para enfocarse en la crianza respetuosa de sus hijos</w:t>
      </w:r>
      <w:r w:rsidR="004926A6">
        <w:t xml:space="preserve">, </w:t>
      </w:r>
      <w:r w:rsidR="004926A6" w:rsidRPr="004926A6">
        <w:t>para que el día de mañana sea</w:t>
      </w:r>
      <w:r w:rsidR="004926A6">
        <w:t>n</w:t>
      </w:r>
      <w:r w:rsidR="004926A6" w:rsidRPr="004926A6">
        <w:t xml:space="preserve"> hombre</w:t>
      </w:r>
      <w:r w:rsidR="004926A6">
        <w:t>s y mujeres</w:t>
      </w:r>
      <w:r w:rsidR="004926A6" w:rsidRPr="004926A6">
        <w:t xml:space="preserve"> emocionalmente equilibrado</w:t>
      </w:r>
      <w:r w:rsidR="004926A6">
        <w:t>s</w:t>
      </w:r>
      <w:r w:rsidR="004926A6" w:rsidRPr="004926A6">
        <w:t xml:space="preserve"> </w:t>
      </w:r>
      <w:r w:rsidR="004926A6">
        <w:t xml:space="preserve">que puedan </w:t>
      </w:r>
      <w:r w:rsidR="0047048E">
        <w:t xml:space="preserve">fungir como gestores de paz </w:t>
      </w:r>
      <w:r w:rsidR="004926A6" w:rsidRPr="004926A6">
        <w:t>en la sociedad en que se desenvuelva</w:t>
      </w:r>
      <w:r w:rsidR="0047048E">
        <w:t>n.</w:t>
      </w:r>
    </w:p>
    <w:p w14:paraId="406C9301" w14:textId="280E4CBF" w:rsidR="000B2A43" w:rsidRDefault="000B2A43" w:rsidP="000B2A43">
      <w:pPr>
        <w:pStyle w:val="Ttulo4"/>
      </w:pPr>
      <w:bookmarkStart w:id="74" w:name="_Toc120449985"/>
      <w:r>
        <w:t>Situación ambiental</w:t>
      </w:r>
      <w:bookmarkEnd w:id="74"/>
    </w:p>
    <w:p w14:paraId="72EE5337" w14:textId="77777777" w:rsidR="00127A36" w:rsidRDefault="0072147C" w:rsidP="000B2A43">
      <w:pPr>
        <w:ind w:firstLine="720"/>
      </w:pPr>
      <w:r>
        <w:t xml:space="preserve">Como se indica en el </w:t>
      </w:r>
      <w:r w:rsidR="00915995">
        <w:t>numeral 1.2 de este documento, l</w:t>
      </w:r>
      <w:r>
        <w:t>a comunidad educativa de la institución se en</w:t>
      </w:r>
      <w:r w:rsidR="00915995">
        <w:t>cuentra ubicada en la Zona Norte del Casco Urbano de la Ciudad de Corozal Sucre, específicamente en un barrio de estrato 1 y 2 llamado Buenos Aires, a escasos 200 metros del mercado municipal</w:t>
      </w:r>
      <w:r w:rsidR="005402AE">
        <w:t xml:space="preserve"> y de la troncal de occidente</w:t>
      </w:r>
      <w:r w:rsidR="00915995">
        <w:t xml:space="preserve">. </w:t>
      </w:r>
      <w:r w:rsidR="005402AE">
        <w:t>Esto, sin lugar a dudas acarrea una serie de problemas ecológicos,</w:t>
      </w:r>
      <w:r w:rsidR="00DC0AD0">
        <w:t xml:space="preserve"> como el manejo adecuado de basuras, el reciclaje, </w:t>
      </w:r>
      <w:r w:rsidR="00127A36">
        <w:t xml:space="preserve">las aguas estancadas que promueven el desarrollo de mosquitos, todos ellos </w:t>
      </w:r>
      <w:r w:rsidR="005402AE">
        <w:t xml:space="preserve"> potenciado</w:t>
      </w:r>
      <w:r w:rsidR="00DC0AD0">
        <w:t>s</w:t>
      </w:r>
      <w:r w:rsidR="005402AE">
        <w:t xml:space="preserve"> por la falta de cultura e higiene que se vive en estos </w:t>
      </w:r>
      <w:r w:rsidR="00127A36">
        <w:t xml:space="preserve">mercados y que permean el actuar de los niños que a diario vivencian esta situación. </w:t>
      </w:r>
    </w:p>
    <w:p w14:paraId="3157F2D6" w14:textId="5A2ADC01" w:rsidR="00963D18" w:rsidRDefault="00127A36" w:rsidP="0048267D">
      <w:pPr>
        <w:ind w:firstLine="720"/>
      </w:pPr>
      <w:r>
        <w:t>Por tanto, es</w:t>
      </w:r>
      <w:r w:rsidR="000B2A43">
        <w:t xml:space="preserve"> necesario actuar sobre la comunidad educativa, en el cuidado de nuestra ecología puesto que se ha observado la falta de conciencia ciudadana con la conservación de la naturaleza en general.</w:t>
      </w:r>
      <w:r>
        <w:t xml:space="preserve"> </w:t>
      </w:r>
      <w:r w:rsidR="000B2A43">
        <w:t xml:space="preserve">La mejor manera de comenzar a protegerla es </w:t>
      </w:r>
      <w:r w:rsidR="000B2A43">
        <w:lastRenderedPageBreak/>
        <w:t xml:space="preserve">educando a los niños desde temprana edad (preescolar) para que aprendan a preservar y mantener el medio ambiente para su propio beneficio y </w:t>
      </w:r>
      <w:r w:rsidR="00264D92">
        <w:t xml:space="preserve">el </w:t>
      </w:r>
      <w:r w:rsidR="000B2A43">
        <w:t>de la humanidad</w:t>
      </w:r>
      <w:r w:rsidR="00264D92">
        <w:t xml:space="preserve"> en general</w:t>
      </w:r>
      <w:r w:rsidR="000B2A43">
        <w:t xml:space="preserve">. </w:t>
      </w:r>
      <w:r w:rsidR="0048267D">
        <w:t xml:space="preserve">Es por eso que en </w:t>
      </w:r>
      <w:r w:rsidR="000B2A43">
        <w:t xml:space="preserve">el Centro Educativo </w:t>
      </w:r>
      <w:r>
        <w:t>Mi Nuev</w:t>
      </w:r>
      <w:r w:rsidR="0048267D">
        <w:t xml:space="preserve">a Generación desarrollaremos el Proyecto Transversal </w:t>
      </w:r>
      <w:r w:rsidR="00264D92">
        <w:t xml:space="preserve">“Un mundo feliz” </w:t>
      </w:r>
      <w:r w:rsidR="0048267D">
        <w:t xml:space="preserve">donde </w:t>
      </w:r>
      <w:r w:rsidR="00E92468">
        <w:t>canalizaremos la curiosidad innata del niño para llevarlo a comprender la importancia de este cuidado y como el planeta es un lugar mucho más hermoso y amigable cuando lo protegemos.</w:t>
      </w:r>
    </w:p>
    <w:p w14:paraId="1BC146EC" w14:textId="77777777" w:rsidR="0002370A" w:rsidRDefault="0002370A" w:rsidP="0002370A">
      <w:pPr>
        <w:pStyle w:val="Ttulo4"/>
      </w:pPr>
      <w:bookmarkStart w:id="75" w:name="_Toc120449986"/>
      <w:r>
        <w:t>Situación Interna</w:t>
      </w:r>
      <w:bookmarkEnd w:id="75"/>
    </w:p>
    <w:p w14:paraId="2C7CD44B" w14:textId="77777777" w:rsidR="00CE0F11" w:rsidRDefault="00E83967" w:rsidP="0002370A">
      <w:pPr>
        <w:ind w:firstLine="720"/>
      </w:pPr>
      <w:r>
        <w:t>El centro Educativo Mi Nueva Generación ha brindado el servicio de educación durante más de 5 años y en ese tiempo siempre se ha caracterizado por el orden y una administración eficiente de los recursos</w:t>
      </w:r>
      <w:r w:rsidR="00382CAD">
        <w:t>, tanto humanos como físicos, lo que nos permite contar con una planta física que permite el desarrollo de las actividades académicas</w:t>
      </w:r>
      <w:r w:rsidR="00257FCC">
        <w:t>,</w:t>
      </w:r>
      <w:r w:rsidR="00382CAD">
        <w:t xml:space="preserve"> con comodidad </w:t>
      </w:r>
      <w:r w:rsidR="00257FCC">
        <w:t xml:space="preserve">y sin distracciones. </w:t>
      </w:r>
    </w:p>
    <w:p w14:paraId="03769122" w14:textId="36339BF1" w:rsidR="00264D92" w:rsidRDefault="00CE0F11" w:rsidP="0002370A">
      <w:pPr>
        <w:ind w:firstLine="720"/>
      </w:pPr>
      <w:r>
        <w:t>Si</w:t>
      </w:r>
      <w:r w:rsidR="004C5AC3">
        <w:t xml:space="preserve">n embargo, </w:t>
      </w:r>
      <w:r w:rsidR="003C37ED">
        <w:t>como lo mencionamos en el análisis de la situación económica, la mayoría de las familias vinculadas a la institución son de escasos recursos y por esta razón se atrasan constantemente en el pago de las obligaciones,</w:t>
      </w:r>
      <w:r w:rsidR="008251E2">
        <w:t xml:space="preserve"> lo que conlleva a que no se cuente con las sumas de dinero idóneas para realizar grandes inversiones </w:t>
      </w:r>
      <w:r w:rsidR="00C90AA9">
        <w:t>que permitan mejoras significativas en los espacios y dotar a la institución con recursos y materiales didácticos que apoyen y potencialicen los procesos de enseñanza y aprendizaje. Sumado a esto, se debe tener presente que manejamos unas tarifas bastante bajas</w:t>
      </w:r>
      <w:r w:rsidR="00732F1E">
        <w:t>, pensando en que sean asequibles</w:t>
      </w:r>
      <w:r w:rsidR="00C90AA9">
        <w:t xml:space="preserve"> para las familias</w:t>
      </w:r>
      <w:r w:rsidR="00732F1E">
        <w:t xml:space="preserve"> y mantener el propósito de reducir </w:t>
      </w:r>
      <w:r>
        <w:t>la deserción escolar.</w:t>
      </w:r>
    </w:p>
    <w:p w14:paraId="74F23800" w14:textId="4917F57C" w:rsidR="002711E8" w:rsidRDefault="002711E8" w:rsidP="0002370A">
      <w:pPr>
        <w:ind w:firstLine="720"/>
      </w:pPr>
      <w:r>
        <w:t xml:space="preserve">Aunque los pagos no son oportunos, afortunadamente, gracias a la excelente gestión del cuerpo administrativo, podemos afirmar que cumplimos a tiempo todos nuestros compromisos financieros, y especialmente el cuerpo docente, disfruta de una </w:t>
      </w:r>
      <w:r>
        <w:lastRenderedPageBreak/>
        <w:t xml:space="preserve">estabilidad económica que </w:t>
      </w:r>
      <w:r w:rsidR="00EB770A">
        <w:t xml:space="preserve">los ayuda y motiva a realizar su hermosa labor con amor y empeño. </w:t>
      </w:r>
    </w:p>
    <w:p w14:paraId="52B4DB19" w14:textId="37316A1E" w:rsidR="00CE0F11" w:rsidRDefault="00CE0F11" w:rsidP="0002370A">
      <w:pPr>
        <w:ind w:firstLine="720"/>
      </w:pPr>
      <w:r>
        <w:t xml:space="preserve">A pesar de todos estos puntos en contra, </w:t>
      </w:r>
      <w:r w:rsidR="00F71B00">
        <w:t>la comunidad educativa del</w:t>
      </w:r>
      <w:r>
        <w:t xml:space="preserve"> Centro Educativo Mi Nueva Generación </w:t>
      </w:r>
      <w:r w:rsidR="00F71B00">
        <w:t>ha puesto en práctica el principio de solidaridad que nos caracteriza y se ha vinculado con la institución para di</w:t>
      </w:r>
      <w:r>
        <w:t>ariamente mejorar esta infraestructura,</w:t>
      </w:r>
      <w:r w:rsidR="00F71B00">
        <w:t xml:space="preserve"> con pequeños detalles</w:t>
      </w:r>
      <w:r w:rsidR="000B0811">
        <w:t xml:space="preserve"> aportes que al final suman y ayudan a que los estudiantes puedan </w:t>
      </w:r>
      <w:r>
        <w:t xml:space="preserve">disfrutar de espacios </w:t>
      </w:r>
      <w:r w:rsidR="000B0811">
        <w:t xml:space="preserve">agradables y adecuados </w:t>
      </w:r>
      <w:r>
        <w:t>donde divertirse y aprender</w:t>
      </w:r>
      <w:r w:rsidR="000B0811">
        <w:t>.</w:t>
      </w:r>
    </w:p>
    <w:p w14:paraId="495847CC" w14:textId="77777777" w:rsidR="00C00C4A" w:rsidRDefault="00EB770A" w:rsidP="00240D7D">
      <w:pPr>
        <w:ind w:firstLine="720"/>
      </w:pPr>
      <w:r>
        <w:t>En cuanto al aspecto educativo</w:t>
      </w:r>
      <w:r w:rsidR="00ED7EC3">
        <w:t xml:space="preserve">, podemos decir </w:t>
      </w:r>
      <w:r w:rsidR="00240D7D">
        <w:t>que,</w:t>
      </w:r>
      <w:r w:rsidR="00ED7EC3">
        <w:t xml:space="preserve"> gracias a la propuesta pedagógica de nuestra institución,</w:t>
      </w:r>
      <w:r w:rsidR="00AB7965">
        <w:t xml:space="preserve"> donde los niños </w:t>
      </w:r>
      <w:r w:rsidR="00240D7D">
        <w:t>juegan, exploran su medio, se expresan a través del arte y disfrutan de la literatura, hemos formado</w:t>
      </w:r>
      <w:r w:rsidR="00ED7EC3">
        <w:t xml:space="preserve"> niños felices y sanos </w:t>
      </w:r>
      <w:r w:rsidR="00EC258E">
        <w:t>emocionalmente</w:t>
      </w:r>
      <w:r w:rsidR="00B84EB4">
        <w:t>,</w:t>
      </w:r>
      <w:r w:rsidR="00AB7965">
        <w:t xml:space="preserve"> </w:t>
      </w:r>
      <w:r w:rsidR="00EC258E">
        <w:t xml:space="preserve">cumpliendo </w:t>
      </w:r>
      <w:r w:rsidR="00240D7D">
        <w:t xml:space="preserve">así </w:t>
      </w:r>
      <w:r w:rsidR="00EC258E">
        <w:t>con los fines de la educación</w:t>
      </w:r>
      <w:r w:rsidR="00240D7D">
        <w:t>. Aún así, las evaluaciones institucionales nos señalan que aun tenemos aspectos que mejorar, sobre todo en lo que tiene que ver con la adopción de las nuevas recomendaciones del decreto 1411 de 2022, referente al sistema de evaluación</w:t>
      </w:r>
      <w:r w:rsidR="001D073B">
        <w:t>, deberes escolares y entornos de aprendizaje.</w:t>
      </w:r>
      <w:r w:rsidR="00DF1D99">
        <w:t xml:space="preserve"> La dificulta se da,</w:t>
      </w:r>
      <w:r w:rsidR="001D073B">
        <w:t xml:space="preserve"> no tanto por la resistencia de los docentes o el cuerpo administrativo para adoptar estas medidas, sino por </w:t>
      </w:r>
      <w:r w:rsidR="00C00C4A">
        <w:t>la creencia arraigada en el</w:t>
      </w:r>
      <w:r w:rsidR="00533666">
        <w:t xml:space="preserve"> imaginari</w:t>
      </w:r>
      <w:r w:rsidR="00C00C4A">
        <w:t>o colectivo</w:t>
      </w:r>
      <w:r w:rsidR="00533666">
        <w:t xml:space="preserve"> de </w:t>
      </w:r>
      <w:r w:rsidR="00DF1D99">
        <w:t>los padres de familias y allegados</w:t>
      </w:r>
      <w:r w:rsidR="00C00C4A">
        <w:t>,</w:t>
      </w:r>
      <w:r w:rsidR="00DF1D99">
        <w:t xml:space="preserve"> de </w:t>
      </w:r>
      <w:r w:rsidR="00533666">
        <w:t xml:space="preserve">que los buenos colegios son aquellos que dejan tareas, que son exigentes académicamente y que </w:t>
      </w:r>
      <w:r w:rsidR="00DF1D99">
        <w:t xml:space="preserve">enseñan a los niños a leer y escribir en el preescolar. </w:t>
      </w:r>
    </w:p>
    <w:p w14:paraId="73C2B4ED" w14:textId="68B492BF" w:rsidR="00240D7D" w:rsidRDefault="00DF1D99" w:rsidP="00240D7D">
      <w:pPr>
        <w:ind w:firstLine="720"/>
      </w:pPr>
      <w:r>
        <w:t xml:space="preserve">El reto entonces es implementar </w:t>
      </w:r>
      <w:r w:rsidR="00C00C4A">
        <w:t xml:space="preserve">estrategias para cambiar de manera paulatina  </w:t>
      </w:r>
      <w:r w:rsidR="001D3857">
        <w:t>ese imaginario social en la comunidad educativa</w:t>
      </w:r>
      <w:r w:rsidR="00C00C4A">
        <w:t xml:space="preserve">. Si bien, las charlas que se darán en el marco de los Encuentros de Familia </w:t>
      </w:r>
      <w:r w:rsidR="00C42CED">
        <w:t xml:space="preserve">(Ver capítulo 5), ayudarán en el </w:t>
      </w:r>
      <w:r w:rsidR="00F8503A">
        <w:t xml:space="preserve">proceso, la mejor </w:t>
      </w:r>
      <w:r w:rsidR="00B71A93">
        <w:t xml:space="preserve">manera de lograr esta aceptación es mostrando </w:t>
      </w:r>
      <w:r w:rsidR="00F8503A">
        <w:t xml:space="preserve">los resultados y </w:t>
      </w:r>
      <w:r w:rsidR="000C3DC4">
        <w:t xml:space="preserve">por ello nos enfocaremos en </w:t>
      </w:r>
      <w:r w:rsidR="00C8338A">
        <w:t xml:space="preserve">mostrarles, </w:t>
      </w:r>
      <w:r w:rsidR="00817FD9">
        <w:t xml:space="preserve">como los niños son más felices y están abiertos al aprendizaje, cuando </w:t>
      </w:r>
      <w:r w:rsidR="00817FD9">
        <w:lastRenderedPageBreak/>
        <w:t>partimos de sus intereses para ejecutar actividades dirigidas</w:t>
      </w:r>
      <w:r w:rsidR="00C8338A">
        <w:t xml:space="preserve"> que despierten su curiosidad y los lleve a explorar, a jugar, a disfrutar y a aprender. </w:t>
      </w:r>
    </w:p>
    <w:p w14:paraId="28DDF12D" w14:textId="71CAC2B2" w:rsidR="00963D18" w:rsidRPr="000774CD" w:rsidRDefault="00F45064" w:rsidP="00963D18">
      <w:pPr>
        <w:pStyle w:val="Ttulo3"/>
      </w:pPr>
      <w:bookmarkStart w:id="76" w:name="_Toc120449987"/>
      <w:r>
        <w:t>4</w:t>
      </w:r>
      <w:r w:rsidR="00963D18">
        <w:t>.1.</w:t>
      </w:r>
      <w:r>
        <w:t>5</w:t>
      </w:r>
      <w:r w:rsidR="00963D18">
        <w:t xml:space="preserve"> </w:t>
      </w:r>
      <w:r w:rsidR="00963D18" w:rsidRPr="000774CD">
        <w:t>MARCO TEÓRICO.</w:t>
      </w:r>
      <w:bookmarkEnd w:id="76"/>
    </w:p>
    <w:p w14:paraId="2B9AC0F2" w14:textId="77777777" w:rsidR="00860D33" w:rsidRPr="000774CD" w:rsidRDefault="00860D33" w:rsidP="00860D33">
      <w:pPr>
        <w:pStyle w:val="Ttulo4"/>
      </w:pPr>
      <w:bookmarkStart w:id="77" w:name="_Toc109500754"/>
      <w:bookmarkStart w:id="78" w:name="_Toc120449988"/>
      <w:r>
        <w:t>Fundamentos</w:t>
      </w:r>
      <w:r w:rsidRPr="000774CD">
        <w:t xml:space="preserve"> Epistemológico</w:t>
      </w:r>
      <w:r>
        <w:t>s</w:t>
      </w:r>
      <w:r w:rsidRPr="000774CD">
        <w:t>.</w:t>
      </w:r>
      <w:bookmarkEnd w:id="78"/>
      <w:r w:rsidRPr="000774CD">
        <w:t xml:space="preserve"> </w:t>
      </w:r>
    </w:p>
    <w:p w14:paraId="6AE8C087" w14:textId="77777777" w:rsidR="00860D33" w:rsidRDefault="00860D33" w:rsidP="00860D33">
      <w:pPr>
        <w:ind w:firstLine="720"/>
        <w:contextualSpacing/>
      </w:pPr>
      <w:r>
        <w:t xml:space="preserve">El Centro Educativo Mi Nueva Generación concibe el desarrollo del conocimiento como un proceso de construcción colectiva, derivado de la exploración del mundo físico, que se conjuga con los aprendizajes previos del niño y las emociones sentidas en esos momentos, es decir que todo conocimiento previo y experiencia de vida personal sirve de referente o cimiento del conocimiento.  </w:t>
      </w:r>
    </w:p>
    <w:p w14:paraId="7E2EF938" w14:textId="77777777" w:rsidR="00860D33" w:rsidRPr="00F320C3" w:rsidRDefault="00860D33" w:rsidP="00860D33">
      <w:pPr>
        <w:ind w:firstLine="720"/>
        <w:contextualSpacing/>
        <w:rPr>
          <w:rFonts w:eastAsia="Calibri"/>
          <w:lang w:eastAsia="en-US"/>
        </w:rPr>
      </w:pPr>
      <w:r>
        <w:t xml:space="preserve">Epistemológicamente, compartimos la idea de que “el conocimiento se deriva de la experiencia humana, su objeto es el mejoramiento relativo de la sociedad a través de la acción y su significado proviene de constructos culturales”, es decir que adoptamos el modelo Constructivista del conocimiento y por tanto enfocamos el proceso de construcción del conocimiento en quien aprende y no en quien enseña, trasmite u orienta.  Además, consideramos que el conocimiento es relativo, pues cada niño lo enriquece con sus vivencias previas. En ese orden de ideas, individualizamos este proceso de manera para partir de los intereses de cada niño y lograr así aprendizajes significativos. </w:t>
      </w:r>
    </w:p>
    <w:p w14:paraId="6B986095" w14:textId="77777777" w:rsidR="00860D33" w:rsidRPr="000774CD" w:rsidRDefault="00860D33" w:rsidP="00860D33">
      <w:pPr>
        <w:pStyle w:val="Ttulo4"/>
      </w:pPr>
      <w:bookmarkStart w:id="79" w:name="_Toc120449989"/>
      <w:r>
        <w:t>Fundamentos Humanísticos y Sociales</w:t>
      </w:r>
      <w:r w:rsidRPr="000774CD">
        <w:t>.</w:t>
      </w:r>
      <w:bookmarkEnd w:id="79"/>
      <w:r w:rsidRPr="000774CD">
        <w:t xml:space="preserve"> </w:t>
      </w:r>
    </w:p>
    <w:p w14:paraId="4FBE2964" w14:textId="77777777" w:rsidR="00860D33" w:rsidRDefault="00860D33" w:rsidP="00860D33">
      <w:pPr>
        <w:ind w:firstLine="720"/>
      </w:pPr>
      <w:r>
        <w:t xml:space="preserve">Entendemos al niño como un ser social, que busca convivir con sus pares, entendiendo a estos como otros seres humanos, hijos y creaciones de Dios, sin distinción de raza, credo, sexo o cultura. Por tanto, en el Centro Educativo Mi Nueva Generación promovemos la corriente Humanista, con la cual buscamos desarrollar la libre personalidad del niño y fortalecer su inteligencia emocional, de esta manera, el niño potencia su individualidad al tiempo que mejora su tolerancia a la individualidad de los </w:t>
      </w:r>
      <w:r>
        <w:lastRenderedPageBreak/>
        <w:t>demás, facilitando así su integración a la vida en sociedad con una buena convivencia. En resumen, este enfoque humanista nos permite lograr lo siguiente:</w:t>
      </w:r>
    </w:p>
    <w:p w14:paraId="4D46C582" w14:textId="77777777" w:rsidR="00860D33" w:rsidRDefault="00860D33" w:rsidP="00860D33">
      <w:pPr>
        <w:pStyle w:val="Prrafodelista"/>
        <w:numPr>
          <w:ilvl w:val="0"/>
          <w:numId w:val="18"/>
        </w:numPr>
      </w:pPr>
      <w:r>
        <w:t>Capacitar a los niños para el análisis del mundo social en el cual vive.</w:t>
      </w:r>
    </w:p>
    <w:p w14:paraId="2F13E073" w14:textId="77777777" w:rsidR="00860D33" w:rsidRDefault="00860D33" w:rsidP="00860D33">
      <w:pPr>
        <w:pStyle w:val="Prrafodelista"/>
        <w:numPr>
          <w:ilvl w:val="0"/>
          <w:numId w:val="18"/>
        </w:numPr>
      </w:pPr>
      <w:r>
        <w:t>Dotarlos de confianza en sí mismos y en los demás</w:t>
      </w:r>
    </w:p>
    <w:p w14:paraId="2896558C" w14:textId="77777777" w:rsidR="00860D33" w:rsidRDefault="00860D33" w:rsidP="00860D33">
      <w:pPr>
        <w:pStyle w:val="Prrafodelista"/>
        <w:numPr>
          <w:ilvl w:val="0"/>
          <w:numId w:val="18"/>
        </w:numPr>
      </w:pPr>
      <w:r>
        <w:t xml:space="preserve">Darles habilidades para expresarse con claridad y precisión, de manera que puedan y sepan discutir, refutar y justificar lo que se piensa. </w:t>
      </w:r>
    </w:p>
    <w:p w14:paraId="2A5CB76C" w14:textId="77777777" w:rsidR="00860D33" w:rsidRDefault="00860D33" w:rsidP="00860D33">
      <w:pPr>
        <w:pStyle w:val="Prrafodelista"/>
        <w:numPr>
          <w:ilvl w:val="0"/>
          <w:numId w:val="18"/>
        </w:numPr>
      </w:pPr>
      <w:r>
        <w:t>Más importante aún, los capacita para saber escuchar y tener empatía por los demás.</w:t>
      </w:r>
    </w:p>
    <w:p w14:paraId="41F582BA" w14:textId="77777777" w:rsidR="00860D33" w:rsidRDefault="00860D33" w:rsidP="00860D33">
      <w:pPr>
        <w:ind w:firstLine="720"/>
      </w:pPr>
      <w:r>
        <w:t>Así pues, nuestra enseñanza basada en principios humanísticos propende por una formación integral del niño, donde el Saber Ser es igual de importante que el Saber y el Saber Hacer</w:t>
      </w:r>
    </w:p>
    <w:p w14:paraId="45490306" w14:textId="77777777" w:rsidR="00860D33" w:rsidRPr="00136D7C" w:rsidRDefault="00860D33" w:rsidP="00860D33">
      <w:pPr>
        <w:pStyle w:val="Ttulo4"/>
      </w:pPr>
      <w:bookmarkStart w:id="80" w:name="_Toc120449990"/>
      <w:r>
        <w:t>Fundamentos</w:t>
      </w:r>
      <w:r w:rsidRPr="00136D7C">
        <w:t xml:space="preserve"> </w:t>
      </w:r>
      <w:r>
        <w:t>Axiológicos</w:t>
      </w:r>
      <w:r w:rsidRPr="00136D7C">
        <w:t>.</w:t>
      </w:r>
      <w:bookmarkEnd w:id="80"/>
      <w:r w:rsidRPr="00136D7C">
        <w:t xml:space="preserve"> </w:t>
      </w:r>
    </w:p>
    <w:p w14:paraId="1D05D1DA" w14:textId="77777777" w:rsidR="00860D33" w:rsidRDefault="00860D33" w:rsidP="00860D33">
      <w:pPr>
        <w:ind w:firstLine="720"/>
      </w:pPr>
      <w:r>
        <w:t xml:space="preserve">El Centro Educativo Mi Nueva Generación concibe al niño como un ser capaz de construir conocimiento de forma integral, es decir, no solo en el aspecto cognitivo, sino también en los demás aspectos de su ser, como el físico, el emocional y por su puesto el axiológico. Por tanto nuestra propuesta contempla la posibilidad de que en ese proceso de construcción del conocimiento, el niño decida o elija los valores y principios que desea acoger, como un ejercicio de su libre personalidad. </w:t>
      </w:r>
    </w:p>
    <w:p w14:paraId="0350556A" w14:textId="77777777" w:rsidR="00860D33" w:rsidRPr="00136D7C" w:rsidRDefault="00860D33" w:rsidP="00860D33">
      <w:pPr>
        <w:ind w:firstLine="720"/>
      </w:pPr>
      <w:r>
        <w:t xml:space="preserve">Nuestro propósito, por supuesto, será que el niño se alinee con los valores y principios de la institución,  al permitirle percibir por si mismo las bondades de hacerlo, lo estamos dotando de elementos de juicio para que pueda reconocer y controlar sus emociones, es decir, para que pueda gobernarse a si miso, y de esa manera actuar responsablemente en pro del bienestar propio y común. Por eso, en la institución le ofreceremos un entorno escolar de paz, armonía con el prójimo y con la naturaleza, donde </w:t>
      </w:r>
      <w:r>
        <w:lastRenderedPageBreak/>
        <w:t>observe gestos de solidaridad y de trabajo en equipo que conlleven a superar obstáculos y alcanzar objetivos comunes de una sociedad, que a su vez le interpela, le exige y lo evalúa, para determinar si es un sujeto que aporta positivamente al desarrollo de la misma.</w:t>
      </w:r>
    </w:p>
    <w:p w14:paraId="0CCCB6D3" w14:textId="77777777" w:rsidR="00860D33" w:rsidRDefault="00860D33" w:rsidP="00860D33">
      <w:pPr>
        <w:pStyle w:val="Ttulo4"/>
      </w:pPr>
      <w:bookmarkStart w:id="81" w:name="_Toc120449991"/>
      <w:r w:rsidRPr="006064D3">
        <w:t>Fundamento</w:t>
      </w:r>
      <w:r>
        <w:t>s</w:t>
      </w:r>
      <w:r w:rsidRPr="006064D3">
        <w:t xml:space="preserve"> </w:t>
      </w:r>
      <w:r>
        <w:t>F</w:t>
      </w:r>
      <w:r w:rsidRPr="006064D3">
        <w:t>ilosófico</w:t>
      </w:r>
      <w:r>
        <w:t>s</w:t>
      </w:r>
      <w:bookmarkEnd w:id="81"/>
    </w:p>
    <w:p w14:paraId="248E7513" w14:textId="77777777" w:rsidR="00860D33" w:rsidRDefault="00860D33" w:rsidP="00860D33">
      <w:r>
        <w:tab/>
        <w:t>Los fundamentos filosóficos que orientan la propuesta educativa del Centro Educativo Mi Nueva Generación, se sustenta en 6 dimensiones del ser humano que se describen a continuación:</w:t>
      </w:r>
    </w:p>
    <w:p w14:paraId="082E2B21" w14:textId="77777777" w:rsidR="00860D33" w:rsidRDefault="00860D33" w:rsidP="00860D33">
      <w:r>
        <w:rPr>
          <w:b/>
          <w:bCs/>
        </w:rPr>
        <w:t xml:space="preserve">Trascendental: </w:t>
      </w:r>
      <w:r>
        <w:t>Entendemos niño como una combinación de cuerpo, mente y espíritu, que trasciende el plano físico y desde su espiritualidad busca constantemente a Dios, Ser absoluto, que orienta la existencia. La trascendencia la podemos fomentar en nuestros pequeños alumnos, si desde pequeños los rodeamos de espacios de aprendizaje donde puedan vivenciar los valores y principios éticos de la religión Cristiana, para una mejor convivencia de la comunidad educativa.</w:t>
      </w:r>
    </w:p>
    <w:p w14:paraId="6E394091" w14:textId="77777777" w:rsidR="00860D33" w:rsidRDefault="00860D33" w:rsidP="00860D33">
      <w:r>
        <w:rPr>
          <w:b/>
          <w:bCs/>
        </w:rPr>
        <w:t xml:space="preserve">Intelectual: </w:t>
      </w:r>
      <w:r>
        <w:t>El niño es un ser inteligente, con capacidad de compresión y una serie de conocimientos aprendidos desde su concepción en el vientre de la madre, no una pizarra en blanco en la que el maestro puede escribir las lecciones que desea que aprenda, sino que es un sujeto intensamente activo, motivado por su deseo innato de explorar el mundo con sus sentidos, y el papel de la educación es hacerse cargo de esa actividad y orientarla hacia el logro de los fines de la educación inicial.</w:t>
      </w:r>
    </w:p>
    <w:p w14:paraId="256EE1A1" w14:textId="77777777" w:rsidR="00860D33" w:rsidRDefault="00860D33" w:rsidP="00860D33">
      <w:r>
        <w:rPr>
          <w:b/>
          <w:bCs/>
        </w:rPr>
        <w:t xml:space="preserve">Física: </w:t>
      </w:r>
      <w:r>
        <w:t xml:space="preserve">En la trinidad cuerpo, mente y espíritu, el cuerpo representa la parte física, el vehículo que permite al espíritu explorar el mundo en la búsqueda del ser superior y a la mente en búsqueda del conocimiento. De ahí su importancia en el proceso de formación integral del ser. Por esta razón, desarrollamos actividades que busquen fomentar en el </w:t>
      </w:r>
      <w:r>
        <w:lastRenderedPageBreak/>
        <w:t>niño el autocuidado y fortalecimiento de su cuerpo, así como la adquisición de habilidades y destrezas.</w:t>
      </w:r>
    </w:p>
    <w:p w14:paraId="29D2A725" w14:textId="77777777" w:rsidR="00860D33" w:rsidRDefault="00860D33" w:rsidP="00860D33">
      <w:r>
        <w:rPr>
          <w:b/>
          <w:bCs/>
        </w:rPr>
        <w:t xml:space="preserve">Social: </w:t>
      </w:r>
      <w:r>
        <w:t>Entendemos que el niño nace como un ser que desea vivir en sociedad, con sus pares y que dichos pares son otros seres humanos, sin tener en cuenta su sexo, genero, raza, cultura o religión. En esta vivencia es capaz de transformarse a sí mismo y a quienes lo rodean para construir un mundo mejor. Esto se logrará mediante el desarrollo de actividades que estimulen la colaboración y el trabajo en equipo, promoviendo siempre el respeto y la inclusión.</w:t>
      </w:r>
    </w:p>
    <w:p w14:paraId="1162FF20" w14:textId="77777777" w:rsidR="00860D33" w:rsidRDefault="00860D33" w:rsidP="00860D33">
      <w:r>
        <w:rPr>
          <w:b/>
          <w:bCs/>
        </w:rPr>
        <w:t>Ontológica:</w:t>
      </w:r>
      <w:r>
        <w:t xml:space="preserve"> Los niños nacen libres y debemos ayudarlos a desarrollar la autonomía necesaria para desarrollarse libremente siguiendo unos principios que lo lleven a ser responsable y respetuoso con los demás y consigo mismo. Esto se logra a través de la participación en actividades colaborativas, donde deba enfrentarse a la toma de decisiones.</w:t>
      </w:r>
    </w:p>
    <w:p w14:paraId="1DE22972" w14:textId="77777777" w:rsidR="00860D33" w:rsidRPr="000A3DEB" w:rsidRDefault="00860D33" w:rsidP="00860D33">
      <w:r>
        <w:rPr>
          <w:b/>
          <w:bCs/>
        </w:rPr>
        <w:t xml:space="preserve">Afectiva: </w:t>
      </w:r>
      <w:r>
        <w:t>El niño nace bueno, y es capaz de amar a los demás y siente un deseo de ser amado, de recibir afecto, cariño y comprensión, de ser orientado y acompañado de manera amorosa, en su aventura de explorar y conocer el increíble y desconocido mundo que le rodea. Esto se logrará desarrollando actividades donde se vivencien los valores de la institución.</w:t>
      </w:r>
    </w:p>
    <w:p w14:paraId="75E5D05E" w14:textId="77777777" w:rsidR="00860D33" w:rsidRDefault="00860D33" w:rsidP="00860D33">
      <w:pPr>
        <w:pStyle w:val="Ttulo4"/>
      </w:pPr>
      <w:bookmarkStart w:id="82" w:name="_Toc120449992"/>
      <w:r>
        <w:t>Fundamentos</w:t>
      </w:r>
      <w:r w:rsidRPr="000774CD">
        <w:t xml:space="preserve"> </w:t>
      </w:r>
      <w:r>
        <w:t>C</w:t>
      </w:r>
      <w:r w:rsidRPr="000774CD">
        <w:t>urricular</w:t>
      </w:r>
      <w:r>
        <w:t>es</w:t>
      </w:r>
      <w:r w:rsidRPr="000774CD">
        <w:t>.</w:t>
      </w:r>
      <w:bookmarkEnd w:id="82"/>
    </w:p>
    <w:p w14:paraId="0C77901A" w14:textId="77777777" w:rsidR="00860D33" w:rsidRDefault="00860D33" w:rsidP="00860D33">
      <w:pPr>
        <w:ind w:firstLine="720"/>
      </w:pPr>
      <w:r>
        <w:t xml:space="preserve">El currículo que implementa el Centro Educativo Mi Nueva Generación, responde a los lineamientos normativos de las autoridades educativas de la nación, y por tanto se base en una educación integral del niño, enfocada al desarrollo de habilidades y actitudes mediante la exploración del medio, el juego, la expresión artística y el disfrute de la </w:t>
      </w:r>
      <w:r>
        <w:lastRenderedPageBreak/>
        <w:t>literatura, donde los niños son sujetos activos que construyen el conocimiento de manera integral.</w:t>
      </w:r>
    </w:p>
    <w:p w14:paraId="61DFE2ED" w14:textId="77777777" w:rsidR="00860D33" w:rsidRPr="00622FA4" w:rsidRDefault="00860D33" w:rsidP="00860D33">
      <w:pPr>
        <w:ind w:firstLine="720"/>
      </w:pPr>
      <w:r>
        <w:t>En la concepción del desarrollo integral del niño, consideramos las diferentes dimensiones de su ser, como lo son la dimensión cognitiva, estética, comunicacional, ética, espiritual, corporal, socio-afectiva y ecológica),  y por tanto el aprendizaje es “un proceso intencionado, tendiente al fortalecimiento de una personalidad responsable, ética, crítica, participativa, creativa, solidaria y con capacidad de reconocer e interactuar con su entorno para que construya su identidad cultural” (Ruiz, Lourdes).</w:t>
      </w:r>
    </w:p>
    <w:p w14:paraId="651181C0" w14:textId="77777777" w:rsidR="00860D33" w:rsidRDefault="00860D33" w:rsidP="00860D33">
      <w:pPr>
        <w:ind w:firstLine="720"/>
      </w:pPr>
      <w:r>
        <w:t xml:space="preserve">El maestro, se convierte entonces en el facilitador de esos entornos de aprendizaje y quien motiva y canaliza la emocionalidad y asombro del niño, hacia la construcción colectiva de saberes. Para ello, el docente debe conocer integralmente a su alumno, e interpretarlo como un ser individual con sus propios intereses, motivaciones, emociones y frustraciones. Esto se logra mediante un proceso evaluativo que vaya más allá de valoraciones puntuales sobre una temática en particular y trascienda el aspecto cognitivo hacia la integralidad del ser, convirtiéndose en un proceso de observación y de acompañamiento constante dentro y fuera del aula de clases. </w:t>
      </w:r>
    </w:p>
    <w:p w14:paraId="6BAB92EA" w14:textId="77777777" w:rsidR="00860D33" w:rsidRPr="00622FA4" w:rsidRDefault="00860D33" w:rsidP="00860D33">
      <w:pPr>
        <w:ind w:firstLine="720"/>
      </w:pPr>
      <w:r>
        <w:t>Con esta concepción de los dos actores principales en el proceso de enseñanza y aprendizaje, buscamos que el currículo de la institución responda a las necesidades del entorno y por ello acoge las disposiciones legales del decreto 1411 de 2012 para plantear proyectos transversales que abarquen la integralidad del niño en todas sus dimensiones y que se desarrollen mediante la aplicación de las actividades rectoras de la primera infancia.</w:t>
      </w:r>
    </w:p>
    <w:p w14:paraId="6A2D00A7" w14:textId="07655059" w:rsidR="006C5B68" w:rsidRDefault="00614F3E" w:rsidP="006C5B68">
      <w:pPr>
        <w:pStyle w:val="Ttulo4"/>
      </w:pPr>
      <w:bookmarkStart w:id="83" w:name="_Toc120449993"/>
      <w:r>
        <w:lastRenderedPageBreak/>
        <w:t xml:space="preserve">Modelo y </w:t>
      </w:r>
      <w:r w:rsidR="00C276AA">
        <w:t>Fundamentos Pedagógicos</w:t>
      </w:r>
      <w:r w:rsidR="006C5B68" w:rsidRPr="000774CD">
        <w:t>.</w:t>
      </w:r>
      <w:bookmarkEnd w:id="83"/>
    </w:p>
    <w:p w14:paraId="799937C3" w14:textId="1401639D" w:rsidR="00360B08" w:rsidRDefault="00304361" w:rsidP="003C2816">
      <w:pPr>
        <w:ind w:firstLine="720"/>
      </w:pPr>
      <w:r>
        <w:t>Buscando mantener coherencia entre la propuesta pedagógica</w:t>
      </w:r>
      <w:r w:rsidR="00A33E86">
        <w:t xml:space="preserve"> y los fundamentes institucionales que se menciona en este capítulo</w:t>
      </w:r>
      <w:r w:rsidR="004C0016">
        <w:t xml:space="preserve">, </w:t>
      </w:r>
      <w:r w:rsidR="00360B08">
        <w:t>con</w:t>
      </w:r>
      <w:r w:rsidR="003C2816">
        <w:t xml:space="preserve"> </w:t>
      </w:r>
      <w:r w:rsidR="00360B08">
        <w:t xml:space="preserve">nuestro </w:t>
      </w:r>
      <w:r w:rsidR="00437E17">
        <w:t>diario vivir</w:t>
      </w:r>
      <w:r w:rsidR="00360B08">
        <w:t xml:space="preserve"> académico</w:t>
      </w:r>
      <w:r w:rsidR="00437E17">
        <w:t xml:space="preserve">, nuestra misión, nuestros propósitos y los fines de la educación preescolar, </w:t>
      </w:r>
      <w:r w:rsidR="00371CCE">
        <w:t xml:space="preserve">en el Centro Educativo Mi Nueva Generación </w:t>
      </w:r>
      <w:r w:rsidR="00840377">
        <w:t xml:space="preserve">aplicamos </w:t>
      </w:r>
      <w:r w:rsidR="00360B08">
        <w:t>métodos pedagógicos efectivos</w:t>
      </w:r>
      <w:r w:rsidR="003C2816">
        <w:t xml:space="preserve"> </w:t>
      </w:r>
      <w:r w:rsidR="00840377">
        <w:t xml:space="preserve">y </w:t>
      </w:r>
      <w:r w:rsidR="00360B08">
        <w:t xml:space="preserve">flexibles </w:t>
      </w:r>
      <w:r w:rsidR="00840377">
        <w:t xml:space="preserve">que permitan </w:t>
      </w:r>
      <w:r w:rsidR="00360B08">
        <w:t>maximizar la</w:t>
      </w:r>
      <w:r w:rsidR="003C2816">
        <w:t xml:space="preserve"> </w:t>
      </w:r>
      <w:r w:rsidR="00360B08">
        <w:t>relación profesor-alumno</w:t>
      </w:r>
      <w:r w:rsidR="00840377">
        <w:t>,</w:t>
      </w:r>
      <w:r w:rsidR="00360B08">
        <w:t xml:space="preserve"> en favor de</w:t>
      </w:r>
      <w:r w:rsidR="00723D47">
        <w:t xml:space="preserve"> un</w:t>
      </w:r>
      <w:r w:rsidR="00360B08">
        <w:t xml:space="preserve"> </w:t>
      </w:r>
      <w:r w:rsidR="00723D47">
        <w:t xml:space="preserve">desarrollo integral del niño que facilite su </w:t>
      </w:r>
      <w:r w:rsidR="00360B08">
        <w:t xml:space="preserve">formación </w:t>
      </w:r>
      <w:r w:rsidR="00371CCE">
        <w:t xml:space="preserve">y su felicidad </w:t>
      </w:r>
      <w:r w:rsidR="00360B08">
        <w:t>a lo largo de su vida.</w:t>
      </w:r>
    </w:p>
    <w:p w14:paraId="3740FDD3" w14:textId="2F98F9FB" w:rsidR="002436B1" w:rsidRDefault="00886274" w:rsidP="002436B1">
      <w:pPr>
        <w:ind w:firstLine="720"/>
      </w:pPr>
      <w:r>
        <w:t>Esta relación docente-alumno</w:t>
      </w:r>
      <w:r w:rsidR="00360B08">
        <w:t xml:space="preserve"> se concibe centrada en el estudiante</w:t>
      </w:r>
      <w:r>
        <w:t xml:space="preserve"> como</w:t>
      </w:r>
      <w:r w:rsidR="00360B08">
        <w:t xml:space="preserve"> </w:t>
      </w:r>
      <w:r w:rsidR="00DE2CFD">
        <w:t xml:space="preserve">sujeto activo </w:t>
      </w:r>
      <w:r w:rsidR="00360B08">
        <w:t>y eje de toda la actividad académica que se desarrolla dentro</w:t>
      </w:r>
      <w:r>
        <w:t xml:space="preserve"> y fuera</w:t>
      </w:r>
      <w:r w:rsidR="003C2816">
        <w:t xml:space="preserve"> </w:t>
      </w:r>
      <w:r w:rsidR="00360B08">
        <w:t>de la Institución</w:t>
      </w:r>
      <w:r w:rsidR="006B34C8">
        <w:t>, p</w:t>
      </w:r>
      <w:r w:rsidR="004E6327">
        <w:t>or tanto, e</w:t>
      </w:r>
      <w:r w:rsidR="00360B08">
        <w:t xml:space="preserve">l alumno es quien construye </w:t>
      </w:r>
      <w:r w:rsidR="004E6327">
        <w:t>el</w:t>
      </w:r>
      <w:r w:rsidR="003C2816">
        <w:t xml:space="preserve"> </w:t>
      </w:r>
      <w:r w:rsidR="00360B08">
        <w:t>conocimiento</w:t>
      </w:r>
      <w:r w:rsidR="004E6327">
        <w:t>, orientado y acompañado por el docente</w:t>
      </w:r>
      <w:r w:rsidR="00360B08">
        <w:t>.</w:t>
      </w:r>
      <w:r w:rsidR="002436B1">
        <w:t xml:space="preserve"> </w:t>
      </w:r>
      <w:r w:rsidR="00360B08">
        <w:t xml:space="preserve">Lo anterior implica que el papel dominante </w:t>
      </w:r>
      <w:r w:rsidR="004E6327">
        <w:t xml:space="preserve">en </w:t>
      </w:r>
      <w:r w:rsidR="00EE50F8">
        <w:t xml:space="preserve">esta </w:t>
      </w:r>
      <w:r w:rsidR="009F5E59">
        <w:t>relación</w:t>
      </w:r>
      <w:r w:rsidR="004E6327">
        <w:t xml:space="preserve"> </w:t>
      </w:r>
      <w:r w:rsidR="00360B08">
        <w:t>no lo tendrá la enseñanza sino el</w:t>
      </w:r>
      <w:r w:rsidR="002436B1">
        <w:t xml:space="preserve"> </w:t>
      </w:r>
      <w:r w:rsidR="00360B08">
        <w:t>aprendizaje</w:t>
      </w:r>
      <w:r w:rsidR="009F5E59">
        <w:t>,</w:t>
      </w:r>
      <w:r w:rsidR="007041BD">
        <w:t xml:space="preserve"> es deci</w:t>
      </w:r>
      <w:r w:rsidR="009F5E59">
        <w:t>r</w:t>
      </w:r>
      <w:r w:rsidR="007041BD">
        <w:t xml:space="preserve"> que se rompe con el </w:t>
      </w:r>
      <w:r w:rsidR="006B34C8">
        <w:t>t</w:t>
      </w:r>
      <w:r w:rsidR="007041BD">
        <w:t>radicionalismo y se invierte la</w:t>
      </w:r>
      <w:r w:rsidR="00360B08">
        <w:t xml:space="preserve"> relaci</w:t>
      </w:r>
      <w:r w:rsidR="007041BD">
        <w:t>ón</w:t>
      </w:r>
      <w:r w:rsidR="00360B08">
        <w:t xml:space="preserve"> entre el docente y el estudiante</w:t>
      </w:r>
      <w:r w:rsidR="007041BD">
        <w:t xml:space="preserve"> que se maneja en la mayoría de las instituciones preescolares del entorno</w:t>
      </w:r>
      <w:r w:rsidR="00360B08">
        <w:t>.</w:t>
      </w:r>
      <w:r w:rsidR="002436B1">
        <w:t xml:space="preserve"> </w:t>
      </w:r>
      <w:r w:rsidR="000D74DC">
        <w:t xml:space="preserve">Precisamente, a esto nos referimos cuando hablamos anteriormente de flexibilidad pedagógica, pues estamos abiertos a introducir en nuestro quehacer académico, nuevas prácticas pedagógicas </w:t>
      </w:r>
      <w:r w:rsidR="000F4B0B">
        <w:t xml:space="preserve">que trascienda la clase magistral hacia </w:t>
      </w:r>
      <w:r w:rsidR="009967FB">
        <w:t>la aplicación correcta y efectiva de las actividades rectoras.</w:t>
      </w:r>
    </w:p>
    <w:p w14:paraId="4F964BAE" w14:textId="653096C5" w:rsidR="00360B08" w:rsidRDefault="009967FB" w:rsidP="00CD6CAE">
      <w:pPr>
        <w:ind w:firstLine="720"/>
      </w:pPr>
      <w:r>
        <w:t xml:space="preserve">Teniendo en cuenta </w:t>
      </w:r>
      <w:r w:rsidR="00860D33">
        <w:t>los fundamentos epistemológicos</w:t>
      </w:r>
      <w:r w:rsidR="00841AEF">
        <w:t xml:space="preserve"> vistos anteriormente,</w:t>
      </w:r>
      <w:r w:rsidR="00860D33">
        <w:t xml:space="preserve"> donde concebimos el conocimiento como un proceso de construcción colectiva que parte de la individualidad de cada niño, </w:t>
      </w:r>
      <w:r w:rsidR="00841AEF">
        <w:t xml:space="preserve">tomamos como referentes para fundamentar nuestra propuesta pedagógica, </w:t>
      </w:r>
      <w:r w:rsidR="00A57AFB">
        <w:t>a varios autores de teorías o modelos constructivistas del conocimiento</w:t>
      </w:r>
      <w:r w:rsidR="0029443E">
        <w:t xml:space="preserve">, </w:t>
      </w:r>
      <w:r w:rsidR="00E94F4A">
        <w:t xml:space="preserve">ampliando nuestro marco teórico para abordar la educación </w:t>
      </w:r>
      <w:r w:rsidR="00360B08">
        <w:t xml:space="preserve">de nuestros </w:t>
      </w:r>
      <w:r w:rsidR="0029443E">
        <w:t xml:space="preserve">alumnos </w:t>
      </w:r>
      <w:r w:rsidR="00E94F4A">
        <w:t xml:space="preserve">de una manera tal que </w:t>
      </w:r>
      <w:r w:rsidR="00360B08">
        <w:t>permit</w:t>
      </w:r>
      <w:r w:rsidR="00E94F4A">
        <w:t>a</w:t>
      </w:r>
      <w:r w:rsidR="00360B08">
        <w:t xml:space="preserve"> garantizar </w:t>
      </w:r>
      <w:r w:rsidR="007B2F1A">
        <w:t>los fundamentos institucionales.</w:t>
      </w:r>
    </w:p>
    <w:p w14:paraId="6FB4B716" w14:textId="42051225" w:rsidR="00FC65BB" w:rsidRDefault="00340035" w:rsidP="00833BD9">
      <w:pPr>
        <w:ind w:firstLine="720"/>
      </w:pPr>
      <w:r>
        <w:lastRenderedPageBreak/>
        <w:t xml:space="preserve">Así pues, tomamos como </w:t>
      </w:r>
      <w:r w:rsidR="00360B08">
        <w:t>referente</w:t>
      </w:r>
      <w:r>
        <w:t xml:space="preserve">s principales a </w:t>
      </w:r>
      <w:r w:rsidR="00CA55F8">
        <w:t xml:space="preserve">David Ausbel y </w:t>
      </w:r>
      <w:r w:rsidR="00F824C3">
        <w:t xml:space="preserve">a </w:t>
      </w:r>
      <w:r w:rsidR="00360B08">
        <w:t>Jean Piaget</w:t>
      </w:r>
      <w:r w:rsidR="004027CE">
        <w:t>,</w:t>
      </w:r>
      <w:r w:rsidR="00360B08">
        <w:t xml:space="preserve"> precur</w:t>
      </w:r>
      <w:r w:rsidR="00F824C3">
        <w:t>sores</w:t>
      </w:r>
      <w:r w:rsidR="00360B08">
        <w:t xml:space="preserve"> del</w:t>
      </w:r>
      <w:r w:rsidR="00F824C3">
        <w:t xml:space="preserve"> Aprendizaje Significativo y el </w:t>
      </w:r>
      <w:r w:rsidR="00360B08">
        <w:t>constructivismo</w:t>
      </w:r>
      <w:r w:rsidR="00F824C3">
        <w:t xml:space="preserve"> respectivamente, correlacionando sus postulados con los de otros autores </w:t>
      </w:r>
      <w:r w:rsidR="00797557">
        <w:t>que siguen líneas similares como Lev Vigotsky</w:t>
      </w:r>
      <w:r w:rsidR="00DD2646">
        <w:t>, Jerom Brunner</w:t>
      </w:r>
      <w:r w:rsidR="00797557">
        <w:t xml:space="preserve"> </w:t>
      </w:r>
      <w:r w:rsidR="001E2350">
        <w:t>y Howard Gardner</w:t>
      </w:r>
      <w:r w:rsidR="00040C13">
        <w:t xml:space="preserve">, como base para plantear una propuesta pedagógica que se alinee con nuestra filosofía y principios y nos permita </w:t>
      </w:r>
      <w:r w:rsidR="00FB2DCE">
        <w:t>llevar a cabo nuestra misión y alcanzar nuestra visión.</w:t>
      </w:r>
    </w:p>
    <w:p w14:paraId="1BA667A6" w14:textId="77777777" w:rsidR="00FB2DCE" w:rsidRPr="0071563F" w:rsidRDefault="00FC65BB" w:rsidP="0071563F">
      <w:pPr>
        <w:pStyle w:val="Ttulo5"/>
      </w:pPr>
      <w:bookmarkStart w:id="84" w:name="_Toc120449994"/>
      <w:r w:rsidRPr="0071563F">
        <w:t>El Constructivismo y El Aprendizaje Significativo</w:t>
      </w:r>
      <w:bookmarkEnd w:id="84"/>
    </w:p>
    <w:p w14:paraId="28B353BE" w14:textId="6EB20C68" w:rsidR="006B34C8" w:rsidRDefault="0071563F" w:rsidP="006B34C8">
      <w:pPr>
        <w:ind w:firstLine="720"/>
      </w:pPr>
      <w:r>
        <w:t>Como se ha mencionado anteriormente, en el Centro Educativo Mi Nueva Generación</w:t>
      </w:r>
      <w:r w:rsidR="002E3D25">
        <w:t>,</w:t>
      </w:r>
      <w:r>
        <w:t xml:space="preserve"> </w:t>
      </w:r>
      <w:r w:rsidR="00B159A9">
        <w:t xml:space="preserve">los principios del constructivismo </w:t>
      </w:r>
      <w:r w:rsidR="002E3D25">
        <w:t xml:space="preserve">son </w:t>
      </w:r>
      <w:r w:rsidR="006B34C8">
        <w:t>la base de</w:t>
      </w:r>
      <w:r w:rsidR="001A6EEA">
        <w:t xml:space="preserve">l proceso de </w:t>
      </w:r>
      <w:r w:rsidR="00FC65BB">
        <w:t>aprendizaje</w:t>
      </w:r>
      <w:r w:rsidR="006B34C8">
        <w:t xml:space="preserve"> y se aplican </w:t>
      </w:r>
      <w:r w:rsidR="00FC65BB">
        <w:t xml:space="preserve">en las </w:t>
      </w:r>
      <w:r w:rsidR="007924CE">
        <w:t xml:space="preserve">diferentes </w:t>
      </w:r>
      <w:r w:rsidR="00FC65BB">
        <w:t xml:space="preserve">actividades </w:t>
      </w:r>
      <w:r w:rsidR="001A6EEA">
        <w:t>curriculares</w:t>
      </w:r>
      <w:r w:rsidR="007924CE">
        <w:t xml:space="preserve"> que llevamos a cabo</w:t>
      </w:r>
      <w:r w:rsidR="00FC65BB">
        <w:t>. La concepción constructivista se sustenta en la idea de que la finalidad de la educación es promover los procesos de crecimiento personal del alumno desde el marco cultural al que pertenece. Es decir, construir conocimiento partiendo del mundo en el que vive el estudiante utilizando sus experiencias e intereses como herramientas facilitadoras del proceso</w:t>
      </w:r>
      <w:r w:rsidR="000E3BDD">
        <w:t xml:space="preserve"> (</w:t>
      </w:r>
      <w:r w:rsidR="00B068C3">
        <w:t>CT Berenheim, 2011),</w:t>
      </w:r>
      <w:r w:rsidR="006B34C8">
        <w:t xml:space="preserve"> Por tanto el papel del docente no consiste  sólo en transmitir información, ni siquiera conocimientos, sino en presentarlos en forma de problemática, situándolos en un contexto y poniendo los problemas en perspectiva, de manera que el alumno pueda establecer el nexo entre su solución y otras interrogantes de mayor alcance.</w:t>
      </w:r>
    </w:p>
    <w:p w14:paraId="01EFF298" w14:textId="3521332C" w:rsidR="00B068C3" w:rsidRDefault="00FC65BB" w:rsidP="006B34C8">
      <w:pPr>
        <w:ind w:firstLine="720"/>
      </w:pPr>
      <w:r>
        <w:t xml:space="preserve">Según </w:t>
      </w:r>
      <w:r w:rsidR="00B068C3">
        <w:t xml:space="preserve">el modelo </w:t>
      </w:r>
      <w:r>
        <w:t xml:space="preserve">constructivista el aprendizaje </w:t>
      </w:r>
      <w:r w:rsidR="00B068C3">
        <w:t xml:space="preserve">solo es posible si se cumplen </w:t>
      </w:r>
      <w:r>
        <w:t>una serie de condiciones</w:t>
      </w:r>
      <w:r w:rsidR="00B068C3">
        <w:t xml:space="preserve"> tales</w:t>
      </w:r>
      <w:r>
        <w:t xml:space="preserve"> como: </w:t>
      </w:r>
    </w:p>
    <w:p w14:paraId="7D8928BD" w14:textId="1050FF94" w:rsidR="00B068C3" w:rsidRDefault="00FC65BB" w:rsidP="006B34C8">
      <w:pPr>
        <w:ind w:firstLine="720"/>
      </w:pPr>
      <w:r>
        <w:sym w:font="Symbol" w:char="F0B7"/>
      </w:r>
      <w:r>
        <w:t xml:space="preserve"> Que el alumno sea capaz de relacionar la nueva </w:t>
      </w:r>
      <w:r w:rsidR="00B068C3">
        <w:t xml:space="preserve"> </w:t>
      </w:r>
      <w:r>
        <w:t xml:space="preserve">información con los conocimientos y experiencias propias que posee en su estructura mental. </w:t>
      </w:r>
    </w:p>
    <w:p w14:paraId="431CEA12" w14:textId="0AA5A0B9" w:rsidR="00B068C3" w:rsidRDefault="00FC65BB" w:rsidP="006B34C8">
      <w:pPr>
        <w:ind w:firstLine="720"/>
      </w:pPr>
      <w:r>
        <w:sym w:font="Symbol" w:char="F0B7"/>
      </w:r>
      <w:r>
        <w:t xml:space="preserve"> Que la nueva información </w:t>
      </w:r>
      <w:r w:rsidR="002E0023">
        <w:t xml:space="preserve">guarde relación </w:t>
      </w:r>
      <w:r>
        <w:t xml:space="preserve">con lo que el alumno ya sabe </w:t>
      </w:r>
    </w:p>
    <w:p w14:paraId="68C8FA1C" w14:textId="77777777" w:rsidR="004551D1" w:rsidRDefault="00FC65BB" w:rsidP="006B34C8">
      <w:pPr>
        <w:ind w:firstLine="720"/>
      </w:pPr>
      <w:r>
        <w:lastRenderedPageBreak/>
        <w:sym w:font="Symbol" w:char="F0B7"/>
      </w:r>
      <w:r>
        <w:t xml:space="preserve"> </w:t>
      </w:r>
      <w:r w:rsidR="004551D1">
        <w:t xml:space="preserve">Que lo que esté aprendiendo </w:t>
      </w:r>
      <w:r>
        <w:t xml:space="preserve">posea </w:t>
      </w:r>
      <w:r w:rsidR="004551D1">
        <w:t xml:space="preserve">un </w:t>
      </w:r>
      <w:r>
        <w:t xml:space="preserve">significado real o psicológico y un significado potencial o lógico. (Frida, 2010) </w:t>
      </w:r>
    </w:p>
    <w:p w14:paraId="01ABB8EB" w14:textId="5BD35E58" w:rsidR="00FC65BB" w:rsidRDefault="00FC65BB" w:rsidP="006B34C8">
      <w:pPr>
        <w:ind w:firstLine="720"/>
      </w:pPr>
      <w:r>
        <w:sym w:font="Symbol" w:char="F0B7"/>
      </w:r>
      <w:r>
        <w:t xml:space="preserve"> Que el aprendizaje sea</w:t>
      </w:r>
      <w:r w:rsidR="00A87B00">
        <w:t xml:space="preserve"> una</w:t>
      </w:r>
      <w:r>
        <w:t xml:space="preserve"> constante</w:t>
      </w:r>
      <w:r w:rsidR="00A87B00">
        <w:t>, que varía y se adapta a las necesidades del entorno.</w:t>
      </w:r>
    </w:p>
    <w:p w14:paraId="716B24BF" w14:textId="77777777" w:rsidR="00110607" w:rsidRDefault="00A24165" w:rsidP="00833BD9">
      <w:pPr>
        <w:ind w:firstLine="720"/>
      </w:pPr>
      <w:r>
        <w:t xml:space="preserve">Piaget resume estos puntos de la siguiente manera: </w:t>
      </w:r>
      <w:r w:rsidR="00360B08">
        <w:t>“en la medida en que el sujeto adquiere</w:t>
      </w:r>
      <w:r w:rsidR="00833BD9">
        <w:t xml:space="preserve"> </w:t>
      </w:r>
      <w:r w:rsidR="00360B08">
        <w:t>cierto conocimiento, ya se trate del “saber hacer” propio de un aprendizaje sensorio</w:t>
      </w:r>
      <w:r w:rsidR="00833BD9">
        <w:t xml:space="preserve"> </w:t>
      </w:r>
      <w:r w:rsidR="00360B08">
        <w:t>motor o de las formas más elevadas de la intelección, siempre es porque ha</w:t>
      </w:r>
      <w:r w:rsidR="00833BD9">
        <w:t xml:space="preserve"> </w:t>
      </w:r>
      <w:r w:rsidR="00360B08">
        <w:t>conseguido registrar algo observable extraído de los objetos, constituyendo de este</w:t>
      </w:r>
      <w:r w:rsidR="00833BD9">
        <w:t xml:space="preserve"> </w:t>
      </w:r>
      <w:r w:rsidR="00360B08">
        <w:t>modo, el entorno exterior, la única fuente posible del progreso cognoscitivo: en efecto,</w:t>
      </w:r>
      <w:r w:rsidR="00833BD9">
        <w:t xml:space="preserve"> </w:t>
      </w:r>
      <w:r w:rsidR="00360B08">
        <w:t>a todo estímulo externo corresponde “ una respuesta” (Piaget, 1979)</w:t>
      </w:r>
      <w:r w:rsidR="00110607">
        <w:t>, es decir que e</w:t>
      </w:r>
      <w:r w:rsidR="00BD0DCA">
        <w:t xml:space="preserve">l conocimiento implica un proceso de asimilación a estructuras previas. De esta forma, la asimilación maneja dos elementos: lo que se acaba de conocer y lo que significa dentro del contexto del </w:t>
      </w:r>
      <w:r w:rsidR="00110607">
        <w:t xml:space="preserve">niño </w:t>
      </w:r>
      <w:r w:rsidR="00BD0DCA">
        <w:t xml:space="preserve">que lo aprendió. Por esta razón, conocer implica actuar en la realidad y transformarla. </w:t>
      </w:r>
    </w:p>
    <w:p w14:paraId="391B4C15" w14:textId="5EF34E88" w:rsidR="00AF25DA" w:rsidRDefault="001E23E8" w:rsidP="00833BD9">
      <w:pPr>
        <w:ind w:firstLine="720"/>
      </w:pPr>
      <w:r>
        <w:t xml:space="preserve">Dado que </w:t>
      </w:r>
      <w:r w:rsidR="00BD0DCA">
        <w:t xml:space="preserve">el proceso de </w:t>
      </w:r>
      <w:r>
        <w:t xml:space="preserve">aprendizaje </w:t>
      </w:r>
      <w:r w:rsidR="00AF25DA">
        <w:t xml:space="preserve">varía </w:t>
      </w:r>
      <w:r w:rsidR="00BD0DCA">
        <w:t>constantemente en función de</w:t>
      </w:r>
      <w:r w:rsidR="00191BC5">
        <w:t>l entorno en que se desenvuelve el niño, podemos decir que está</w:t>
      </w:r>
      <w:r w:rsidR="00BD0DCA">
        <w:t xml:space="preserve"> socialmente interrelacionado</w:t>
      </w:r>
      <w:r w:rsidR="005447C7">
        <w:t xml:space="preserve"> </w:t>
      </w:r>
      <w:r w:rsidR="00E223AA">
        <w:t xml:space="preserve">con la comunidad educativa, </w:t>
      </w:r>
      <w:r w:rsidR="00AF25DA">
        <w:t xml:space="preserve">por tanto </w:t>
      </w:r>
      <w:r w:rsidR="00BD0DCA">
        <w:t xml:space="preserve">consideramos que </w:t>
      </w:r>
      <w:r>
        <w:t xml:space="preserve">la teoría sociocultural </w:t>
      </w:r>
      <w:r w:rsidR="00BD0DCA">
        <w:t xml:space="preserve">de Lev Vigotsky </w:t>
      </w:r>
      <w:r>
        <w:t xml:space="preserve">complementa </w:t>
      </w:r>
      <w:r w:rsidR="00BD0DCA">
        <w:t xml:space="preserve">nuestro </w:t>
      </w:r>
      <w:r w:rsidR="0038160C">
        <w:t xml:space="preserve">propuesta </w:t>
      </w:r>
      <w:r w:rsidR="00BD0DCA">
        <w:t xml:space="preserve">en </w:t>
      </w:r>
      <w:r w:rsidR="0038160C">
        <w:t xml:space="preserve">lo referente </w:t>
      </w:r>
      <w:r w:rsidR="00BD0DCA">
        <w:t>al planteamiento de la zona de desarrollo próximo</w:t>
      </w:r>
      <w:r w:rsidR="0038160C">
        <w:t>,</w:t>
      </w:r>
      <w:r w:rsidR="00BD0DCA">
        <w:t xml:space="preserve"> como posibilidad de los individuos de aprender y construir conocimiento, en el ambiente social</w:t>
      </w:r>
      <w:r w:rsidR="0038160C">
        <w:t xml:space="preserve"> y </w:t>
      </w:r>
      <w:r w:rsidR="00BD0DCA">
        <w:t xml:space="preserve">en la interacción con los demás. </w:t>
      </w:r>
    </w:p>
    <w:p w14:paraId="5B37DFAA" w14:textId="77777777" w:rsidR="00E34565" w:rsidRDefault="003A51A0" w:rsidP="00833BD9">
      <w:pPr>
        <w:ind w:firstLine="720"/>
      </w:pPr>
      <w:r>
        <w:t xml:space="preserve">Por otro lado, </w:t>
      </w:r>
      <w:r w:rsidR="00BD0DCA">
        <w:t>David Ausubel</w:t>
      </w:r>
      <w:r>
        <w:t xml:space="preserve"> plantea en </w:t>
      </w:r>
      <w:r w:rsidR="00BD0DCA">
        <w:t>su teoría del aprendizaje significativo</w:t>
      </w:r>
      <w:r>
        <w:t xml:space="preserve">, que </w:t>
      </w:r>
      <w:r w:rsidR="00BD0DCA">
        <w:t xml:space="preserve">el proceso de aprendizaje se optimiza cuando se da </w:t>
      </w:r>
      <w:r w:rsidR="001C39CA">
        <w:t xml:space="preserve">una </w:t>
      </w:r>
      <w:r w:rsidR="00BD0DCA">
        <w:t>recepción significativa de información verbal</w:t>
      </w:r>
      <w:r w:rsidR="00003C9B">
        <w:t xml:space="preserve"> que</w:t>
      </w:r>
      <w:r w:rsidR="001C39CA">
        <w:t xml:space="preserve"> el alumno </w:t>
      </w:r>
      <w:r w:rsidR="00BD0DCA">
        <w:t xml:space="preserve">relaciona </w:t>
      </w:r>
      <w:r w:rsidR="001C39CA">
        <w:t xml:space="preserve">con </w:t>
      </w:r>
      <w:r w:rsidR="00BD0DCA">
        <w:t>los</w:t>
      </w:r>
      <w:r w:rsidR="001C39CA">
        <w:t xml:space="preserve"> conocimientos que</w:t>
      </w:r>
      <w:r w:rsidR="00BD0DCA">
        <w:t xml:space="preserve"> ya posee y </w:t>
      </w:r>
      <w:r w:rsidR="005D2F51">
        <w:t xml:space="preserve">además </w:t>
      </w:r>
      <w:r w:rsidR="00BD0DCA">
        <w:t xml:space="preserve">sostiene que los estudiantes tienen que </w:t>
      </w:r>
      <w:r w:rsidR="005D2F51">
        <w:t xml:space="preserve">explorar </w:t>
      </w:r>
      <w:r w:rsidR="00BD0DCA">
        <w:t xml:space="preserve">el material al que se le expone si quieren </w:t>
      </w:r>
      <w:r w:rsidR="00BD0DCA">
        <w:lastRenderedPageBreak/>
        <w:t>darle significado</w:t>
      </w:r>
      <w:r w:rsidR="005D2F51">
        <w:t xml:space="preserve">, </w:t>
      </w:r>
      <w:r w:rsidR="00014F23">
        <w:t>para despertar ese interés de los estudiantes en la exploración de los materiales, es</w:t>
      </w:r>
      <w:r w:rsidR="00623B1F">
        <w:t xml:space="preserve"> de vital importancia presentar los materiales de una manera adecuada, tal como lo sugiere Jerome Brunner en su teoría de los ambientes de aprendizaje</w:t>
      </w:r>
      <w:r w:rsidR="000B178F">
        <w:t>. É</w:t>
      </w:r>
      <w:r w:rsidR="002F0CF5">
        <w:t xml:space="preserve">l concibe el desarrollo cognitivo como una serie de esfuerzos seguidos de periodos de consolidación. La persona que aprende tiene que dominar determinados campos de acción o de un cuerpo de conocimientos antes de poder dominar los demás. (Piaget, lo denomina maduración). </w:t>
      </w:r>
    </w:p>
    <w:p w14:paraId="3100D3EE" w14:textId="77777777" w:rsidR="007D5782" w:rsidRDefault="00FE3F2A" w:rsidP="00C50B08">
      <w:pPr>
        <w:pStyle w:val="Ttulo5"/>
        <w:rPr>
          <w:rStyle w:val="Ttulo6Car"/>
        </w:rPr>
      </w:pPr>
      <w:bookmarkStart w:id="85" w:name="_Toc120449995"/>
      <w:r w:rsidRPr="007D5782">
        <w:rPr>
          <w:rStyle w:val="Ttulo6Car"/>
        </w:rPr>
        <w:t>Las Inteligencias Múltiples</w:t>
      </w:r>
      <w:bookmarkEnd w:id="85"/>
      <w:r w:rsidRPr="007D5782">
        <w:rPr>
          <w:rStyle w:val="Ttulo6Car"/>
        </w:rPr>
        <w:t xml:space="preserve"> </w:t>
      </w:r>
    </w:p>
    <w:p w14:paraId="232EBC87" w14:textId="70BA6822" w:rsidR="00A32D31" w:rsidRDefault="00FE3F2A" w:rsidP="00833BD9">
      <w:pPr>
        <w:ind w:firstLine="720"/>
      </w:pPr>
      <w:r>
        <w:t>La teoría de las inteligencias múltiples desarrollada por Howard Gardner</w:t>
      </w:r>
      <w:r w:rsidR="00440D0C">
        <w:t>, viene a complementar los fundamentos pedagógicos descritos anteriormente</w:t>
      </w:r>
      <w:r w:rsidR="003C7996">
        <w:t xml:space="preserve">, dado que </w:t>
      </w:r>
      <w:r w:rsidR="00D00D01">
        <w:t xml:space="preserve">considera </w:t>
      </w:r>
      <w:r>
        <w:t xml:space="preserve">la inteligencia </w:t>
      </w:r>
      <w:r w:rsidR="00D00D01">
        <w:t xml:space="preserve">como </w:t>
      </w:r>
      <w:r>
        <w:t>un conjunto de habilidades mentales que se manifiestan independientemente y provienen de zonas diferentes del cerebro</w:t>
      </w:r>
      <w:r w:rsidR="00FB67A4">
        <w:t xml:space="preserve">, permitiéndole a la mente experimentar el mundo con todos los sentidos para </w:t>
      </w:r>
      <w:r w:rsidR="00BA7B0A">
        <w:t>crear, corregir, transformar y crear productos, sistemas y hasta universos de significado totalmente nuevo” (Garner, 1987)</w:t>
      </w:r>
      <w:r w:rsidR="00FB67A4">
        <w:t xml:space="preserve">. Bajo ese entendimiento, la teoría aporta </w:t>
      </w:r>
      <w:r w:rsidR="007D0758">
        <w:t>tres</w:t>
      </w:r>
      <w:r w:rsidR="00BA7B0A">
        <w:t xml:space="preserve"> ideas fundamentales</w:t>
      </w:r>
      <w:r w:rsidR="00A32D31">
        <w:t xml:space="preserve"> </w:t>
      </w:r>
      <w:r w:rsidR="007D0758">
        <w:t xml:space="preserve">y muy útiles </w:t>
      </w:r>
      <w:r w:rsidR="00A32D31">
        <w:t>a la práctica docente</w:t>
      </w:r>
      <w:r w:rsidR="009E0281">
        <w:t xml:space="preserve"> que se aplica en el Centro Educativo Mi Nueva Generación</w:t>
      </w:r>
      <w:r w:rsidR="00BA7B0A">
        <w:t xml:space="preserve">: </w:t>
      </w:r>
    </w:p>
    <w:p w14:paraId="4A526350" w14:textId="399C6EC0" w:rsidR="00A32D31" w:rsidRDefault="00BA7B0A" w:rsidP="009E0281">
      <w:pPr>
        <w:pStyle w:val="Prrafodelista"/>
        <w:numPr>
          <w:ilvl w:val="0"/>
          <w:numId w:val="57"/>
        </w:numPr>
      </w:pPr>
      <w:r>
        <w:t xml:space="preserve">La educación debe ser orientada según las especificidades del </w:t>
      </w:r>
      <w:r w:rsidR="00A32D31">
        <w:t>niño</w:t>
      </w:r>
      <w:r>
        <w:t xml:space="preserve"> quien es </w:t>
      </w:r>
      <w:r w:rsidR="00A32D31">
        <w:t xml:space="preserve">sujeto activo del </w:t>
      </w:r>
      <w:r>
        <w:t xml:space="preserve">aprendizaje. </w:t>
      </w:r>
    </w:p>
    <w:p w14:paraId="74A2C7D0" w14:textId="0E52FC58" w:rsidR="007D0758" w:rsidRDefault="00BA7B0A" w:rsidP="009E0281">
      <w:pPr>
        <w:pStyle w:val="Prrafodelista"/>
        <w:numPr>
          <w:ilvl w:val="0"/>
          <w:numId w:val="57"/>
        </w:numPr>
      </w:pPr>
      <w:r>
        <w:t xml:space="preserve">El papel del docente es el de llegar a conocer la personalidad y la mentalidad de cada estudiante como individuo. Esto significa conocer los antecedentes, las virtudes, los intereses, las preferencias, las inquietudes, las experiencias y las metas de cada uno de ellos. Con base en ello el docente toma las decisiones educativas más adecuadas sobre el currículo, la enseñanza y la evaluación. </w:t>
      </w:r>
    </w:p>
    <w:p w14:paraId="1100B0A9" w14:textId="2D44EBAB" w:rsidR="002F0CF5" w:rsidRDefault="007D0758" w:rsidP="009E0281">
      <w:pPr>
        <w:pStyle w:val="Prrafodelista"/>
        <w:numPr>
          <w:ilvl w:val="0"/>
          <w:numId w:val="57"/>
        </w:numPr>
      </w:pPr>
      <w:r>
        <w:lastRenderedPageBreak/>
        <w:t>C</w:t>
      </w:r>
      <w:r w:rsidR="00BA7B0A">
        <w:t xml:space="preserve">ada tema </w:t>
      </w:r>
      <w:r>
        <w:t xml:space="preserve">debe ser abordado </w:t>
      </w:r>
      <w:r w:rsidR="00BA7B0A">
        <w:t>desde diferentes perspectivas</w:t>
      </w:r>
      <w:r>
        <w:t>,</w:t>
      </w:r>
      <w:r w:rsidR="00BA7B0A">
        <w:t xml:space="preserve"> con el fin de potencializar el desarrollo de las diferentes inteligencias del estudiante. </w:t>
      </w:r>
    </w:p>
    <w:p w14:paraId="4811D00B" w14:textId="2FAB2D9C" w:rsidR="003A76E3" w:rsidRDefault="003A76E3" w:rsidP="003A76E3">
      <w:r>
        <w:t xml:space="preserve">En conclusión, creemos que nuestra concepción constructivista del aprendizaje humano es el método pedagógico más apto y congruente con la misión formativa de la institución. </w:t>
      </w:r>
    </w:p>
    <w:p w14:paraId="02F0F592" w14:textId="04EC9DD1" w:rsidR="00092DDF" w:rsidRDefault="00092DDF" w:rsidP="00092DDF">
      <w:pPr>
        <w:pStyle w:val="Ttulo4"/>
      </w:pPr>
      <w:bookmarkStart w:id="86" w:name="_4h042r0" w:colFirst="0" w:colLast="0"/>
      <w:bookmarkStart w:id="87" w:name="_Toc109500753"/>
      <w:bookmarkStart w:id="88" w:name="_Toc109500755"/>
      <w:bookmarkStart w:id="89" w:name="_Toc109500756"/>
      <w:bookmarkStart w:id="90" w:name="_Toc120449996"/>
      <w:bookmarkEnd w:id="77"/>
      <w:bookmarkEnd w:id="86"/>
      <w:r>
        <w:t>Actividades Rectoras de la primera infancia.</w:t>
      </w:r>
      <w:bookmarkEnd w:id="90"/>
    </w:p>
    <w:p w14:paraId="217A8AB8" w14:textId="77777777" w:rsidR="005A714C" w:rsidRDefault="00314547" w:rsidP="00314547">
      <w:r>
        <w:tab/>
      </w:r>
      <w:r w:rsidR="00D36A17">
        <w:t xml:space="preserve">El Centro Educativo Mi Nueva Generación, acoge, para el desarrollo de su propuesta educativa, las actividades rectoras de la primera infancia enunciadas por el Ministerio de Educación </w:t>
      </w:r>
      <w:r w:rsidR="00B229DA">
        <w:t xml:space="preserve">Nacional </w:t>
      </w:r>
      <w:r w:rsidR="00691565">
        <w:t>como parte</w:t>
      </w:r>
      <w:r w:rsidR="00B229DA">
        <w:t xml:space="preserve"> </w:t>
      </w:r>
      <w:r w:rsidR="00691565">
        <w:t>d</w:t>
      </w:r>
      <w:r w:rsidR="00B229DA">
        <w:t xml:space="preserve">el sistema de educación inicial. </w:t>
      </w:r>
      <w:r w:rsidR="00691565">
        <w:t xml:space="preserve">Estas son </w:t>
      </w:r>
      <w:r w:rsidR="00EA190D">
        <w:t>La exploración del medio, e</w:t>
      </w:r>
      <w:r w:rsidR="00691565">
        <w:t xml:space="preserve">l </w:t>
      </w:r>
      <w:r w:rsidR="00EA190D">
        <w:t>j</w:t>
      </w:r>
      <w:r w:rsidR="00691565">
        <w:t xml:space="preserve">uego, </w:t>
      </w:r>
      <w:r w:rsidR="00EA190D">
        <w:t>e</w:t>
      </w:r>
      <w:r w:rsidR="00691565">
        <w:t xml:space="preserve">l </w:t>
      </w:r>
      <w:r w:rsidR="00EA190D">
        <w:t>a</w:t>
      </w:r>
      <w:r w:rsidR="00691565">
        <w:t>rte</w:t>
      </w:r>
      <w:r w:rsidR="00EA190D">
        <w:t xml:space="preserve"> y l</w:t>
      </w:r>
      <w:r w:rsidR="00691565">
        <w:t xml:space="preserve">a </w:t>
      </w:r>
      <w:r w:rsidR="00EA190D">
        <w:t>l</w:t>
      </w:r>
      <w:r w:rsidR="00691565">
        <w:t>iteratura</w:t>
      </w:r>
      <w:r w:rsidR="005A714C">
        <w:t>.</w:t>
      </w:r>
    </w:p>
    <w:p w14:paraId="046F197F" w14:textId="56F694F1" w:rsidR="00314547" w:rsidRDefault="005A714C" w:rsidP="00314547">
      <w:r>
        <w:t xml:space="preserve">En la propuesta, las </w:t>
      </w:r>
      <w:r w:rsidR="00621BD8">
        <w:t xml:space="preserve">interpretamos y las implementamos de la manera que lo propone el MEN y teóricos como Garvey, </w:t>
      </w:r>
      <w:r w:rsidR="0068204B">
        <w:t xml:space="preserve">quien señala que “el niño no juega para aprender, pero si aprende mientras juega, </w:t>
      </w:r>
      <w:r w:rsidR="00531DAA" w:rsidRPr="00531DAA">
        <w:t>esto mismo se podría decir con respecto al arte, la literatura y la exploración del medio. La</w:t>
      </w:r>
      <w:r w:rsidR="00F42A74">
        <w:t>s expresiones artísticas como la</w:t>
      </w:r>
      <w:r w:rsidR="00531DAA" w:rsidRPr="00531DAA">
        <w:t xml:space="preserve"> pintura y el dibujo, por ejemplo, </w:t>
      </w:r>
      <w:r w:rsidR="00DB1FAA">
        <w:t>se conciben como</w:t>
      </w:r>
      <w:r w:rsidR="00F42A74">
        <w:t xml:space="preserve"> </w:t>
      </w:r>
      <w:r w:rsidR="00531DAA" w:rsidRPr="00531DAA">
        <w:t>actividades a las que las niñas y niños recurren para expresarse, construir mundos simbólicos, elaborar la apropiación de los objetos reales, entre otros, y no como estrategias para desarrollar su motricidad fina, lo cual no excluye que el manejo de pinceles o crayolas, contribuyan a ello</w:t>
      </w:r>
      <w:r w:rsidR="00D01BCE">
        <w:t>” (MEN,2019)</w:t>
      </w:r>
      <w:r w:rsidR="00DB1FAA">
        <w:t xml:space="preserve">, </w:t>
      </w:r>
      <w:r w:rsidR="0068204B">
        <w:t xml:space="preserve">es decir que estas actividades </w:t>
      </w:r>
      <w:r w:rsidR="00E2619A">
        <w:t>“</w:t>
      </w:r>
      <w:r w:rsidR="009E2196">
        <w:t xml:space="preserve">no </w:t>
      </w:r>
      <w:r w:rsidR="00654A53">
        <w:t xml:space="preserve">son un </w:t>
      </w:r>
      <w:r w:rsidR="00AD2954">
        <w:t xml:space="preserve">medio </w:t>
      </w:r>
      <w:r w:rsidR="009E2196">
        <w:t>para lograr otros aprendizajes, sino que en sí mismas posibilitan aprendizajes”</w:t>
      </w:r>
      <w:r w:rsidR="0068204B">
        <w:t xml:space="preserve">, por esa razón, en los proyectos transversales de la institución veremos </w:t>
      </w:r>
      <w:r w:rsidR="0007246A">
        <w:t>cómo</w:t>
      </w:r>
      <w:r w:rsidR="0068204B">
        <w:t xml:space="preserve"> </w:t>
      </w:r>
      <w:r w:rsidR="00486565">
        <w:t xml:space="preserve">desarrollamos el currículo poniendo </w:t>
      </w:r>
      <w:r w:rsidR="0068204B">
        <w:t>en práctica constantemente estas actividades.</w:t>
      </w:r>
    </w:p>
    <w:p w14:paraId="4CBCBE89" w14:textId="528D34E0" w:rsidR="007E7307" w:rsidRDefault="007E7307" w:rsidP="00314547">
      <w:r>
        <w:t>Incorporamos por tanto a este documento, la interpretación literal del MEN, para interiorizarl</w:t>
      </w:r>
      <w:r w:rsidR="0072554A">
        <w:t>o y declararlo como parte fundamental del PEI.</w:t>
      </w:r>
    </w:p>
    <w:p w14:paraId="5C69BDC9" w14:textId="283E7E56" w:rsidR="007B4380" w:rsidRDefault="007E7307" w:rsidP="00314547">
      <w:r>
        <w:rPr>
          <w:b/>
          <w:bCs/>
        </w:rPr>
        <w:t xml:space="preserve">El Juego: </w:t>
      </w:r>
      <w:r w:rsidR="007B4380">
        <w:rPr>
          <w:b/>
          <w:bCs/>
        </w:rPr>
        <w:t xml:space="preserve"> </w:t>
      </w:r>
      <w:r w:rsidR="007B4380" w:rsidRPr="007B4380">
        <w:t xml:space="preserve">El juego es un reflejo de la cultura y la sociedad y en él se representan las construcciones y desarrollos de los entornos y sus contextos. Las niñas y niños juegan a </w:t>
      </w:r>
      <w:r w:rsidR="007B4380" w:rsidRPr="007B4380">
        <w:lastRenderedPageBreak/>
        <w:t>lo que ven y al jugar a lo que viven resignifican su realidad. Por esta razón, el juego es considerado como medio de elaboración del mundo adulto y de formación cultural, que inicia a los pequeños en la vida de la sociedad en la cual están inmersos. En el juego hay un gran placer por representar la realidad vivida de acuerdo con las propias interpretaciones, y por tener el control para modificar o resignificar esa realidad según los deseos de quien juega. La niña y el niño representan en su juego la cultura en la que crecen y se desenvuelven. Desde esta perspectiva, el juego permite aproximarse a la realidad del niño y la niña.</w:t>
      </w:r>
      <w:r w:rsidR="00B70876">
        <w:t xml:space="preserve"> (MEN,2019)</w:t>
      </w:r>
    </w:p>
    <w:p w14:paraId="14B2075F" w14:textId="55E5C186" w:rsidR="007B4380" w:rsidRDefault="007B4380" w:rsidP="007B4380">
      <w:r w:rsidRPr="007B4380">
        <w:rPr>
          <w:b/>
          <w:bCs/>
        </w:rPr>
        <w:t xml:space="preserve">La Literatura: </w:t>
      </w:r>
      <w:r>
        <w:rPr>
          <w:b/>
          <w:bCs/>
        </w:rPr>
        <w:t xml:space="preserve"> </w:t>
      </w:r>
      <w:r>
        <w:t>La necesidad de construir sentido, inherente a la condición humana impulsa desde la más temprana infancia a trabajar con las palabras para habitar mundos posibles y para operar con contenidos invisibles.</w:t>
      </w:r>
    </w:p>
    <w:p w14:paraId="556E4D4B" w14:textId="0D931D62" w:rsidR="007B4380" w:rsidRDefault="007B4380" w:rsidP="007B4380">
      <w:pPr>
        <w:ind w:firstLine="720"/>
      </w:pPr>
      <w:r>
        <w:t>La riqueza del repertorio oral que representan los arrullos, las rondas, las canciones, los cuentos corporales, los juegos de palabras, los relatos y las leyendas, hacen parte de la herencia cultural que, junto con la literatura infantil tradicional y contemporánea, constituyen un acervo variado y polifónico en el cual las niñas y los niños descubren otras maneras de estructurar el lenguaje, vinculadas con su vida emocional.</w:t>
      </w:r>
      <w:r w:rsidR="00B70876">
        <w:t xml:space="preserve"> (MEN,2019)</w:t>
      </w:r>
    </w:p>
    <w:p w14:paraId="1217CF81" w14:textId="4F716B55" w:rsidR="00B70876" w:rsidRDefault="00B0599E" w:rsidP="00B0599E">
      <w:r w:rsidRPr="00B0599E">
        <w:rPr>
          <w:b/>
          <w:bCs/>
        </w:rPr>
        <w:t>El Arte</w:t>
      </w:r>
      <w:r>
        <w:rPr>
          <w:b/>
          <w:bCs/>
        </w:rPr>
        <w:t xml:space="preserve">: </w:t>
      </w:r>
      <w:r w:rsidRPr="00B0599E">
        <w:t xml:space="preserve">Observar las rondas y los juegos de tradición oral permite constatar cómo la literatura, la música, la acción dramática, la coreografía y el movimiento se conjugan. Desde este punto de vista, las experiencias artísticas -artes plásticas, literatura, música, expresión dramática y corporal- no pueden verse como compartimientos separados en la primera infancia, sino como las formas de habitar el mundo propias de estas edades, y como los lenguajes de los que se valen los niños y las niñas para expresarse de muchas formas, para conocer el mundo y descifrarse. Dentro del ciclo vital es en la primera infancia cuando los seres humanos están más ávidos y más dispuestos a esas formas de </w:t>
      </w:r>
      <w:r w:rsidRPr="00B0599E">
        <w:lastRenderedPageBreak/>
        <w:t>interactuar con el mundo sensible. El hecho de "estrenar", palpar e interrogarse por cada cosa, de fundir la comprensión con la emoción y con aquello que pasa por los sentidos hace de la experiencia artística una actividad rectora de la infancia.</w:t>
      </w:r>
      <w:r>
        <w:t xml:space="preserve"> (MEN, 2019)</w:t>
      </w:r>
    </w:p>
    <w:p w14:paraId="10922F54" w14:textId="69A7EAAC" w:rsidR="00832F12" w:rsidRDefault="001E2C10" w:rsidP="00832F12">
      <w:r>
        <w:rPr>
          <w:b/>
          <w:bCs/>
        </w:rPr>
        <w:t xml:space="preserve">La exploración del medio: </w:t>
      </w:r>
      <w:r w:rsidR="00832F12">
        <w:t>Las niñas y los niños llegan a un mundo construido. Un mundo físico, biológico, social y cultural, al que necesitan adaptarse y que los necesita para transformarse. En él encuentran elementos y posibilidades para interactuar gracias a sus propias particularidades y capacidades. Los sentidos gustar, tocar, ver, oler, oír- cumplen un papel fundamental en la exploración por cuanto sirven para aproximarse al medio de diversas maneras. Explorar permite a las niñas y los niños cuestionarse, resolver problemas, interactuar, usar su cuerpo, investigar, conocer, ensayar, perseverar, ganar independencia. Esta experiencia implica un proceso de construcción de sentido acerca de lo que pasa en el mundo y de lo que significa ser parte de él. El juego, la literatura, el arte y la exploración del medio son actividades en muchos casos interdependientes. Así por ejemplo, cuando la niña o el niño juega o explora, puede hacerlo manipulando materiales plásticos como pinturas o arcillas, con lo cual se acerca a una experiencia artística. También hay casos en donde el juego se combina con la expresión literaria y musical</w:t>
      </w:r>
    </w:p>
    <w:p w14:paraId="4D2F8201" w14:textId="1776157A" w:rsidR="00B0599E" w:rsidRPr="007B4380" w:rsidRDefault="00832F12" w:rsidP="00832F12">
      <w:r>
        <w:t>Texto tomado del documento Fundamentos políticos, técnicos y de gestión de la estrategia de atención integral a la primera infancia.</w:t>
      </w:r>
      <w:r w:rsidR="00E0577E">
        <w:t xml:space="preserve"> (MEN,2019)</w:t>
      </w:r>
    </w:p>
    <w:p w14:paraId="51A0DBD0" w14:textId="77777777" w:rsidR="00092DDF" w:rsidRDefault="00092DDF" w:rsidP="00092DDF">
      <w:pPr>
        <w:pStyle w:val="Ttulo4"/>
      </w:pPr>
      <w:bookmarkStart w:id="91" w:name="_Toc120449997"/>
      <w:r>
        <w:t>Los Fines de la Educación Infantil</w:t>
      </w:r>
      <w:bookmarkEnd w:id="91"/>
    </w:p>
    <w:p w14:paraId="231D959A" w14:textId="5D34B96F" w:rsidR="00092DDF" w:rsidRDefault="004D5C32" w:rsidP="001E2C10">
      <w:pPr>
        <w:ind w:firstLine="720"/>
      </w:pPr>
      <w:r>
        <w:t>Los fines de la educación son los propósitos o intencionalidades fundamentales que confieren sentido, dirección y orden a la actividad educativa.</w:t>
      </w:r>
      <w:r w:rsidR="00B924A9">
        <w:t xml:space="preserve"> Entendiendo el esfuerzo realizado por las autoridades nacionales a lo largo de los años, </w:t>
      </w:r>
      <w:r w:rsidR="001659E6">
        <w:t>en su intención de brindar una educación de calidad a todos los habitantes del país, E</w:t>
      </w:r>
      <w:r w:rsidR="001A7F2E">
        <w:t xml:space="preserve">l Centro Educativo Mi Nueva Generación </w:t>
      </w:r>
      <w:r w:rsidR="00641C6C">
        <w:t xml:space="preserve">se alinea con </w:t>
      </w:r>
      <w:r w:rsidR="001A7F2E">
        <w:t>lo</w:t>
      </w:r>
      <w:r w:rsidR="00092DDF">
        <w:t xml:space="preserve">s </w:t>
      </w:r>
      <w:r w:rsidR="001A7F2E">
        <w:t>F</w:t>
      </w:r>
      <w:r w:rsidR="00092DDF">
        <w:t xml:space="preserve">ines de la Educación </w:t>
      </w:r>
      <w:r w:rsidR="001A7F2E">
        <w:t xml:space="preserve">contemplados en el </w:t>
      </w:r>
      <w:r w:rsidR="00CB44B6">
        <w:t>A</w:t>
      </w:r>
      <w:r w:rsidR="001A7F2E">
        <w:t>rtículo 5</w:t>
      </w:r>
      <w:r w:rsidR="00CB44B6">
        <w:t>to</w:t>
      </w:r>
      <w:r w:rsidR="001A7F2E">
        <w:t xml:space="preserve"> </w:t>
      </w:r>
      <w:r w:rsidR="00CB44B6">
        <w:lastRenderedPageBreak/>
        <w:t>“</w:t>
      </w:r>
      <w:r w:rsidR="009C5CA5" w:rsidRPr="00CB44B6">
        <w:rPr>
          <w:i/>
          <w:iCs/>
        </w:rPr>
        <w:t>Fines de la Educación</w:t>
      </w:r>
      <w:r w:rsidR="00CB44B6">
        <w:rPr>
          <w:i/>
          <w:iCs/>
        </w:rPr>
        <w:t>”</w:t>
      </w:r>
      <w:r w:rsidR="00CB44B6">
        <w:t>,</w:t>
      </w:r>
      <w:r w:rsidR="009C5CA5">
        <w:t xml:space="preserve"> de la Ley 115</w:t>
      </w:r>
      <w:r w:rsidR="00CB44B6">
        <w:t xml:space="preserve"> de 1994</w:t>
      </w:r>
      <w:r w:rsidR="009C5CA5">
        <w:t xml:space="preserve">, complementándolos, con lo dispuesto en el </w:t>
      </w:r>
      <w:r w:rsidR="00CB44B6">
        <w:t>A</w:t>
      </w:r>
      <w:r w:rsidR="009C5CA5">
        <w:t xml:space="preserve">rtículo 13 </w:t>
      </w:r>
      <w:r w:rsidR="00CB44B6">
        <w:t>“</w:t>
      </w:r>
      <w:r w:rsidR="00CB44B6" w:rsidRPr="00CB44B6">
        <w:rPr>
          <w:i/>
          <w:iCs/>
        </w:rPr>
        <w:t>Objetivos comunes de todos los niveles</w:t>
      </w:r>
      <w:r w:rsidR="00CB44B6">
        <w:rPr>
          <w:i/>
          <w:iCs/>
        </w:rPr>
        <w:t>”</w:t>
      </w:r>
      <w:r w:rsidR="00CB44B6">
        <w:t xml:space="preserve">  de la misma ley</w:t>
      </w:r>
      <w:r w:rsidR="00DF6F34">
        <w:t>.</w:t>
      </w:r>
    </w:p>
    <w:p w14:paraId="54B27AD9" w14:textId="1400A16C" w:rsidR="00092DDF" w:rsidRDefault="00092DDF" w:rsidP="00092DDF">
      <w:pPr>
        <w:pStyle w:val="Ttulo4"/>
      </w:pPr>
      <w:bookmarkStart w:id="92" w:name="_Toc120449998"/>
      <w:r>
        <w:t xml:space="preserve">Objetivos </w:t>
      </w:r>
      <w:r w:rsidR="005460E1">
        <w:t xml:space="preserve">Específicos </w:t>
      </w:r>
      <w:r>
        <w:t>de la Educación Preescolar.</w:t>
      </w:r>
      <w:bookmarkEnd w:id="92"/>
    </w:p>
    <w:p w14:paraId="73B03C43" w14:textId="2FFF8684" w:rsidR="0051033B" w:rsidRDefault="0051033B" w:rsidP="00DF6F34">
      <w:pPr>
        <w:ind w:firstLine="720"/>
      </w:pPr>
      <w:r>
        <w:t xml:space="preserve">El Centro Educativo Mi Nueva Generación, acoge dentro de su propuesta pedagógica los objetivos específicos de la Educación Preescolar, contemplados en el Artículo 16 de la Ley 115 de 1994, en el cual se indica que son objetivos específicos del nivel preescolar los siguientes: </w:t>
      </w:r>
    </w:p>
    <w:p w14:paraId="4A33E6E3" w14:textId="77777777" w:rsidR="0051033B" w:rsidRDefault="0051033B" w:rsidP="0051033B">
      <w:pPr>
        <w:pStyle w:val="Prrafodelista"/>
        <w:numPr>
          <w:ilvl w:val="0"/>
          <w:numId w:val="56"/>
        </w:numPr>
      </w:pPr>
      <w:r>
        <w:t>El conocimiento del propio cuerpo y de sus posibilidades de acción, así como la adquisición de su identidad y autonomía.</w:t>
      </w:r>
    </w:p>
    <w:p w14:paraId="1FC0967A" w14:textId="77777777" w:rsidR="0051033B" w:rsidRDefault="0051033B" w:rsidP="0051033B">
      <w:pPr>
        <w:pStyle w:val="Prrafodelista"/>
        <w:numPr>
          <w:ilvl w:val="0"/>
          <w:numId w:val="56"/>
        </w:numPr>
      </w:pPr>
      <w:r>
        <w:t>El crecimiento armónico y equilibrado del niño, de tal manera que facilite la motricidad, el aprestamiento y la motivación para la lecto-escritura y para las soluciones de problemas que impliquen relaciones y operaciones matemáticas</w:t>
      </w:r>
    </w:p>
    <w:p w14:paraId="4FCDEA00" w14:textId="77777777" w:rsidR="0051033B" w:rsidRDefault="0051033B" w:rsidP="0051033B">
      <w:pPr>
        <w:pStyle w:val="Prrafodelista"/>
        <w:numPr>
          <w:ilvl w:val="0"/>
          <w:numId w:val="56"/>
        </w:numPr>
      </w:pPr>
      <w:r>
        <w:t>El desarrollo de la creatividad, las habilidades y destrezas propias de la edad, como también de su capacidad de aprendizaje.</w:t>
      </w:r>
    </w:p>
    <w:p w14:paraId="53011DAB" w14:textId="77777777" w:rsidR="0051033B" w:rsidRDefault="0051033B" w:rsidP="0051033B">
      <w:pPr>
        <w:pStyle w:val="Prrafodelista"/>
        <w:numPr>
          <w:ilvl w:val="0"/>
          <w:numId w:val="56"/>
        </w:numPr>
      </w:pPr>
      <w:r>
        <w:t>La ubicación espacio-temporal y el ejercicio de la memoria.</w:t>
      </w:r>
    </w:p>
    <w:p w14:paraId="54DAAA7A" w14:textId="77777777" w:rsidR="0051033B" w:rsidRDefault="0051033B" w:rsidP="0051033B">
      <w:pPr>
        <w:pStyle w:val="Prrafodelista"/>
        <w:numPr>
          <w:ilvl w:val="0"/>
          <w:numId w:val="56"/>
        </w:numPr>
      </w:pPr>
      <w:r>
        <w:t>El desarrollo de la capacidad para adquirir formas de expresión, relación y comunicación y para establecer relaciones de reciprocidad y participación, de acuerdo con normas de respeto, solidaridad y convivencia.</w:t>
      </w:r>
    </w:p>
    <w:p w14:paraId="7391BA14" w14:textId="36845853" w:rsidR="0051033B" w:rsidRDefault="0051033B" w:rsidP="0051033B">
      <w:pPr>
        <w:pStyle w:val="Prrafodelista"/>
        <w:numPr>
          <w:ilvl w:val="0"/>
          <w:numId w:val="56"/>
        </w:numPr>
      </w:pPr>
      <w:r>
        <w:t>La participación en actividades lúdicas con otros niños y adultos.</w:t>
      </w:r>
    </w:p>
    <w:p w14:paraId="77ED76F7" w14:textId="77777777" w:rsidR="0051033B" w:rsidRDefault="0051033B" w:rsidP="0051033B">
      <w:pPr>
        <w:pStyle w:val="Prrafodelista"/>
        <w:numPr>
          <w:ilvl w:val="0"/>
          <w:numId w:val="56"/>
        </w:numPr>
      </w:pPr>
      <w:r>
        <w:t>El estímulo a la curiosidad para observar y explorar el medio natural, familiar y social.</w:t>
      </w:r>
    </w:p>
    <w:p w14:paraId="07F81674" w14:textId="77777777" w:rsidR="0051033B" w:rsidRDefault="0051033B" w:rsidP="0051033B">
      <w:pPr>
        <w:pStyle w:val="Prrafodelista"/>
        <w:numPr>
          <w:ilvl w:val="0"/>
          <w:numId w:val="56"/>
        </w:numPr>
      </w:pPr>
      <w:r>
        <w:t>El reconocimiento de su dimensión espiritual para fundamentar criterios de comportamiento.</w:t>
      </w:r>
    </w:p>
    <w:p w14:paraId="50062C72" w14:textId="77777777" w:rsidR="0051033B" w:rsidRDefault="0051033B" w:rsidP="0051033B">
      <w:pPr>
        <w:pStyle w:val="Prrafodelista"/>
        <w:numPr>
          <w:ilvl w:val="0"/>
          <w:numId w:val="56"/>
        </w:numPr>
      </w:pPr>
      <w:r>
        <w:t xml:space="preserve">La vinculación de la familia y la comunidad al proceso educativo para mejorar la calidad de vida de los niños en su medio </w:t>
      </w:r>
    </w:p>
    <w:p w14:paraId="488F5EC2" w14:textId="78D840BA" w:rsidR="0051033B" w:rsidRDefault="0051033B" w:rsidP="0051033B">
      <w:pPr>
        <w:pStyle w:val="Prrafodelista"/>
        <w:numPr>
          <w:ilvl w:val="0"/>
          <w:numId w:val="56"/>
        </w:numPr>
      </w:pPr>
      <w:r>
        <w:lastRenderedPageBreak/>
        <w:t>La formación de hábitos de alimentación, higiene personal, aseo y orden que generen conciencia sobre el valor y la necesidad de la salud.</w:t>
      </w:r>
    </w:p>
    <w:p w14:paraId="1B382A6A" w14:textId="34A6CCE1" w:rsidR="0051033B" w:rsidRDefault="0051033B" w:rsidP="0051033B">
      <w:r>
        <w:t xml:space="preserve">Por tanto, los proyectos transversales que desarrollaremos en la institución, así como el currículo apuntan a alcanzar estos objetivos que pueden resumirse como el desarrollo integral del niño. </w:t>
      </w:r>
      <w:r w:rsidR="00EF6FD9">
        <w:t>Cada Proyecto recoge los diferentes aspectos del ser humano y los conjuga para lograr aprendizajes significativos que respondan a resolver las necesidades y problemas del entorno en que se desenvuelve el niño.</w:t>
      </w:r>
    </w:p>
    <w:p w14:paraId="5A1901B8" w14:textId="77777777" w:rsidR="0006775D" w:rsidRPr="000774CD" w:rsidRDefault="0006775D" w:rsidP="0006775D">
      <w:pPr>
        <w:pStyle w:val="Ttulo4"/>
      </w:pPr>
      <w:bookmarkStart w:id="93" w:name="_Toc120449999"/>
      <w:r w:rsidRPr="000774CD">
        <w:t>Enfoque administrativo.</w:t>
      </w:r>
      <w:bookmarkEnd w:id="93"/>
      <w:r w:rsidRPr="000774CD">
        <w:t xml:space="preserve"> </w:t>
      </w:r>
    </w:p>
    <w:p w14:paraId="0C63E14A" w14:textId="77777777" w:rsidR="0006775D" w:rsidRPr="00A65D92" w:rsidRDefault="0006775D" w:rsidP="0006775D">
      <w:pPr>
        <w:ind w:firstLine="720"/>
      </w:pPr>
      <w:r>
        <w:t>El Centro Educativo Mi Nueva Generación concibe la administración del plantel como una actividad de cooperación comunitaria, dirigida y regida por el rector y los órganos de gobierno escolar, por tanto, todas las decisiones son concertadas, asegurando que todos tengamos claridad sobre los objetivos a alcanzar y nos encaminemos juntos a conseguirlos. Esto, sumado a unos buenos canales de comunicación y una gestión eficiente, acertada y organizada de los recursos físicos y humanos, es la clave para mantener una excelente calidad educativa y una solidez financiera. Nuestro enfoque por tanto, está fundamentado en la teoría humanista y la teoría de objetivos de la administración, pues nos basamos en conocer y reconocer las habilidades de las personas para asignarles las actividades idóneas para su ejecución, de esta manera alcanzamos objetivos manteniendo equipos de trabajo motivados y de alto desempeño.</w:t>
      </w:r>
    </w:p>
    <w:p w14:paraId="24BCC2CF" w14:textId="3A8BE56C" w:rsidR="00321819" w:rsidRPr="00DB51CB" w:rsidRDefault="00321819" w:rsidP="00321819">
      <w:pPr>
        <w:pStyle w:val="Ttulo3"/>
      </w:pPr>
      <w:bookmarkStart w:id="94" w:name="_Toc120450000"/>
      <w:r>
        <w:t>4.1.</w:t>
      </w:r>
      <w:r w:rsidR="00B24BC0">
        <w:t>6</w:t>
      </w:r>
      <w:r>
        <w:t xml:space="preserve"> </w:t>
      </w:r>
      <w:r w:rsidR="0098476D">
        <w:t xml:space="preserve">LA </w:t>
      </w:r>
      <w:r w:rsidR="00272948">
        <w:t xml:space="preserve">EVALUACIÓN </w:t>
      </w:r>
      <w:r w:rsidR="008E3A5D">
        <w:t xml:space="preserve">ACADÉMICA </w:t>
      </w:r>
      <w:r w:rsidR="0098476D">
        <w:t>EN LA INSTITUCION</w:t>
      </w:r>
      <w:bookmarkEnd w:id="94"/>
    </w:p>
    <w:p w14:paraId="0A3407B7" w14:textId="77777777" w:rsidR="0083379A" w:rsidRDefault="009B53C5" w:rsidP="007B1838">
      <w:pPr>
        <w:ind w:firstLine="720"/>
      </w:pPr>
      <w:r>
        <w:t xml:space="preserve">Acogiendo lo dispuesto en el </w:t>
      </w:r>
      <w:r w:rsidR="000E128F">
        <w:t>Decreto 1411 de 2022 en lo que tiene que ver con el Sistema de Evaluación Institucional</w:t>
      </w:r>
      <w:r w:rsidR="00A46406">
        <w:t xml:space="preserve"> y las demás normativas vigentes</w:t>
      </w:r>
      <w:r w:rsidR="000E128F">
        <w:t>, el</w:t>
      </w:r>
      <w:r w:rsidR="00A46406">
        <w:t xml:space="preserve"> Consejo Académico de</w:t>
      </w:r>
      <w:r w:rsidR="00040467">
        <w:t>l</w:t>
      </w:r>
      <w:r w:rsidR="000E128F">
        <w:t xml:space="preserve"> Centro Educativo Mi Nueva Generación</w:t>
      </w:r>
      <w:r w:rsidR="00040467">
        <w:t xml:space="preserve">, ha </w:t>
      </w:r>
      <w:r w:rsidR="00A87E82">
        <w:t xml:space="preserve">realizado una definición de la </w:t>
      </w:r>
      <w:r w:rsidR="00A87E82">
        <w:lastRenderedPageBreak/>
        <w:t xml:space="preserve">Evaluación Académica propia, que </w:t>
      </w:r>
      <w:r w:rsidR="00A7392A">
        <w:t>subyace al enfoque de los fundamentos pedagógicos</w:t>
      </w:r>
      <w:r w:rsidR="0083379A">
        <w:t>, esta definición es la siguiente:</w:t>
      </w:r>
    </w:p>
    <w:p w14:paraId="15A0C773" w14:textId="7E06B88B" w:rsidR="001837AC" w:rsidRDefault="0083379A" w:rsidP="007B1838">
      <w:pPr>
        <w:ind w:firstLine="720"/>
      </w:pPr>
      <w:r>
        <w:t>L</w:t>
      </w:r>
      <w:r w:rsidR="00040467">
        <w:t xml:space="preserve">a Evaluación </w:t>
      </w:r>
      <w:r w:rsidR="005A52C0">
        <w:t>será un proceso constante</w:t>
      </w:r>
      <w:r w:rsidR="00597B00">
        <w:t>,</w:t>
      </w:r>
      <w:r w:rsidR="00487307">
        <w:t xml:space="preserve"> </w:t>
      </w:r>
      <w:r w:rsidR="005F531C">
        <w:t xml:space="preserve">contextualizado, </w:t>
      </w:r>
      <w:r w:rsidR="00487307">
        <w:t>colaborativo</w:t>
      </w:r>
      <w:r w:rsidR="00597B00">
        <w:t xml:space="preserve"> y democrático</w:t>
      </w:r>
      <w:r w:rsidR="00487307">
        <w:t xml:space="preserve"> </w:t>
      </w:r>
      <w:r w:rsidR="005A52C0">
        <w:t>que</w:t>
      </w:r>
      <w:r w:rsidR="00267208">
        <w:t xml:space="preserve"> busca </w:t>
      </w:r>
      <w:r w:rsidR="00B40B5F">
        <w:t>valorar al niño en todas sus dimensiones</w:t>
      </w:r>
      <w:r w:rsidR="00B82435">
        <w:t>, para detectar oportunidades de mejoras</w:t>
      </w:r>
      <w:r w:rsidR="001837AC">
        <w:t xml:space="preserve"> al tiempo que </w:t>
      </w:r>
      <w:r>
        <w:t>potencia</w:t>
      </w:r>
      <w:r w:rsidR="001837AC">
        <w:t xml:space="preserve"> </w:t>
      </w:r>
      <w:r w:rsidR="00663BB6">
        <w:t>sus habilidades</w:t>
      </w:r>
      <w:r w:rsidR="00586AC8">
        <w:t xml:space="preserve"> y actitudes positivas</w:t>
      </w:r>
      <w:r w:rsidR="008419B6">
        <w:t xml:space="preserve">. </w:t>
      </w:r>
    </w:p>
    <w:p w14:paraId="4F503545" w14:textId="754D5EDF" w:rsidR="009B53C5" w:rsidRDefault="00623D92" w:rsidP="007B1838">
      <w:pPr>
        <w:ind w:firstLine="720"/>
      </w:pPr>
      <w:r>
        <w:t xml:space="preserve">Cuando </w:t>
      </w:r>
      <w:r w:rsidR="001837AC">
        <w:t xml:space="preserve">decimos que la evaluación es </w:t>
      </w:r>
      <w:r>
        <w:t>constante</w:t>
      </w:r>
      <w:r w:rsidR="005F531C">
        <w:t xml:space="preserve"> </w:t>
      </w:r>
      <w:r>
        <w:t>, nos referimos a que el docente, todo el tiempo estará en función de evaluar al niño, observando cada uno de sus comportamientos, de sus emociones y de sus reacciones cuando se enfrenta a las diferentes actividades del diario vivir escolar, desde su llegada a la institución, pasando por su estancia en el aula, hasta el momento de sal</w:t>
      </w:r>
      <w:r w:rsidR="00DB2B94">
        <w:t xml:space="preserve">ir de la institución, e incluso, yendo un poco más allá, al indagar con los familiares acerca de las rutinas y  conductas del niño en su </w:t>
      </w:r>
      <w:r w:rsidR="00413A83">
        <w:t>el</w:t>
      </w:r>
      <w:r w:rsidR="005F531C">
        <w:t xml:space="preserve"> contexto de su</w:t>
      </w:r>
      <w:r w:rsidR="00413A83">
        <w:t xml:space="preserve"> hogar</w:t>
      </w:r>
      <w:r w:rsidR="00CB133B">
        <w:t>,</w:t>
      </w:r>
      <w:r w:rsidR="005F531C">
        <w:t xml:space="preserve"> por eso decimos también que es contextualizada, </w:t>
      </w:r>
      <w:r w:rsidR="00CB133B">
        <w:t xml:space="preserve">pues </w:t>
      </w:r>
      <w:r w:rsidR="00AE4994">
        <w:t>todos los cambios en el entorno familiar</w:t>
      </w:r>
      <w:r w:rsidR="005F531C">
        <w:t>,</w:t>
      </w:r>
      <w:r w:rsidR="00AE4994">
        <w:t xml:space="preserve"> </w:t>
      </w:r>
      <w:r w:rsidR="00FE4B5D">
        <w:t xml:space="preserve">tienen un impacto en </w:t>
      </w:r>
      <w:r w:rsidR="005F531C">
        <w:t>la manera como se desenvuelve en el ámbito</w:t>
      </w:r>
      <w:r w:rsidR="00FE4B5D">
        <w:t xml:space="preserve"> educativo</w:t>
      </w:r>
      <w:r w:rsidR="00597B00">
        <w:t xml:space="preserve">, sobre todo </w:t>
      </w:r>
      <w:r w:rsidR="005F531C">
        <w:t xml:space="preserve">si tenemos en cuenta la situación </w:t>
      </w:r>
      <w:r w:rsidR="00EC63B7">
        <w:t>social y cultural en que se desenvuelven las familias de la institución y que fue descrit</w:t>
      </w:r>
      <w:r w:rsidR="005F531C">
        <w:t>a</w:t>
      </w:r>
      <w:r w:rsidR="00EC63B7">
        <w:t xml:space="preserve"> en el Análisis del contexto</w:t>
      </w:r>
      <w:r w:rsidR="00405059">
        <w:t>.</w:t>
      </w:r>
    </w:p>
    <w:p w14:paraId="6D823721" w14:textId="14515C19" w:rsidR="00FE4B5D" w:rsidRDefault="00FE4B5D" w:rsidP="007B1838">
      <w:pPr>
        <w:ind w:firstLine="720"/>
      </w:pPr>
      <w:r>
        <w:t xml:space="preserve">Cuando decimos que la evaluación es colaborativa, nos referimos a que mientras observa y evalúa, el docente aprende </w:t>
      </w:r>
      <w:r w:rsidR="003342B7">
        <w:t xml:space="preserve">y enriquece sus conocimientos. </w:t>
      </w:r>
      <w:r w:rsidR="00DE3319">
        <w:t>Ese</w:t>
      </w:r>
      <w:r w:rsidR="003342B7">
        <w:t xml:space="preserve"> conocimiento deben ser socializados con </w:t>
      </w:r>
      <w:r w:rsidR="00F40B03">
        <w:t>el resto del cuerpo docente</w:t>
      </w:r>
      <w:r w:rsidR="00DE3319">
        <w:t>,</w:t>
      </w:r>
      <w:r w:rsidR="00F40B03">
        <w:t xml:space="preserve"> </w:t>
      </w:r>
      <w:r w:rsidR="00AB6E85">
        <w:t>comparti</w:t>
      </w:r>
      <w:r w:rsidR="00405059">
        <w:t>endo</w:t>
      </w:r>
      <w:r w:rsidR="00F40B03">
        <w:t xml:space="preserve"> </w:t>
      </w:r>
      <w:r w:rsidR="00405059">
        <w:t xml:space="preserve">las </w:t>
      </w:r>
      <w:r w:rsidR="00F40B03">
        <w:t>buenas prácticas</w:t>
      </w:r>
      <w:r w:rsidR="005251A0">
        <w:t xml:space="preserve"> y</w:t>
      </w:r>
      <w:r w:rsidR="00405059">
        <w:t xml:space="preserve"> los desaciertos cometidos, para así </w:t>
      </w:r>
      <w:r w:rsidR="00A7391C">
        <w:t>a</w:t>
      </w:r>
      <w:r w:rsidR="00AF6C8A">
        <w:t xml:space="preserve">finar y afianzar el proceso evaluativo y reorientar los procesos pedagógicos </w:t>
      </w:r>
      <w:r w:rsidR="005251A0">
        <w:t>de tal manera que faciliten</w:t>
      </w:r>
      <w:r w:rsidR="00AF6C8A">
        <w:t xml:space="preserve"> el cumplimiento de la misión de la </w:t>
      </w:r>
      <w:r w:rsidR="00597B00">
        <w:t>institución.</w:t>
      </w:r>
    </w:p>
    <w:p w14:paraId="6DE861DA" w14:textId="77777777" w:rsidR="00FD29D1" w:rsidRDefault="00FD29D1" w:rsidP="00427326">
      <w:pPr>
        <w:ind w:firstLine="720"/>
      </w:pPr>
    </w:p>
    <w:p w14:paraId="4D3DFA53" w14:textId="48FB4260" w:rsidR="00321819" w:rsidRPr="00DB51CB" w:rsidRDefault="00FD29D1" w:rsidP="00427326">
      <w:pPr>
        <w:ind w:firstLine="720"/>
      </w:pPr>
      <w:r>
        <w:lastRenderedPageBreak/>
        <w:t>Sumado a lo anterior, el Consejo Académico ha determinado que L</w:t>
      </w:r>
      <w:r w:rsidR="00321819" w:rsidRPr="00DB51CB">
        <w:t>a Evaluación</w:t>
      </w:r>
      <w:r>
        <w:t xml:space="preserve"> Académica será de tipo cualitativa para los alumnos de los niveles de preescolar, pues considera que lo importante en estas edades es documentar</w:t>
      </w:r>
      <w:r w:rsidR="00321819" w:rsidRPr="00DB51CB">
        <w:t xml:space="preserve"> descriptivamente </w:t>
      </w:r>
      <w:r w:rsidR="006C6D27">
        <w:t xml:space="preserve">el desarrollo de los alumnos mediante la observación de las </w:t>
      </w:r>
      <w:r w:rsidR="00321819" w:rsidRPr="00DB51CB">
        <w:t>manifestaciones de sus</w:t>
      </w:r>
      <w:r w:rsidR="006C6D27">
        <w:t xml:space="preserve"> personalidades en los</w:t>
      </w:r>
      <w:r w:rsidR="00321819" w:rsidRPr="00DB51CB">
        <w:t xml:space="preserve"> trabajos, </w:t>
      </w:r>
      <w:r w:rsidR="006C6D27">
        <w:t xml:space="preserve">donde reflejan </w:t>
      </w:r>
      <w:r w:rsidR="00321819" w:rsidRPr="00DB51CB">
        <w:t xml:space="preserve">su </w:t>
      </w:r>
      <w:r w:rsidR="006C6D27">
        <w:t xml:space="preserve">autonomía, su </w:t>
      </w:r>
      <w:r w:rsidR="00321819" w:rsidRPr="00DB51CB">
        <w:t>creatividad,</w:t>
      </w:r>
      <w:r w:rsidR="006C6D27">
        <w:t xml:space="preserve"> sus emociones, </w:t>
      </w:r>
      <w:r w:rsidR="00DE2193">
        <w:t xml:space="preserve">y demuestran </w:t>
      </w:r>
      <w:r w:rsidR="00321819" w:rsidRPr="00DB51CB">
        <w:t>las competencias</w:t>
      </w:r>
      <w:r w:rsidR="00DE2193">
        <w:t xml:space="preserve"> y habilidades desarrolladas.</w:t>
      </w:r>
    </w:p>
    <w:p w14:paraId="5C99FE00" w14:textId="5C83D779" w:rsidR="001A2E3F" w:rsidRDefault="00C961D4" w:rsidP="00FA2675">
      <w:pPr>
        <w:pStyle w:val="Ttulo3"/>
      </w:pPr>
      <w:bookmarkStart w:id="95" w:name="_Toc120450001"/>
      <w:r>
        <w:t>4.1.</w:t>
      </w:r>
      <w:r w:rsidR="00B24BC0">
        <w:t>7</w:t>
      </w:r>
      <w:r>
        <w:t xml:space="preserve"> </w:t>
      </w:r>
      <w:r w:rsidR="004C69FF">
        <w:t>GRADOS</w:t>
      </w:r>
      <w:r w:rsidR="006529D8">
        <w:t xml:space="preserve"> </w:t>
      </w:r>
      <w:r w:rsidR="00425963">
        <w:t>Y DENSIDAD ESTUDIANTIL</w:t>
      </w:r>
      <w:bookmarkEnd w:id="95"/>
    </w:p>
    <w:p w14:paraId="1AB21E31" w14:textId="60C3B207" w:rsidR="001A2E3F" w:rsidRDefault="00A211B4" w:rsidP="00272948">
      <w:pPr>
        <w:ind w:firstLine="720"/>
        <w:rPr>
          <w:b/>
          <w:i/>
        </w:rPr>
      </w:pPr>
      <w:r>
        <w:t xml:space="preserve">El Centro Educativo Mi Nueva Generación, acoge lo dispuesto </w:t>
      </w:r>
      <w:r w:rsidR="00F74F92">
        <w:t xml:space="preserve">en el decreto </w:t>
      </w:r>
      <w:r w:rsidR="00D858B8">
        <w:t xml:space="preserve">2247 de Septiembre de 1997, en lo relacionado a las edades </w:t>
      </w:r>
      <w:r w:rsidR="00DD6D5C">
        <w:t>a las que van dirigidos los diferentes grados del</w:t>
      </w:r>
      <w:r w:rsidR="00C50480">
        <w:t xml:space="preserve"> nivel</w:t>
      </w:r>
      <w:r w:rsidR="00DD6D5C">
        <w:t xml:space="preserve"> preescolar</w:t>
      </w:r>
      <w:r w:rsidR="0026546F">
        <w:t xml:space="preserve"> y los ofrecerá con la distribución y densidad </w:t>
      </w:r>
      <w:r w:rsidR="001330F1">
        <w:t>descrita en el siguiente gráfico.</w:t>
      </w:r>
    </w:p>
    <w:p w14:paraId="0A9285CE" w14:textId="0689ABDA" w:rsidR="001A2E3F" w:rsidRDefault="00B174F4" w:rsidP="001330F1">
      <w:bookmarkStart w:id="96" w:name="_1x0gk37" w:colFirst="0" w:colLast="0"/>
      <w:bookmarkEnd w:id="96"/>
      <w:r>
        <w:rPr>
          <w:noProof/>
        </w:rPr>
        <mc:AlternateContent>
          <mc:Choice Requires="wps">
            <w:drawing>
              <wp:anchor distT="45720" distB="45720" distL="114300" distR="114300" simplePos="0" relativeHeight="251688960" behindDoc="0" locked="0" layoutInCell="1" allowOverlap="1" wp14:anchorId="6A92798C" wp14:editId="342CD47F">
                <wp:simplePos x="0" y="0"/>
                <wp:positionH relativeFrom="column">
                  <wp:posOffset>3104515</wp:posOffset>
                </wp:positionH>
                <wp:positionV relativeFrom="paragraph">
                  <wp:posOffset>2139950</wp:posOffset>
                </wp:positionV>
                <wp:extent cx="1066800" cy="317500"/>
                <wp:effectExtent l="0" t="0" r="0" b="635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17500"/>
                        </a:xfrm>
                        <a:prstGeom prst="rect">
                          <a:avLst/>
                        </a:prstGeom>
                        <a:noFill/>
                        <a:ln w="9525">
                          <a:noFill/>
                          <a:miter lim="800000"/>
                          <a:headEnd/>
                          <a:tailEnd/>
                        </a:ln>
                      </wps:spPr>
                      <wps:txbx>
                        <w:txbxContent>
                          <w:p w14:paraId="395671E1" w14:textId="729C8FEC" w:rsidR="00B174F4" w:rsidRPr="00ED2377" w:rsidRDefault="00B174F4">
                            <w:pPr>
                              <w:rPr>
                                <w:rFonts w:ascii="Abadi Extra Light" w:hAnsi="Abadi Extra Light"/>
                                <w:color w:val="FFFFFF" w:themeColor="background1"/>
                              </w:rPr>
                            </w:pPr>
                            <w:r w:rsidRPr="00ED2377">
                              <w:rPr>
                                <w:rFonts w:ascii="Abadi Extra Light" w:hAnsi="Abadi Extra Light"/>
                                <w:color w:val="FFFFFF" w:themeColor="background1"/>
                              </w:rPr>
                              <w:t>1</w:t>
                            </w:r>
                            <w:r w:rsidR="00D01CAB">
                              <w:rPr>
                                <w:rFonts w:ascii="Abadi Extra Light" w:hAnsi="Abadi Extra Light"/>
                                <w:color w:val="FFFFFF" w:themeColor="background1"/>
                              </w:rPr>
                              <w:t>3</w:t>
                            </w:r>
                            <w:r w:rsidRPr="00ED2377">
                              <w:rPr>
                                <w:rFonts w:ascii="Abadi Extra Light" w:hAnsi="Abadi Extra Light"/>
                                <w:color w:val="FFFFFF" w:themeColor="background1"/>
                              </w:rPr>
                              <w:t xml:space="preserve">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2798C" id="Cuadro de texto 7" o:spid="_x0000_s1027" type="#_x0000_t202" style="position:absolute;margin-left:244.45pt;margin-top:168.5pt;width:84pt;height: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" filled="f" stroked="f">
                <v:textbox>
                  <w:txbxContent>
                    <w:p w14:paraId="395671E1" w14:textId="729C8FEC" w:rsidR="00B174F4" w:rsidRPr="00ED2377" w:rsidRDefault="00B174F4">
                      <w:pPr>
                        <w:rPr>
                          <w:rFonts w:ascii="Abadi Extra Light" w:hAnsi="Abadi Extra Light"/>
                          <w:color w:val="FFFFFF" w:themeColor="background1"/>
                        </w:rPr>
                      </w:pPr>
                      <w:r w:rsidRPr="00ED2377">
                        <w:rPr>
                          <w:rFonts w:ascii="Abadi Extra Light" w:hAnsi="Abadi Extra Light"/>
                          <w:color w:val="FFFFFF" w:themeColor="background1"/>
                        </w:rPr>
                        <w:t>1</w:t>
                      </w:r>
                      <w:r w:rsidR="00D01CAB">
                        <w:rPr>
                          <w:rFonts w:ascii="Abadi Extra Light" w:hAnsi="Abadi Extra Light"/>
                          <w:color w:val="FFFFFF" w:themeColor="background1"/>
                        </w:rPr>
                        <w:t>3</w:t>
                      </w:r>
                      <w:r w:rsidRPr="00ED2377">
                        <w:rPr>
                          <w:rFonts w:ascii="Abadi Extra Light" w:hAnsi="Abadi Extra Light"/>
                          <w:color w:val="FFFFFF" w:themeColor="background1"/>
                        </w:rPr>
                        <w:t xml:space="preserve"> alumnos</w:t>
                      </w:r>
                    </w:p>
                  </w:txbxContent>
                </v:textbox>
              </v:shape>
            </w:pict>
          </mc:Fallback>
        </mc:AlternateContent>
      </w:r>
      <w:r>
        <w:rPr>
          <w:noProof/>
        </w:rPr>
        <mc:AlternateContent>
          <mc:Choice Requires="wps">
            <w:drawing>
              <wp:anchor distT="45720" distB="45720" distL="114300" distR="114300" simplePos="0" relativeHeight="251679744" behindDoc="0" locked="0" layoutInCell="1" allowOverlap="1" wp14:anchorId="5DE51CD8" wp14:editId="056AB6D8">
                <wp:simplePos x="0" y="0"/>
                <wp:positionH relativeFrom="column">
                  <wp:posOffset>3136265</wp:posOffset>
                </wp:positionH>
                <wp:positionV relativeFrom="paragraph">
                  <wp:posOffset>1466850</wp:posOffset>
                </wp:positionV>
                <wp:extent cx="1066800" cy="317500"/>
                <wp:effectExtent l="0" t="0" r="0" b="635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17500"/>
                        </a:xfrm>
                        <a:prstGeom prst="rect">
                          <a:avLst/>
                        </a:prstGeom>
                        <a:noFill/>
                        <a:ln w="9525">
                          <a:noFill/>
                          <a:miter lim="800000"/>
                          <a:headEnd/>
                          <a:tailEnd/>
                        </a:ln>
                      </wps:spPr>
                      <wps:txbx>
                        <w:txbxContent>
                          <w:p w14:paraId="5F4F8EFE" w14:textId="377FB9C8" w:rsidR="00B174F4" w:rsidRPr="00ED2377" w:rsidRDefault="00B174F4">
                            <w:pPr>
                              <w:rPr>
                                <w:rFonts w:ascii="Abadi Extra Light" w:hAnsi="Abadi Extra Light"/>
                                <w:color w:val="FFFFFF" w:themeColor="background1"/>
                              </w:rPr>
                            </w:pPr>
                            <w:r w:rsidRPr="00ED2377">
                              <w:rPr>
                                <w:rFonts w:ascii="Abadi Extra Light" w:hAnsi="Abadi Extra Light"/>
                                <w:color w:val="FFFFFF" w:themeColor="background1"/>
                              </w:rPr>
                              <w:t>1</w:t>
                            </w:r>
                            <w:r>
                              <w:rPr>
                                <w:rFonts w:ascii="Abadi Extra Light" w:hAnsi="Abadi Extra Light"/>
                                <w:color w:val="FFFFFF" w:themeColor="background1"/>
                              </w:rPr>
                              <w:t>7</w:t>
                            </w:r>
                            <w:r w:rsidRPr="00ED2377">
                              <w:rPr>
                                <w:rFonts w:ascii="Abadi Extra Light" w:hAnsi="Abadi Extra Light"/>
                                <w:color w:val="FFFFFF" w:themeColor="background1"/>
                              </w:rPr>
                              <w:t xml:space="preserve">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51CD8" id="Cuadro de texto 5" o:spid="_x0000_s1028" type="#_x0000_t202" style="position:absolute;margin-left:246.95pt;margin-top:115.5pt;width:84pt;height: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" filled="f" stroked="f">
                <v:textbox>
                  <w:txbxContent>
                    <w:p w14:paraId="5F4F8EFE" w14:textId="377FB9C8" w:rsidR="00B174F4" w:rsidRPr="00ED2377" w:rsidRDefault="00B174F4">
                      <w:pPr>
                        <w:rPr>
                          <w:rFonts w:ascii="Abadi Extra Light" w:hAnsi="Abadi Extra Light"/>
                          <w:color w:val="FFFFFF" w:themeColor="background1"/>
                        </w:rPr>
                      </w:pPr>
                      <w:r w:rsidRPr="00ED2377">
                        <w:rPr>
                          <w:rFonts w:ascii="Abadi Extra Light" w:hAnsi="Abadi Extra Light"/>
                          <w:color w:val="FFFFFF" w:themeColor="background1"/>
                        </w:rPr>
                        <w:t>1</w:t>
                      </w:r>
                      <w:r>
                        <w:rPr>
                          <w:rFonts w:ascii="Abadi Extra Light" w:hAnsi="Abadi Extra Light"/>
                          <w:color w:val="FFFFFF" w:themeColor="background1"/>
                        </w:rPr>
                        <w:t>7</w:t>
                      </w:r>
                      <w:r w:rsidRPr="00ED2377">
                        <w:rPr>
                          <w:rFonts w:ascii="Abadi Extra Light" w:hAnsi="Abadi Extra Light"/>
                          <w:color w:val="FFFFFF" w:themeColor="background1"/>
                        </w:rPr>
                        <w:t xml:space="preserve"> alumnos</w:t>
                      </w:r>
                    </w:p>
                  </w:txbxContent>
                </v:textbox>
              </v:shape>
            </w:pict>
          </mc:Fallback>
        </mc:AlternateContent>
      </w:r>
      <w:r>
        <w:rPr>
          <w:noProof/>
        </w:rPr>
        <mc:AlternateContent>
          <mc:Choice Requires="wps">
            <w:drawing>
              <wp:anchor distT="45720" distB="45720" distL="114300" distR="114300" simplePos="0" relativeHeight="251670528" behindDoc="0" locked="0" layoutInCell="1" allowOverlap="1" wp14:anchorId="44F6ECA1" wp14:editId="72FA5DEC">
                <wp:simplePos x="0" y="0"/>
                <wp:positionH relativeFrom="column">
                  <wp:posOffset>3123565</wp:posOffset>
                </wp:positionH>
                <wp:positionV relativeFrom="paragraph">
                  <wp:posOffset>800100</wp:posOffset>
                </wp:positionV>
                <wp:extent cx="1066800" cy="317500"/>
                <wp:effectExtent l="0" t="0" r="0" b="635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17500"/>
                        </a:xfrm>
                        <a:prstGeom prst="rect">
                          <a:avLst/>
                        </a:prstGeom>
                        <a:noFill/>
                        <a:ln w="9525">
                          <a:noFill/>
                          <a:miter lim="800000"/>
                          <a:headEnd/>
                          <a:tailEnd/>
                        </a:ln>
                      </wps:spPr>
                      <wps:txbx>
                        <w:txbxContent>
                          <w:p w14:paraId="3692F129" w14:textId="2939FD75" w:rsidR="00B174F4" w:rsidRPr="00ED2377" w:rsidRDefault="00B174F4">
                            <w:pPr>
                              <w:rPr>
                                <w:rFonts w:ascii="Abadi Extra Light" w:hAnsi="Abadi Extra Light"/>
                                <w:color w:val="FFFFFF" w:themeColor="background1"/>
                              </w:rPr>
                            </w:pPr>
                            <w:r w:rsidRPr="00ED2377">
                              <w:rPr>
                                <w:rFonts w:ascii="Abadi Extra Light" w:hAnsi="Abadi Extra Light"/>
                                <w:color w:val="FFFFFF" w:themeColor="background1"/>
                              </w:rPr>
                              <w:t>1</w:t>
                            </w:r>
                            <w:r>
                              <w:rPr>
                                <w:rFonts w:ascii="Abadi Extra Light" w:hAnsi="Abadi Extra Light"/>
                                <w:color w:val="FFFFFF" w:themeColor="background1"/>
                              </w:rPr>
                              <w:t>3</w:t>
                            </w:r>
                            <w:r w:rsidRPr="00ED2377">
                              <w:rPr>
                                <w:rFonts w:ascii="Abadi Extra Light" w:hAnsi="Abadi Extra Light"/>
                                <w:color w:val="FFFFFF" w:themeColor="background1"/>
                              </w:rPr>
                              <w:t xml:space="preserve">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6ECA1" id="Cuadro de texto 2" o:spid="_x0000_s1029" type="#_x0000_t202" style="position:absolute;margin-left:245.95pt;margin-top:63pt;width:84pt;height: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" filled="f" stroked="f">
                <v:textbox>
                  <w:txbxContent>
                    <w:p w14:paraId="3692F129" w14:textId="2939FD75" w:rsidR="00B174F4" w:rsidRPr="00ED2377" w:rsidRDefault="00B174F4">
                      <w:pPr>
                        <w:rPr>
                          <w:rFonts w:ascii="Abadi Extra Light" w:hAnsi="Abadi Extra Light"/>
                          <w:color w:val="FFFFFF" w:themeColor="background1"/>
                        </w:rPr>
                      </w:pPr>
                      <w:r w:rsidRPr="00ED2377">
                        <w:rPr>
                          <w:rFonts w:ascii="Abadi Extra Light" w:hAnsi="Abadi Extra Light"/>
                          <w:color w:val="FFFFFF" w:themeColor="background1"/>
                        </w:rPr>
                        <w:t>1</w:t>
                      </w:r>
                      <w:r>
                        <w:rPr>
                          <w:rFonts w:ascii="Abadi Extra Light" w:hAnsi="Abadi Extra Light"/>
                          <w:color w:val="FFFFFF" w:themeColor="background1"/>
                        </w:rPr>
                        <w:t>3</w:t>
                      </w:r>
                      <w:r w:rsidRPr="00ED2377">
                        <w:rPr>
                          <w:rFonts w:ascii="Abadi Extra Light" w:hAnsi="Abadi Extra Light"/>
                          <w:color w:val="FFFFFF" w:themeColor="background1"/>
                        </w:rPr>
                        <w:t xml:space="preserve"> alumnos</w:t>
                      </w:r>
                    </w:p>
                  </w:txbxContent>
                </v:textbox>
              </v:shape>
            </w:pict>
          </mc:Fallback>
        </mc:AlternateContent>
      </w:r>
      <w:r w:rsidR="00ED2377">
        <w:rPr>
          <w:noProof/>
        </w:rPr>
        <mc:AlternateContent>
          <mc:Choice Requires="wps">
            <w:drawing>
              <wp:anchor distT="45720" distB="45720" distL="114300" distR="114300" simplePos="0" relativeHeight="251661312" behindDoc="0" locked="0" layoutInCell="1" allowOverlap="1" wp14:anchorId="252D30FE" wp14:editId="45207018">
                <wp:simplePos x="0" y="0"/>
                <wp:positionH relativeFrom="column">
                  <wp:posOffset>3148965</wp:posOffset>
                </wp:positionH>
                <wp:positionV relativeFrom="paragraph">
                  <wp:posOffset>133350</wp:posOffset>
                </wp:positionV>
                <wp:extent cx="1066800" cy="317500"/>
                <wp:effectExtent l="0" t="0" r="0" b="635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17500"/>
                        </a:xfrm>
                        <a:prstGeom prst="rect">
                          <a:avLst/>
                        </a:prstGeom>
                        <a:noFill/>
                        <a:ln w="9525">
                          <a:noFill/>
                          <a:miter lim="800000"/>
                          <a:headEnd/>
                          <a:tailEnd/>
                        </a:ln>
                      </wps:spPr>
                      <wps:txbx>
                        <w:txbxContent>
                          <w:p w14:paraId="21DFC4F3" w14:textId="1133A6AF" w:rsidR="004C69FF" w:rsidRPr="00ED2377" w:rsidRDefault="00ED2377">
                            <w:pPr>
                              <w:rPr>
                                <w:rFonts w:ascii="Abadi Extra Light" w:hAnsi="Abadi Extra Light"/>
                                <w:color w:val="FFFFFF" w:themeColor="background1"/>
                              </w:rPr>
                            </w:pPr>
                            <w:r w:rsidRPr="00ED2377">
                              <w:rPr>
                                <w:rFonts w:ascii="Abadi Extra Light" w:hAnsi="Abadi Extra Light"/>
                                <w:color w:val="FFFFFF" w:themeColor="background1"/>
                              </w:rPr>
                              <w:t>1</w:t>
                            </w:r>
                            <w:r w:rsidR="00B174F4">
                              <w:rPr>
                                <w:rFonts w:ascii="Abadi Extra Light" w:hAnsi="Abadi Extra Light"/>
                                <w:color w:val="FFFFFF" w:themeColor="background1"/>
                              </w:rPr>
                              <w:t>3</w:t>
                            </w:r>
                            <w:r w:rsidRPr="00ED2377">
                              <w:rPr>
                                <w:rFonts w:ascii="Abadi Extra Light" w:hAnsi="Abadi Extra Light"/>
                                <w:color w:val="FFFFFF" w:themeColor="background1"/>
                              </w:rPr>
                              <w:t xml:space="preserve">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D30FE" id="_x0000_s1030" type="#_x0000_t202" style="position:absolute;margin-left:247.95pt;margin-top:10.5pt;width:84pt;height: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" filled="f" stroked="f">
                <v:textbox>
                  <w:txbxContent>
                    <w:p w14:paraId="21DFC4F3" w14:textId="1133A6AF" w:rsidR="004C69FF" w:rsidRPr="00ED2377" w:rsidRDefault="00ED2377">
                      <w:pPr>
                        <w:rPr>
                          <w:rFonts w:ascii="Abadi Extra Light" w:hAnsi="Abadi Extra Light"/>
                          <w:color w:val="FFFFFF" w:themeColor="background1"/>
                        </w:rPr>
                      </w:pPr>
                      <w:r w:rsidRPr="00ED2377">
                        <w:rPr>
                          <w:rFonts w:ascii="Abadi Extra Light" w:hAnsi="Abadi Extra Light"/>
                          <w:color w:val="FFFFFF" w:themeColor="background1"/>
                        </w:rPr>
                        <w:t>1</w:t>
                      </w:r>
                      <w:r w:rsidR="00B174F4">
                        <w:rPr>
                          <w:rFonts w:ascii="Abadi Extra Light" w:hAnsi="Abadi Extra Light"/>
                          <w:color w:val="FFFFFF" w:themeColor="background1"/>
                        </w:rPr>
                        <w:t>3</w:t>
                      </w:r>
                      <w:r w:rsidRPr="00ED2377">
                        <w:rPr>
                          <w:rFonts w:ascii="Abadi Extra Light" w:hAnsi="Abadi Extra Light"/>
                          <w:color w:val="FFFFFF" w:themeColor="background1"/>
                        </w:rPr>
                        <w:t xml:space="preserve"> alumnos</w:t>
                      </w:r>
                    </w:p>
                  </w:txbxContent>
                </v:textbox>
              </v:shape>
            </w:pict>
          </mc:Fallback>
        </mc:AlternateContent>
      </w:r>
      <w:r w:rsidR="001A2E3F">
        <w:rPr>
          <w:noProof/>
        </w:rPr>
        <w:drawing>
          <wp:inline distT="0" distB="0" distL="0" distR="0" wp14:anchorId="59F40B40" wp14:editId="2EB692B7">
            <wp:extent cx="4914900" cy="2520950"/>
            <wp:effectExtent l="0" t="19050" r="0" b="317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sidR="001A2E3F">
        <w:t xml:space="preserve"> </w:t>
      </w:r>
      <w:bookmarkStart w:id="97" w:name="_3vac5uf" w:colFirst="0" w:colLast="0"/>
      <w:bookmarkStart w:id="98" w:name="_Toc112103273"/>
      <w:bookmarkEnd w:id="97"/>
    </w:p>
    <w:p w14:paraId="55D4A6CF" w14:textId="72D60BCB" w:rsidR="001A2E3F" w:rsidRPr="00313517" w:rsidRDefault="006C5B68" w:rsidP="00FA2675">
      <w:pPr>
        <w:pStyle w:val="Ttulo3"/>
      </w:pPr>
      <w:bookmarkStart w:id="99" w:name="_Toc120450002"/>
      <w:bookmarkEnd w:id="98"/>
      <w:r>
        <w:t>4.1.</w:t>
      </w:r>
      <w:r w:rsidR="00B24BC0">
        <w:t>8</w:t>
      </w:r>
      <w:r>
        <w:t xml:space="preserve"> </w:t>
      </w:r>
      <w:r w:rsidR="006529D8">
        <w:t xml:space="preserve">PROYECTOS </w:t>
      </w:r>
      <w:r w:rsidR="00D17C0B">
        <w:t>TRANSVERSALES</w:t>
      </w:r>
      <w:bookmarkEnd w:id="99"/>
    </w:p>
    <w:p w14:paraId="7008827B" w14:textId="06FD5383" w:rsidR="001A2E3F" w:rsidRDefault="00376D4D" w:rsidP="002C027F">
      <w:pPr>
        <w:spacing w:after="0"/>
        <w:ind w:firstLine="720"/>
      </w:pPr>
      <w:r>
        <w:t>En el Centro Educativo Mi Nueva Generación, hemos definido 5 proyectos transversales qu</w:t>
      </w:r>
      <w:r w:rsidR="003D6B08">
        <w:t>e</w:t>
      </w:r>
      <w:r>
        <w:t xml:space="preserve"> son </w:t>
      </w:r>
      <w:r w:rsidR="00F87D7B">
        <w:t>las guías para el desarrollo de las actividades académicas dentro de la institución</w:t>
      </w:r>
      <w:r w:rsidR="00FA121E">
        <w:t xml:space="preserve">, es decir que cada actividad está alineada con uno o varios de </w:t>
      </w:r>
      <w:r w:rsidR="00034A2E">
        <w:t xml:space="preserve">ellos. Estos proyectos </w:t>
      </w:r>
      <w:r w:rsidR="00FA121E">
        <w:t>conjugan los diferentes saberes</w:t>
      </w:r>
      <w:r w:rsidR="00034A2E">
        <w:t xml:space="preserve"> </w:t>
      </w:r>
      <w:r w:rsidR="00FA121E">
        <w:t xml:space="preserve">necesarios para el desarrollo </w:t>
      </w:r>
      <w:r w:rsidR="001042C1">
        <w:t xml:space="preserve">integral del </w:t>
      </w:r>
      <w:r w:rsidR="001042C1">
        <w:lastRenderedPageBreak/>
        <w:t>niño y responden al contexto sociocultural y económico en que se desenvuelve la comunidad educativa y que fue descrito en el análisis contextual</w:t>
      </w:r>
      <w:r w:rsidR="00614F3E">
        <w:t>. D</w:t>
      </w:r>
      <w:r w:rsidR="001042C1">
        <w:t xml:space="preserve">e esta manera, </w:t>
      </w:r>
      <w:r w:rsidR="00614F3E">
        <w:t xml:space="preserve">aplicamos lo definido en los fundamentos </w:t>
      </w:r>
      <w:r w:rsidR="002C027F">
        <w:t>y el modelo pedagógico y reafirmamos que nuestra educación es contextualizada.</w:t>
      </w:r>
      <w:r w:rsidR="001F313A">
        <w:t xml:space="preserve"> A continuación, se detalla dichos proyectos.</w:t>
      </w:r>
    </w:p>
    <w:p w14:paraId="3F79832F" w14:textId="10A0773C" w:rsidR="001F313A" w:rsidRDefault="001F313A" w:rsidP="002C027F">
      <w:pPr>
        <w:spacing w:after="0"/>
        <w:ind w:firstLine="720"/>
      </w:pPr>
    </w:p>
    <w:tbl>
      <w:tblPr>
        <w:tblStyle w:val="Tablaconcuadrcula4-nfasis5"/>
        <w:tblW w:w="0" w:type="auto"/>
        <w:tblLook w:val="04A0" w:firstRow="1" w:lastRow="0" w:firstColumn="1" w:lastColumn="0" w:noHBand="0" w:noVBand="1"/>
      </w:tblPr>
      <w:tblGrid>
        <w:gridCol w:w="3823"/>
        <w:gridCol w:w="5005"/>
      </w:tblGrid>
      <w:tr w:rsidR="008057BF" w:rsidRPr="00A93AF3" w14:paraId="7B29F715" w14:textId="77777777" w:rsidTr="00A93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08C2423" w14:textId="560CBFE7" w:rsidR="008057BF" w:rsidRPr="00A93AF3" w:rsidRDefault="00A93AF3" w:rsidP="00A93AF3">
            <w:pPr>
              <w:spacing w:line="240" w:lineRule="auto"/>
              <w:jc w:val="center"/>
              <w:rPr>
                <w:rFonts w:ascii="Abadi Extra Light" w:hAnsi="Abadi Extra Light"/>
              </w:rPr>
            </w:pPr>
            <w:r w:rsidRPr="00A93AF3">
              <w:rPr>
                <w:rFonts w:ascii="Abadi Extra Light" w:hAnsi="Abadi Extra Light"/>
              </w:rPr>
              <w:t>Proyecto</w:t>
            </w:r>
          </w:p>
        </w:tc>
        <w:tc>
          <w:tcPr>
            <w:tcW w:w="5005" w:type="dxa"/>
          </w:tcPr>
          <w:p w14:paraId="3B53066A" w14:textId="64F3A27C" w:rsidR="008057BF" w:rsidRPr="00A93AF3" w:rsidRDefault="005021AB" w:rsidP="00A93AF3">
            <w:pPr>
              <w:spacing w:line="240" w:lineRule="auto"/>
              <w:jc w:val="center"/>
              <w:cnfStyle w:val="100000000000" w:firstRow="1" w:lastRow="0" w:firstColumn="0" w:lastColumn="0" w:oddVBand="0" w:evenVBand="0" w:oddHBand="0" w:evenHBand="0" w:firstRowFirstColumn="0" w:firstRowLastColumn="0" w:lastRowFirstColumn="0" w:lastRowLastColumn="0"/>
              <w:rPr>
                <w:rFonts w:ascii="Abadi Extra Light" w:hAnsi="Abadi Extra Light"/>
              </w:rPr>
            </w:pPr>
            <w:r>
              <w:rPr>
                <w:rFonts w:ascii="Abadi Extra Light" w:hAnsi="Abadi Extra Light"/>
              </w:rPr>
              <w:t>Alcance</w:t>
            </w:r>
          </w:p>
        </w:tc>
      </w:tr>
      <w:tr w:rsidR="008057BF" w:rsidRPr="00A93AF3" w14:paraId="011C99D0" w14:textId="77777777" w:rsidTr="00A93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3F8D406" w14:textId="69135BE6" w:rsidR="008057BF" w:rsidRPr="00A93AF3" w:rsidRDefault="005021AB" w:rsidP="00A93AF3">
            <w:pPr>
              <w:spacing w:line="240" w:lineRule="auto"/>
              <w:rPr>
                <w:rFonts w:ascii="Abadi Extra Light" w:hAnsi="Abadi Extra Light"/>
                <w:b w:val="0"/>
                <w:bCs w:val="0"/>
              </w:rPr>
            </w:pPr>
            <w:r>
              <w:rPr>
                <w:rFonts w:ascii="Abadi Extra Light" w:hAnsi="Abadi Extra Light"/>
                <w:b w:val="0"/>
                <w:bCs w:val="0"/>
              </w:rPr>
              <w:t>La Alegría de Crecer</w:t>
            </w:r>
          </w:p>
        </w:tc>
        <w:tc>
          <w:tcPr>
            <w:tcW w:w="5005" w:type="dxa"/>
          </w:tcPr>
          <w:p w14:paraId="2B8B6D68" w14:textId="77777777" w:rsidR="001C2D38" w:rsidRDefault="00FB2549" w:rsidP="00A93AF3">
            <w:pPr>
              <w:spacing w:line="240" w:lineRule="auto"/>
              <w:cnfStyle w:val="000000100000" w:firstRow="0" w:lastRow="0" w:firstColumn="0" w:lastColumn="0" w:oddVBand="0" w:evenVBand="0" w:oddHBand="1" w:evenHBand="0" w:firstRowFirstColumn="0" w:firstRowLastColumn="0" w:lastRowFirstColumn="0" w:lastRowLastColumn="0"/>
              <w:rPr>
                <w:rFonts w:ascii="Abadi Extra Light" w:hAnsi="Abadi Extra Light"/>
                <w:sz w:val="20"/>
                <w:szCs w:val="20"/>
              </w:rPr>
            </w:pPr>
            <w:r>
              <w:rPr>
                <w:rFonts w:ascii="Abadi Extra Light" w:hAnsi="Abadi Extra Light"/>
                <w:sz w:val="20"/>
                <w:szCs w:val="20"/>
              </w:rPr>
              <w:t xml:space="preserve">Afianzar la relación entre el cuerpo, la mente y el espíritu con el contexto. Por tanto, </w:t>
            </w:r>
            <w:r w:rsidR="0069309B">
              <w:rPr>
                <w:rFonts w:ascii="Abadi Extra Light" w:hAnsi="Abadi Extra Light"/>
                <w:sz w:val="20"/>
                <w:szCs w:val="20"/>
              </w:rPr>
              <w:t xml:space="preserve">en su alcance está conocer </w:t>
            </w:r>
            <w:r w:rsidR="006E22F8">
              <w:rPr>
                <w:rFonts w:ascii="Abadi Extra Light" w:hAnsi="Abadi Extra Light"/>
                <w:sz w:val="20"/>
                <w:szCs w:val="20"/>
              </w:rPr>
              <w:t>las partes del cuerpo, la familia, las emociones</w:t>
            </w:r>
            <w:r w:rsidR="00813749">
              <w:rPr>
                <w:rFonts w:ascii="Abadi Extra Light" w:hAnsi="Abadi Extra Light"/>
                <w:sz w:val="20"/>
                <w:szCs w:val="20"/>
              </w:rPr>
              <w:t xml:space="preserve">, </w:t>
            </w:r>
            <w:r w:rsidR="001C2D38">
              <w:rPr>
                <w:rFonts w:ascii="Abadi Extra Light" w:hAnsi="Abadi Extra Light"/>
                <w:sz w:val="20"/>
                <w:szCs w:val="20"/>
              </w:rPr>
              <w:t xml:space="preserve">los valores y la fe en Dios, </w:t>
            </w:r>
            <w:r w:rsidR="00813749">
              <w:rPr>
                <w:rFonts w:ascii="Abadi Extra Light" w:hAnsi="Abadi Extra Light"/>
                <w:sz w:val="20"/>
                <w:szCs w:val="20"/>
              </w:rPr>
              <w:t>entre otros saberes que apunten a este objetivo.</w:t>
            </w:r>
            <w:r w:rsidR="0069309B">
              <w:rPr>
                <w:rFonts w:ascii="Abadi Extra Light" w:hAnsi="Abadi Extra Light"/>
                <w:sz w:val="20"/>
                <w:szCs w:val="20"/>
              </w:rPr>
              <w:t xml:space="preserve"> </w:t>
            </w:r>
          </w:p>
          <w:p w14:paraId="4BEA932A" w14:textId="65A9A9BE" w:rsidR="008057BF" w:rsidRPr="006C752A" w:rsidRDefault="00BD1CD8" w:rsidP="00A93AF3">
            <w:pPr>
              <w:spacing w:line="240" w:lineRule="auto"/>
              <w:cnfStyle w:val="000000100000" w:firstRow="0" w:lastRow="0" w:firstColumn="0" w:lastColumn="0" w:oddVBand="0" w:evenVBand="0" w:oddHBand="1" w:evenHBand="0" w:firstRowFirstColumn="0" w:firstRowLastColumn="0" w:lastRowFirstColumn="0" w:lastRowLastColumn="0"/>
              <w:rPr>
                <w:rFonts w:ascii="Abadi Extra Light" w:hAnsi="Abadi Extra Light"/>
                <w:sz w:val="20"/>
                <w:szCs w:val="20"/>
              </w:rPr>
            </w:pPr>
            <w:r>
              <w:rPr>
                <w:rFonts w:ascii="Abadi Extra Light" w:hAnsi="Abadi Extra Light"/>
                <w:sz w:val="20"/>
                <w:szCs w:val="20"/>
              </w:rPr>
              <w:t xml:space="preserve">En el proceso de </w:t>
            </w:r>
            <w:r w:rsidR="005548DA">
              <w:rPr>
                <w:rFonts w:ascii="Abadi Extra Light" w:hAnsi="Abadi Extra Light"/>
                <w:sz w:val="20"/>
                <w:szCs w:val="20"/>
              </w:rPr>
              <w:t xml:space="preserve">construcción de estos conocimientos </w:t>
            </w:r>
            <w:r>
              <w:rPr>
                <w:rFonts w:ascii="Abadi Extra Light" w:hAnsi="Abadi Extra Light"/>
                <w:sz w:val="20"/>
                <w:szCs w:val="20"/>
              </w:rPr>
              <w:t>utilizamos estrategias lúdicas y el juego para que el niño se divierta</w:t>
            </w:r>
            <w:r w:rsidR="008B09B4">
              <w:rPr>
                <w:rFonts w:ascii="Abadi Extra Light" w:hAnsi="Abadi Extra Light"/>
                <w:sz w:val="20"/>
                <w:szCs w:val="20"/>
              </w:rPr>
              <w:t>,</w:t>
            </w:r>
            <w:r>
              <w:rPr>
                <w:rFonts w:ascii="Abadi Extra Light" w:hAnsi="Abadi Extra Light"/>
                <w:sz w:val="20"/>
                <w:szCs w:val="20"/>
              </w:rPr>
              <w:t xml:space="preserve"> al </w:t>
            </w:r>
            <w:r w:rsidR="008B09B4">
              <w:rPr>
                <w:rFonts w:ascii="Abadi Extra Light" w:hAnsi="Abadi Extra Light"/>
                <w:sz w:val="20"/>
                <w:szCs w:val="20"/>
              </w:rPr>
              <w:t>tiempo que hace un uso consciente de las partes de su cuerpo</w:t>
            </w:r>
            <w:r w:rsidR="005548DA">
              <w:rPr>
                <w:rFonts w:ascii="Abadi Extra Light" w:hAnsi="Abadi Extra Light"/>
                <w:sz w:val="20"/>
                <w:szCs w:val="20"/>
              </w:rPr>
              <w:t>, reconoce sus emociones y aplica los valores</w:t>
            </w:r>
            <w:r w:rsidR="00400320">
              <w:rPr>
                <w:rFonts w:ascii="Abadi Extra Light" w:hAnsi="Abadi Extra Light"/>
                <w:sz w:val="20"/>
                <w:szCs w:val="20"/>
              </w:rPr>
              <w:t xml:space="preserve"> institucionales. De esa forma </w:t>
            </w:r>
            <w:r w:rsidR="00C5606D">
              <w:rPr>
                <w:rFonts w:ascii="Abadi Extra Light" w:hAnsi="Abadi Extra Light"/>
                <w:sz w:val="20"/>
                <w:szCs w:val="20"/>
              </w:rPr>
              <w:t xml:space="preserve">logramos el objetivo de que el niño crezca integralmente en todas sus dimensiones </w:t>
            </w:r>
          </w:p>
        </w:tc>
      </w:tr>
      <w:tr w:rsidR="008057BF" w:rsidRPr="00A93AF3" w14:paraId="2957E0A9" w14:textId="77777777" w:rsidTr="00A93AF3">
        <w:tc>
          <w:tcPr>
            <w:cnfStyle w:val="001000000000" w:firstRow="0" w:lastRow="0" w:firstColumn="1" w:lastColumn="0" w:oddVBand="0" w:evenVBand="0" w:oddHBand="0" w:evenHBand="0" w:firstRowFirstColumn="0" w:firstRowLastColumn="0" w:lastRowFirstColumn="0" w:lastRowLastColumn="0"/>
            <w:tcW w:w="3823" w:type="dxa"/>
          </w:tcPr>
          <w:p w14:paraId="41457516" w14:textId="4D701B18" w:rsidR="008057BF" w:rsidRPr="00A93AF3" w:rsidRDefault="005021AB" w:rsidP="00A93AF3">
            <w:pPr>
              <w:spacing w:line="240" w:lineRule="auto"/>
              <w:rPr>
                <w:rFonts w:ascii="Abadi Extra Light" w:hAnsi="Abadi Extra Light"/>
                <w:b w:val="0"/>
                <w:bCs w:val="0"/>
              </w:rPr>
            </w:pPr>
            <w:r>
              <w:rPr>
                <w:rFonts w:ascii="Abadi Extra Light" w:hAnsi="Abadi Extra Light"/>
                <w:b w:val="0"/>
                <w:bCs w:val="0"/>
              </w:rPr>
              <w:t>Recre</w:t>
            </w:r>
            <w:r w:rsidR="00FB7178">
              <w:rPr>
                <w:rFonts w:ascii="Abadi Extra Light" w:hAnsi="Abadi Extra Light"/>
                <w:b w:val="0"/>
                <w:bCs w:val="0"/>
              </w:rPr>
              <w:t>-</w:t>
            </w:r>
            <w:r>
              <w:rPr>
                <w:rFonts w:ascii="Abadi Extra Light" w:hAnsi="Abadi Extra Light"/>
                <w:b w:val="0"/>
                <w:bCs w:val="0"/>
              </w:rPr>
              <w:t>arte</w:t>
            </w:r>
          </w:p>
        </w:tc>
        <w:tc>
          <w:tcPr>
            <w:tcW w:w="5005" w:type="dxa"/>
          </w:tcPr>
          <w:p w14:paraId="20A9B37F" w14:textId="59C1A412" w:rsidR="008057BF" w:rsidRPr="00A93AF3" w:rsidRDefault="00813749" w:rsidP="00A93AF3">
            <w:pPr>
              <w:spacing w:line="240" w:lineRule="auto"/>
              <w:cnfStyle w:val="000000000000" w:firstRow="0" w:lastRow="0" w:firstColumn="0" w:lastColumn="0" w:oddVBand="0" w:evenVBand="0" w:oddHBand="0" w:evenHBand="0" w:firstRowFirstColumn="0" w:firstRowLastColumn="0" w:lastRowFirstColumn="0" w:lastRowLastColumn="0"/>
              <w:rPr>
                <w:rFonts w:ascii="Abadi Extra Light" w:hAnsi="Abadi Extra Light"/>
              </w:rPr>
            </w:pPr>
            <w:r>
              <w:rPr>
                <w:rFonts w:ascii="Abadi Extra Light" w:hAnsi="Abadi Extra Light"/>
                <w:sz w:val="20"/>
                <w:szCs w:val="20"/>
              </w:rPr>
              <w:t>Desarrollar la capacidad de expresión en los niños mediante el arte</w:t>
            </w:r>
            <w:r w:rsidR="00EF6030">
              <w:rPr>
                <w:rFonts w:ascii="Abadi Extra Light" w:hAnsi="Abadi Extra Light"/>
                <w:sz w:val="20"/>
                <w:szCs w:val="20"/>
              </w:rPr>
              <w:t xml:space="preserve">. Teniendo en cuenta que es una de las actividades rectoras de la primera infancia y que más que una herramienta, es un fin en si mismo, abrimos espacios artísticos </w:t>
            </w:r>
            <w:r w:rsidR="00653BA6">
              <w:rPr>
                <w:rFonts w:ascii="Abadi Extra Light" w:hAnsi="Abadi Extra Light"/>
                <w:sz w:val="20"/>
                <w:szCs w:val="20"/>
              </w:rPr>
              <w:t xml:space="preserve">para que el niño se exprese libremente, aprovechando esos espacios de concentración para orientar la actividad artística </w:t>
            </w:r>
            <w:r w:rsidR="00610E78">
              <w:rPr>
                <w:rFonts w:ascii="Abadi Extra Light" w:hAnsi="Abadi Extra Light"/>
                <w:sz w:val="20"/>
                <w:szCs w:val="20"/>
              </w:rPr>
              <w:t xml:space="preserve">buscando que el niño adquiera las habilidades y </w:t>
            </w:r>
            <w:r w:rsidR="00ED4EC0">
              <w:rPr>
                <w:rFonts w:ascii="Abadi Extra Light" w:hAnsi="Abadi Extra Light"/>
                <w:sz w:val="20"/>
                <w:szCs w:val="20"/>
              </w:rPr>
              <w:t xml:space="preserve">construya el conocimiento que queremos, al tiempo que lo evaluamos integralmente. </w:t>
            </w:r>
          </w:p>
        </w:tc>
      </w:tr>
      <w:tr w:rsidR="005021AB" w:rsidRPr="00A93AF3" w14:paraId="687CC797" w14:textId="77777777" w:rsidTr="00A93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6D53110" w14:textId="7577C3CA" w:rsidR="005021AB" w:rsidRDefault="001D074C" w:rsidP="00A93AF3">
            <w:pPr>
              <w:spacing w:line="240" w:lineRule="auto"/>
              <w:rPr>
                <w:rFonts w:ascii="Abadi Extra Light" w:hAnsi="Abadi Extra Light"/>
                <w:b w:val="0"/>
                <w:bCs w:val="0"/>
              </w:rPr>
            </w:pPr>
            <w:r>
              <w:rPr>
                <w:rFonts w:ascii="Abadi Extra Light" w:hAnsi="Abadi Extra Light"/>
                <w:b w:val="0"/>
                <w:bCs w:val="0"/>
              </w:rPr>
              <w:t>Semillas de aprendizaje</w:t>
            </w:r>
          </w:p>
        </w:tc>
        <w:tc>
          <w:tcPr>
            <w:tcW w:w="5005" w:type="dxa"/>
          </w:tcPr>
          <w:p w14:paraId="1BC82694" w14:textId="5869FB52" w:rsidR="005021AB" w:rsidRPr="00A93AF3" w:rsidRDefault="00705A3F" w:rsidP="00A93AF3">
            <w:pPr>
              <w:spacing w:line="240" w:lineRule="auto"/>
              <w:cnfStyle w:val="000000100000" w:firstRow="0" w:lastRow="0" w:firstColumn="0" w:lastColumn="0" w:oddVBand="0" w:evenVBand="0" w:oddHBand="1" w:evenHBand="0" w:firstRowFirstColumn="0" w:firstRowLastColumn="0" w:lastRowFirstColumn="0" w:lastRowLastColumn="0"/>
              <w:rPr>
                <w:rFonts w:ascii="Abadi Extra Light" w:hAnsi="Abadi Extra Light"/>
              </w:rPr>
            </w:pPr>
            <w:r>
              <w:rPr>
                <w:rFonts w:ascii="Abadi Extra Light" w:hAnsi="Abadi Extra Light"/>
                <w:sz w:val="20"/>
                <w:szCs w:val="20"/>
              </w:rPr>
              <w:t xml:space="preserve">Este proyecto tiene un alcance ambiental, en él buscamos que los niños se relacionen </w:t>
            </w:r>
            <w:r w:rsidR="004427B4">
              <w:rPr>
                <w:rFonts w:ascii="Abadi Extra Light" w:hAnsi="Abadi Extra Light"/>
                <w:sz w:val="20"/>
                <w:szCs w:val="20"/>
              </w:rPr>
              <w:t>con la naturaleza de una manera amable y respetuosa. Sembramos en sus corazones semillas de amor por el planeta y los seres vivos que lo habitan, entendiendo que todos somos creaciones de Dios,</w:t>
            </w:r>
            <w:r w:rsidR="00CB0858">
              <w:rPr>
                <w:rFonts w:ascii="Abadi Extra Light" w:hAnsi="Abadi Extra Light"/>
                <w:sz w:val="20"/>
                <w:szCs w:val="20"/>
              </w:rPr>
              <w:t xml:space="preserve"> </w:t>
            </w:r>
          </w:p>
        </w:tc>
      </w:tr>
      <w:tr w:rsidR="001D074C" w:rsidRPr="00A93AF3" w14:paraId="333DBD1D" w14:textId="77777777" w:rsidTr="00A93AF3">
        <w:tc>
          <w:tcPr>
            <w:cnfStyle w:val="001000000000" w:firstRow="0" w:lastRow="0" w:firstColumn="1" w:lastColumn="0" w:oddVBand="0" w:evenVBand="0" w:oddHBand="0" w:evenHBand="0" w:firstRowFirstColumn="0" w:firstRowLastColumn="0" w:lastRowFirstColumn="0" w:lastRowLastColumn="0"/>
            <w:tcW w:w="3823" w:type="dxa"/>
          </w:tcPr>
          <w:p w14:paraId="406FF367" w14:textId="3944AD27" w:rsidR="001D074C" w:rsidRDefault="001D074C" w:rsidP="00A93AF3">
            <w:pPr>
              <w:spacing w:line="240" w:lineRule="auto"/>
              <w:rPr>
                <w:rFonts w:ascii="Abadi Extra Light" w:hAnsi="Abadi Extra Light"/>
                <w:b w:val="0"/>
                <w:bCs w:val="0"/>
              </w:rPr>
            </w:pPr>
            <w:r>
              <w:rPr>
                <w:rFonts w:ascii="Abadi Extra Light" w:hAnsi="Abadi Extra Light"/>
                <w:b w:val="0"/>
                <w:bCs w:val="0"/>
              </w:rPr>
              <w:t>La magia de los números</w:t>
            </w:r>
          </w:p>
        </w:tc>
        <w:tc>
          <w:tcPr>
            <w:tcW w:w="5005" w:type="dxa"/>
          </w:tcPr>
          <w:p w14:paraId="21D99534" w14:textId="11A89102" w:rsidR="001D074C" w:rsidRPr="00A93AF3" w:rsidRDefault="00CB0858" w:rsidP="00A93AF3">
            <w:pPr>
              <w:spacing w:line="240" w:lineRule="auto"/>
              <w:cnfStyle w:val="000000000000" w:firstRow="0" w:lastRow="0" w:firstColumn="0" w:lastColumn="0" w:oddVBand="0" w:evenVBand="0" w:oddHBand="0" w:evenHBand="0" w:firstRowFirstColumn="0" w:firstRowLastColumn="0" w:lastRowFirstColumn="0" w:lastRowLastColumn="0"/>
              <w:rPr>
                <w:rFonts w:ascii="Abadi Extra Light" w:hAnsi="Abadi Extra Light"/>
              </w:rPr>
            </w:pPr>
            <w:r w:rsidRPr="00CB0858">
              <w:rPr>
                <w:rFonts w:ascii="Abadi Extra Light" w:hAnsi="Abadi Extra Light"/>
                <w:sz w:val="20"/>
                <w:szCs w:val="20"/>
              </w:rPr>
              <w:t xml:space="preserve">La magia de los </w:t>
            </w:r>
            <w:r>
              <w:rPr>
                <w:rFonts w:ascii="Abadi Extra Light" w:hAnsi="Abadi Extra Light"/>
                <w:sz w:val="20"/>
                <w:szCs w:val="20"/>
              </w:rPr>
              <w:t xml:space="preserve">números es que están en todos </w:t>
            </w:r>
            <w:r w:rsidR="00922626">
              <w:rPr>
                <w:rFonts w:ascii="Abadi Extra Light" w:hAnsi="Abadi Extra Light"/>
                <w:sz w:val="20"/>
                <w:szCs w:val="20"/>
              </w:rPr>
              <w:t xml:space="preserve">lados, conviven con nosotros, los vemos en la cantidad de pétalos de una rosa, </w:t>
            </w:r>
            <w:r w:rsidR="000C01A5">
              <w:rPr>
                <w:rFonts w:ascii="Abadi Extra Light" w:hAnsi="Abadi Extra Light"/>
                <w:sz w:val="20"/>
                <w:szCs w:val="20"/>
              </w:rPr>
              <w:t>en las</w:t>
            </w:r>
            <w:r w:rsidR="00922626">
              <w:rPr>
                <w:rFonts w:ascii="Abadi Extra Light" w:hAnsi="Abadi Extra Light"/>
                <w:sz w:val="20"/>
                <w:szCs w:val="20"/>
              </w:rPr>
              <w:t xml:space="preserve"> partes de nuestro cuerpo, </w:t>
            </w:r>
            <w:r w:rsidR="000C01A5">
              <w:rPr>
                <w:rFonts w:ascii="Abadi Extra Light" w:hAnsi="Abadi Extra Light"/>
                <w:sz w:val="20"/>
                <w:szCs w:val="20"/>
              </w:rPr>
              <w:t xml:space="preserve">en </w:t>
            </w:r>
            <w:r w:rsidR="00162CAC">
              <w:rPr>
                <w:rFonts w:ascii="Abadi Extra Light" w:hAnsi="Abadi Extra Light"/>
                <w:sz w:val="20"/>
                <w:szCs w:val="20"/>
              </w:rPr>
              <w:t>las personas que viven con nosotros. Queremos que el estudiante note esto y comprenda que los números son nuestros amigos y que solo debemos estar atentos para conocerlos y reconocerlos.</w:t>
            </w:r>
          </w:p>
        </w:tc>
      </w:tr>
      <w:tr w:rsidR="0069309B" w:rsidRPr="00A93AF3" w14:paraId="00E8684B" w14:textId="77777777" w:rsidTr="00A93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C88D8CC" w14:textId="2356C53A" w:rsidR="0069309B" w:rsidRDefault="0069309B" w:rsidP="00A93AF3">
            <w:pPr>
              <w:spacing w:line="240" w:lineRule="auto"/>
              <w:rPr>
                <w:rFonts w:ascii="Abadi Extra Light" w:hAnsi="Abadi Extra Light"/>
                <w:b w:val="0"/>
                <w:bCs w:val="0"/>
              </w:rPr>
            </w:pPr>
            <w:r>
              <w:rPr>
                <w:rFonts w:ascii="Abadi Extra Light" w:hAnsi="Abadi Extra Light"/>
                <w:b w:val="0"/>
                <w:bCs w:val="0"/>
              </w:rPr>
              <w:t>Mi segundo hogar</w:t>
            </w:r>
          </w:p>
        </w:tc>
        <w:tc>
          <w:tcPr>
            <w:tcW w:w="5005" w:type="dxa"/>
          </w:tcPr>
          <w:p w14:paraId="63953B1B" w14:textId="3D5E9A10" w:rsidR="0069309B" w:rsidRDefault="0060122B" w:rsidP="00A93AF3">
            <w:pPr>
              <w:spacing w:line="240" w:lineRule="auto"/>
              <w:cnfStyle w:val="000000100000" w:firstRow="0" w:lastRow="0" w:firstColumn="0" w:lastColumn="0" w:oddVBand="0" w:evenVBand="0" w:oddHBand="1" w:evenHBand="0" w:firstRowFirstColumn="0" w:firstRowLastColumn="0" w:lastRowFirstColumn="0" w:lastRowLastColumn="0"/>
              <w:rPr>
                <w:rFonts w:ascii="Abadi Extra Light" w:hAnsi="Abadi Extra Light"/>
                <w:sz w:val="20"/>
                <w:szCs w:val="20"/>
              </w:rPr>
            </w:pPr>
            <w:r>
              <w:rPr>
                <w:rFonts w:ascii="Abadi Extra Light" w:hAnsi="Abadi Extra Light"/>
                <w:sz w:val="20"/>
                <w:szCs w:val="20"/>
              </w:rPr>
              <w:t xml:space="preserve">Proyecto </w:t>
            </w:r>
            <w:r w:rsidR="002A04BA">
              <w:rPr>
                <w:rFonts w:ascii="Abadi Extra Light" w:hAnsi="Abadi Extra Light"/>
                <w:sz w:val="20"/>
                <w:szCs w:val="20"/>
              </w:rPr>
              <w:t xml:space="preserve">que busca </w:t>
            </w:r>
            <w:r>
              <w:rPr>
                <w:rFonts w:ascii="Abadi Extra Light" w:hAnsi="Abadi Extra Light"/>
                <w:sz w:val="20"/>
                <w:szCs w:val="20"/>
              </w:rPr>
              <w:t xml:space="preserve">afianzar la identidad y cultura institucional en el niño. Buscamos que el niño se sienta orgulloso por pertenecer a esta institución, </w:t>
            </w:r>
            <w:r w:rsidR="00635B6F">
              <w:rPr>
                <w:rFonts w:ascii="Abadi Extra Light" w:hAnsi="Abadi Extra Light"/>
                <w:sz w:val="20"/>
                <w:szCs w:val="20"/>
              </w:rPr>
              <w:t>y tenga un gran sentido de pertenencia y aprecio por ella</w:t>
            </w:r>
            <w:r w:rsidR="002A04BA">
              <w:rPr>
                <w:rFonts w:ascii="Abadi Extra Light" w:hAnsi="Abadi Extra Light"/>
                <w:sz w:val="20"/>
                <w:szCs w:val="20"/>
              </w:rPr>
              <w:t xml:space="preserve">. Aquí el niño conocerá los símbolos de la institución y transversalmente vivirá sus principios y valores. </w:t>
            </w:r>
            <w:r w:rsidR="00B917DD">
              <w:rPr>
                <w:rFonts w:ascii="Abadi Extra Light" w:hAnsi="Abadi Extra Light"/>
                <w:sz w:val="20"/>
                <w:szCs w:val="20"/>
              </w:rPr>
              <w:t xml:space="preserve">Además queremos </w:t>
            </w:r>
            <w:r w:rsidR="00E21D6E">
              <w:rPr>
                <w:rFonts w:ascii="Abadi Extra Light" w:hAnsi="Abadi Extra Light"/>
                <w:sz w:val="20"/>
                <w:szCs w:val="20"/>
              </w:rPr>
              <w:t xml:space="preserve">que </w:t>
            </w:r>
            <w:r w:rsidR="00B917DD">
              <w:rPr>
                <w:rFonts w:ascii="Abadi Extra Light" w:hAnsi="Abadi Extra Light"/>
                <w:sz w:val="20"/>
                <w:szCs w:val="20"/>
              </w:rPr>
              <w:t>se sienta seguro en el contexto académico, que sienta amor, respeto y sobre todo confianza en sus compañeros y docentes. Que vea</w:t>
            </w:r>
            <w:r w:rsidR="00E21D6E">
              <w:rPr>
                <w:rFonts w:ascii="Abadi Extra Light" w:hAnsi="Abadi Extra Light"/>
                <w:sz w:val="20"/>
                <w:szCs w:val="20"/>
              </w:rPr>
              <w:t xml:space="preserve"> en </w:t>
            </w:r>
            <w:r w:rsidR="00B917DD">
              <w:rPr>
                <w:rFonts w:ascii="Abadi Extra Light" w:hAnsi="Abadi Extra Light"/>
                <w:sz w:val="20"/>
                <w:szCs w:val="20"/>
              </w:rPr>
              <w:t>la institución  un refugio y un segundo hogar.</w:t>
            </w:r>
          </w:p>
          <w:p w14:paraId="48F1D796" w14:textId="272082B3" w:rsidR="002A04BA" w:rsidRPr="0060122B" w:rsidRDefault="002A04BA" w:rsidP="00A93AF3">
            <w:pPr>
              <w:spacing w:line="240" w:lineRule="auto"/>
              <w:cnfStyle w:val="000000100000" w:firstRow="0" w:lastRow="0" w:firstColumn="0" w:lastColumn="0" w:oddVBand="0" w:evenVBand="0" w:oddHBand="1" w:evenHBand="0" w:firstRowFirstColumn="0" w:firstRowLastColumn="0" w:lastRowFirstColumn="0" w:lastRowLastColumn="0"/>
              <w:rPr>
                <w:rFonts w:ascii="Abadi Extra Light" w:hAnsi="Abadi Extra Light"/>
                <w:sz w:val="20"/>
                <w:szCs w:val="20"/>
              </w:rPr>
            </w:pPr>
            <w:r>
              <w:rPr>
                <w:rFonts w:ascii="Abadi Extra Light" w:hAnsi="Abadi Extra Light"/>
                <w:sz w:val="20"/>
                <w:szCs w:val="20"/>
              </w:rPr>
              <w:t xml:space="preserve">También, el proyecto tiene un componente </w:t>
            </w:r>
            <w:r w:rsidR="00E21D6E">
              <w:rPr>
                <w:rFonts w:ascii="Abadi Extra Light" w:hAnsi="Abadi Extra Light"/>
                <w:sz w:val="20"/>
                <w:szCs w:val="20"/>
              </w:rPr>
              <w:t xml:space="preserve">de proyección institucional, sobre todo en el ambiente familiar, pues se </w:t>
            </w:r>
            <w:r w:rsidR="00BA4730">
              <w:rPr>
                <w:rFonts w:ascii="Abadi Extra Light" w:hAnsi="Abadi Extra Light"/>
                <w:sz w:val="20"/>
                <w:szCs w:val="20"/>
              </w:rPr>
              <w:lastRenderedPageBreak/>
              <w:t xml:space="preserve">busca que </w:t>
            </w:r>
            <w:r w:rsidR="001645B9">
              <w:rPr>
                <w:rFonts w:ascii="Abadi Extra Light" w:hAnsi="Abadi Extra Light"/>
                <w:sz w:val="20"/>
                <w:szCs w:val="20"/>
              </w:rPr>
              <w:t xml:space="preserve">como parte del proyecto y de los deberes escolares, </w:t>
            </w:r>
            <w:r w:rsidR="00BA4730">
              <w:rPr>
                <w:rFonts w:ascii="Abadi Extra Light" w:hAnsi="Abadi Extra Light"/>
                <w:sz w:val="20"/>
                <w:szCs w:val="20"/>
              </w:rPr>
              <w:t xml:space="preserve">los padres de familia realicen actividades cotidianas con sus hijos en casa, para afianzar </w:t>
            </w:r>
            <w:r w:rsidR="001645B9">
              <w:rPr>
                <w:rFonts w:ascii="Abadi Extra Light" w:hAnsi="Abadi Extra Light"/>
                <w:sz w:val="20"/>
                <w:szCs w:val="20"/>
              </w:rPr>
              <w:t>los</w:t>
            </w:r>
            <w:r w:rsidR="00BA4730">
              <w:rPr>
                <w:rFonts w:ascii="Abadi Extra Light" w:hAnsi="Abadi Extra Light"/>
                <w:sz w:val="20"/>
                <w:szCs w:val="20"/>
              </w:rPr>
              <w:t xml:space="preserve"> valores que promulgamos en la institución y se refuercen los lazos y vínculos familiares, tan importantes en el desarrollo emocional del niño.</w:t>
            </w:r>
          </w:p>
        </w:tc>
      </w:tr>
    </w:tbl>
    <w:p w14:paraId="770AE72D" w14:textId="77777777" w:rsidR="008057BF" w:rsidRDefault="008057BF" w:rsidP="002C027F">
      <w:pPr>
        <w:spacing w:after="0"/>
        <w:ind w:firstLine="720"/>
      </w:pPr>
    </w:p>
    <w:p w14:paraId="7CE83A51" w14:textId="69BF4E57" w:rsidR="001A2E3F" w:rsidRDefault="006C5B68" w:rsidP="00FA2675">
      <w:pPr>
        <w:pStyle w:val="Ttulo3"/>
      </w:pPr>
      <w:bookmarkStart w:id="100" w:name="_Toc120450003"/>
      <w:r>
        <w:t>4.1.</w:t>
      </w:r>
      <w:r w:rsidR="00B24BC0">
        <w:t>9</w:t>
      </w:r>
      <w:r>
        <w:t xml:space="preserve"> </w:t>
      </w:r>
      <w:r w:rsidR="006529D8">
        <w:t>RECURSOS</w:t>
      </w:r>
      <w:r w:rsidR="008F2BB5">
        <w:t xml:space="preserve"> INSTITUCIONALES</w:t>
      </w:r>
      <w:r w:rsidR="001A2E3F">
        <w:t>.</w:t>
      </w:r>
      <w:bookmarkEnd w:id="100"/>
    </w:p>
    <w:p w14:paraId="741224BB" w14:textId="6442D663" w:rsidR="001A2E3F" w:rsidRPr="00401CCC" w:rsidRDefault="009A27A4" w:rsidP="00FA2675">
      <w:pPr>
        <w:pStyle w:val="Ttulo4"/>
      </w:pPr>
      <w:bookmarkStart w:id="101" w:name="_Toc120450004"/>
      <w:r>
        <w:t xml:space="preserve">Recursos </w:t>
      </w:r>
      <w:r w:rsidR="001A2E3F" w:rsidRPr="00401CCC">
        <w:t>Humano</w:t>
      </w:r>
      <w:r>
        <w:t>s</w:t>
      </w:r>
      <w:bookmarkEnd w:id="101"/>
    </w:p>
    <w:p w14:paraId="6AB9820E" w14:textId="4D00FA80" w:rsidR="00B301C4" w:rsidRDefault="009631D8" w:rsidP="00B301C4">
      <w:pPr>
        <w:ind w:firstLine="720"/>
      </w:pPr>
      <w:r>
        <w:t xml:space="preserve">Como se ha manifestado </w:t>
      </w:r>
      <w:r w:rsidR="00280F82">
        <w:t xml:space="preserve">en los capítulos anteriores de este documento, el Centro Educativo Mi Nueva Generación es una institución </w:t>
      </w:r>
      <w:r w:rsidR="00750234">
        <w:t xml:space="preserve">con principios cristianos y humanistas, </w:t>
      </w:r>
      <w:r w:rsidR="00D67ECD">
        <w:t xml:space="preserve">y por tanto considera que </w:t>
      </w:r>
      <w:r w:rsidR="00F51ACC">
        <w:t>las personas son su activo o recurso más importante, pues son ell</w:t>
      </w:r>
      <w:r w:rsidR="00D67ECD">
        <w:t>a</w:t>
      </w:r>
      <w:r w:rsidR="00F51ACC">
        <w:t xml:space="preserve">s quienes </w:t>
      </w:r>
      <w:r w:rsidR="00D67ECD">
        <w:t>materializan las ideas plasmadas en est</w:t>
      </w:r>
      <w:r w:rsidR="00686368">
        <w:t xml:space="preserve">as letras y hacen posible la misión y visión de la institución. Teniendo en cuenta esto, hemos </w:t>
      </w:r>
      <w:r w:rsidR="00A84BE4">
        <w:t>contamos con un grupo selecto de personas maravillosas que comparten los principios y valores de la institución y cumplen a cabalidad con el perfil definido en este documento para su rol.</w:t>
      </w:r>
    </w:p>
    <w:p w14:paraId="7718005C" w14:textId="11844061" w:rsidR="001A2E3F" w:rsidRDefault="00DD2D48" w:rsidP="00B301C4">
      <w:pPr>
        <w:ind w:firstLine="720"/>
      </w:pPr>
      <w:r>
        <w:t xml:space="preserve">A fecha de </w:t>
      </w:r>
      <w:r w:rsidR="009B2632">
        <w:t>noviembre</w:t>
      </w:r>
      <w:r w:rsidR="00A05A00">
        <w:t xml:space="preserve"> de 2022, trabajan e</w:t>
      </w:r>
      <w:r w:rsidR="001A2E3F" w:rsidRPr="00B058D5">
        <w:t>n la institución trabajan la</w:t>
      </w:r>
      <w:r w:rsidR="00A05A00">
        <w:t xml:space="preserve"> institución una </w:t>
      </w:r>
      <w:r w:rsidR="001A2E3F" w:rsidRPr="00B058D5">
        <w:t xml:space="preserve">Directora, </w:t>
      </w:r>
      <w:r w:rsidR="00A05A00">
        <w:t xml:space="preserve">una </w:t>
      </w:r>
      <w:r w:rsidR="001A2E3F" w:rsidRPr="00B058D5">
        <w:t>Secretaria,</w:t>
      </w:r>
      <w:r w:rsidR="00A05A00">
        <w:t xml:space="preserve"> </w:t>
      </w:r>
      <w:r w:rsidR="00FE765C">
        <w:t xml:space="preserve">4 </w:t>
      </w:r>
      <w:r w:rsidR="001A2E3F" w:rsidRPr="00B058D5">
        <w:t>Docentes</w:t>
      </w:r>
      <w:r w:rsidR="009B2632">
        <w:t xml:space="preserve"> y</w:t>
      </w:r>
      <w:r w:rsidR="001A2E3F" w:rsidRPr="00B058D5">
        <w:t xml:space="preserve"> </w:t>
      </w:r>
      <w:r w:rsidR="004B4CEC">
        <w:t>3 Auxiliares</w:t>
      </w:r>
      <w:r w:rsidR="009B2632">
        <w:t>. Mensualmente asiste un instructor de danza.</w:t>
      </w:r>
    </w:p>
    <w:p w14:paraId="3CF53D12" w14:textId="6C09C3EF" w:rsidR="0047301D" w:rsidRDefault="009A27A4" w:rsidP="0047301D">
      <w:pPr>
        <w:pStyle w:val="Ttulo4"/>
      </w:pPr>
      <w:bookmarkStart w:id="102" w:name="_Toc120450005"/>
      <w:r>
        <w:t>Recursos Físicos</w:t>
      </w:r>
      <w:bookmarkEnd w:id="102"/>
      <w:r w:rsidR="001A2E3F">
        <w:t xml:space="preserve"> </w:t>
      </w:r>
    </w:p>
    <w:p w14:paraId="2CA79A5F" w14:textId="77B384A9" w:rsidR="001A2E3F" w:rsidRDefault="002E5486" w:rsidP="002E5486">
      <w:pPr>
        <w:ind w:firstLine="360"/>
      </w:pPr>
      <w:r>
        <w:t xml:space="preserve">El Centro Educativo Mi Nueva Generación cuenta con los siguientes recursos físicos para </w:t>
      </w:r>
      <w:r w:rsidR="004A5902">
        <w:t xml:space="preserve">el cumplimiento de su Misión educativa y la implementación de la propuesta pedagógica </w:t>
      </w:r>
      <w:r w:rsidR="00E917CC">
        <w:t>descrita en este documento</w:t>
      </w:r>
      <w:r w:rsidR="004A5902">
        <w:t>.</w:t>
      </w:r>
    </w:p>
    <w:tbl>
      <w:tblPr>
        <w:tblStyle w:val="Tablaconcuadrcula4-nfasis5"/>
        <w:tblW w:w="0" w:type="auto"/>
        <w:jc w:val="center"/>
        <w:tblLook w:val="04A0" w:firstRow="1" w:lastRow="0" w:firstColumn="1" w:lastColumn="0" w:noHBand="0" w:noVBand="1"/>
      </w:tblPr>
      <w:tblGrid>
        <w:gridCol w:w="7225"/>
        <w:gridCol w:w="1500"/>
      </w:tblGrid>
      <w:tr w:rsidR="00FD1B14" w14:paraId="651A3F17" w14:textId="77777777" w:rsidTr="00D92D52">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00FFD362" w14:textId="255F3EEB" w:rsidR="00FD1B14" w:rsidRDefault="00FD1B14" w:rsidP="00FD1B14">
            <w:pPr>
              <w:spacing w:line="240" w:lineRule="auto"/>
            </w:pPr>
            <w:r>
              <w:t>Recurso</w:t>
            </w:r>
          </w:p>
        </w:tc>
        <w:tc>
          <w:tcPr>
            <w:tcW w:w="1500" w:type="dxa"/>
          </w:tcPr>
          <w:p w14:paraId="715D171D" w14:textId="4118C4FD" w:rsidR="00FD1B14" w:rsidRDefault="00FD1B14" w:rsidP="00FD1B14">
            <w:pPr>
              <w:spacing w:line="240" w:lineRule="auto"/>
              <w:cnfStyle w:val="100000000000" w:firstRow="1" w:lastRow="0" w:firstColumn="0" w:lastColumn="0" w:oddVBand="0" w:evenVBand="0" w:oddHBand="0" w:evenHBand="0" w:firstRowFirstColumn="0" w:firstRowLastColumn="0" w:lastRowFirstColumn="0" w:lastRowLastColumn="0"/>
            </w:pPr>
            <w:r>
              <w:t>Cantidad</w:t>
            </w:r>
          </w:p>
        </w:tc>
      </w:tr>
      <w:tr w:rsidR="00FD1B14" w14:paraId="27596DE7" w14:textId="77777777" w:rsidTr="00D92D5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3AF33D5B" w14:textId="5A3EC4C9" w:rsidR="00FD1B14" w:rsidRPr="00D92D52" w:rsidRDefault="00D92D52" w:rsidP="00FD1B14">
            <w:pPr>
              <w:spacing w:line="240" w:lineRule="auto"/>
              <w:rPr>
                <w:b w:val="0"/>
                <w:bCs w:val="0"/>
              </w:rPr>
            </w:pPr>
            <w:r w:rsidRPr="00D92D52">
              <w:rPr>
                <w:b w:val="0"/>
                <w:bCs w:val="0"/>
              </w:rPr>
              <w:t>Planta física</w:t>
            </w:r>
          </w:p>
        </w:tc>
        <w:tc>
          <w:tcPr>
            <w:tcW w:w="1500" w:type="dxa"/>
          </w:tcPr>
          <w:p w14:paraId="2085AA65" w14:textId="351040A4" w:rsidR="00FD1B14" w:rsidRDefault="00D92D52" w:rsidP="00FD1B14">
            <w:pPr>
              <w:spacing w:line="240" w:lineRule="auto"/>
              <w:cnfStyle w:val="000000100000" w:firstRow="0" w:lastRow="0" w:firstColumn="0" w:lastColumn="0" w:oddVBand="0" w:evenVBand="0" w:oddHBand="1" w:evenHBand="0" w:firstRowFirstColumn="0" w:firstRowLastColumn="0" w:lastRowFirstColumn="0" w:lastRowLastColumn="0"/>
            </w:pPr>
            <w:r>
              <w:t>1</w:t>
            </w:r>
          </w:p>
        </w:tc>
      </w:tr>
      <w:tr w:rsidR="00FD1B14" w14:paraId="410624F9" w14:textId="77777777" w:rsidTr="00D92D52">
        <w:trPr>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2CD9F543" w14:textId="444BD2E5" w:rsidR="00FD1B14" w:rsidRPr="00D92D52" w:rsidRDefault="00D92D52" w:rsidP="00D92D52">
            <w:pPr>
              <w:spacing w:line="240" w:lineRule="auto"/>
              <w:ind w:left="720"/>
              <w:rPr>
                <w:b w:val="0"/>
                <w:bCs w:val="0"/>
              </w:rPr>
            </w:pPr>
            <w:r w:rsidRPr="00D92D52">
              <w:rPr>
                <w:b w:val="0"/>
                <w:bCs w:val="0"/>
              </w:rPr>
              <w:t>Salones</w:t>
            </w:r>
          </w:p>
        </w:tc>
        <w:tc>
          <w:tcPr>
            <w:tcW w:w="1500" w:type="dxa"/>
          </w:tcPr>
          <w:p w14:paraId="40A2C39C" w14:textId="2BE66931" w:rsidR="00FD1B14" w:rsidRDefault="00D92D52" w:rsidP="00FD1B14">
            <w:pPr>
              <w:spacing w:line="240" w:lineRule="auto"/>
              <w:cnfStyle w:val="000000000000" w:firstRow="0" w:lastRow="0" w:firstColumn="0" w:lastColumn="0" w:oddVBand="0" w:evenVBand="0" w:oddHBand="0" w:evenHBand="0" w:firstRowFirstColumn="0" w:firstRowLastColumn="0" w:lastRowFirstColumn="0" w:lastRowLastColumn="0"/>
            </w:pPr>
            <w:r>
              <w:t>4</w:t>
            </w:r>
          </w:p>
        </w:tc>
      </w:tr>
      <w:tr w:rsidR="00FD1B14" w14:paraId="2A86848B" w14:textId="77777777" w:rsidTr="00D92D5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23C54AA9" w14:textId="761BD054" w:rsidR="00FD1B14" w:rsidRPr="00D92D52" w:rsidRDefault="00D92D52" w:rsidP="00D92D52">
            <w:pPr>
              <w:spacing w:line="240" w:lineRule="auto"/>
              <w:ind w:left="720"/>
              <w:rPr>
                <w:b w:val="0"/>
                <w:bCs w:val="0"/>
              </w:rPr>
            </w:pPr>
            <w:r w:rsidRPr="00D92D52">
              <w:rPr>
                <w:b w:val="0"/>
                <w:bCs w:val="0"/>
              </w:rPr>
              <w:t xml:space="preserve">Baños </w:t>
            </w:r>
          </w:p>
        </w:tc>
        <w:tc>
          <w:tcPr>
            <w:tcW w:w="1500" w:type="dxa"/>
          </w:tcPr>
          <w:p w14:paraId="62CE05F1" w14:textId="24141B68" w:rsidR="00FD1B14" w:rsidRDefault="00D92D52" w:rsidP="00FD1B14">
            <w:pPr>
              <w:spacing w:line="240" w:lineRule="auto"/>
              <w:cnfStyle w:val="000000100000" w:firstRow="0" w:lastRow="0" w:firstColumn="0" w:lastColumn="0" w:oddVBand="0" w:evenVBand="0" w:oddHBand="1" w:evenHBand="0" w:firstRowFirstColumn="0" w:firstRowLastColumn="0" w:lastRowFirstColumn="0" w:lastRowLastColumn="0"/>
            </w:pPr>
            <w:r>
              <w:t>3</w:t>
            </w:r>
          </w:p>
        </w:tc>
      </w:tr>
      <w:tr w:rsidR="00FD1B14" w14:paraId="5A7231F3" w14:textId="77777777" w:rsidTr="00D92D52">
        <w:trPr>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05978EA2" w14:textId="5AF9ECC6" w:rsidR="00FD1B14" w:rsidRPr="00D92D52" w:rsidRDefault="00D92D52" w:rsidP="00D92D52">
            <w:pPr>
              <w:spacing w:line="240" w:lineRule="auto"/>
              <w:ind w:left="720"/>
              <w:rPr>
                <w:b w:val="0"/>
                <w:bCs w:val="0"/>
              </w:rPr>
            </w:pPr>
            <w:r w:rsidRPr="00D92D52">
              <w:rPr>
                <w:b w:val="0"/>
                <w:bCs w:val="0"/>
              </w:rPr>
              <w:t>Zona de lavado de manos y desinfección</w:t>
            </w:r>
          </w:p>
        </w:tc>
        <w:tc>
          <w:tcPr>
            <w:tcW w:w="1500" w:type="dxa"/>
          </w:tcPr>
          <w:p w14:paraId="224790EE" w14:textId="40FD431E" w:rsidR="00FD1B14" w:rsidRDefault="00D92D52" w:rsidP="00FD1B14">
            <w:pPr>
              <w:spacing w:line="240" w:lineRule="auto"/>
              <w:cnfStyle w:val="000000000000" w:firstRow="0" w:lastRow="0" w:firstColumn="0" w:lastColumn="0" w:oddVBand="0" w:evenVBand="0" w:oddHBand="0" w:evenHBand="0" w:firstRowFirstColumn="0" w:firstRowLastColumn="0" w:lastRowFirstColumn="0" w:lastRowLastColumn="0"/>
            </w:pPr>
            <w:r>
              <w:t>2</w:t>
            </w:r>
          </w:p>
        </w:tc>
      </w:tr>
      <w:tr w:rsidR="00FD1B14" w14:paraId="6E5E61AF" w14:textId="77777777" w:rsidTr="00D92D5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69F32EDC" w14:textId="0665B386" w:rsidR="00FD1B14" w:rsidRPr="00D92D52" w:rsidRDefault="0035049F" w:rsidP="00A5504A">
            <w:pPr>
              <w:spacing w:line="240" w:lineRule="auto"/>
              <w:rPr>
                <w:b w:val="0"/>
                <w:bCs w:val="0"/>
              </w:rPr>
            </w:pPr>
            <w:r>
              <w:rPr>
                <w:b w:val="0"/>
                <w:bCs w:val="0"/>
              </w:rPr>
              <w:t>Sillas</w:t>
            </w:r>
            <w:r w:rsidR="00EB6552">
              <w:rPr>
                <w:b w:val="0"/>
                <w:bCs w:val="0"/>
              </w:rPr>
              <w:t xml:space="preserve"> escolares transición y jardín</w:t>
            </w:r>
          </w:p>
        </w:tc>
        <w:tc>
          <w:tcPr>
            <w:tcW w:w="1500" w:type="dxa"/>
          </w:tcPr>
          <w:p w14:paraId="3159AA3B" w14:textId="2871FD95" w:rsidR="00FD1B14" w:rsidRDefault="00EB6552" w:rsidP="00FD1B14">
            <w:pPr>
              <w:spacing w:line="240" w:lineRule="auto"/>
              <w:cnfStyle w:val="000000100000" w:firstRow="0" w:lastRow="0" w:firstColumn="0" w:lastColumn="0" w:oddVBand="0" w:evenVBand="0" w:oddHBand="1" w:evenHBand="0" w:firstRowFirstColumn="0" w:firstRowLastColumn="0" w:lastRowFirstColumn="0" w:lastRowLastColumn="0"/>
            </w:pPr>
            <w:r>
              <w:t>30</w:t>
            </w:r>
          </w:p>
        </w:tc>
      </w:tr>
      <w:tr w:rsidR="0035049F" w14:paraId="5D653A80" w14:textId="77777777" w:rsidTr="00D92D52">
        <w:trPr>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3C22124D" w14:textId="07625615" w:rsidR="0035049F" w:rsidRDefault="00EB6552" w:rsidP="00A5504A">
            <w:pPr>
              <w:spacing w:line="240" w:lineRule="auto"/>
              <w:rPr>
                <w:b w:val="0"/>
                <w:bCs w:val="0"/>
              </w:rPr>
            </w:pPr>
            <w:r>
              <w:rPr>
                <w:b w:val="0"/>
                <w:bCs w:val="0"/>
              </w:rPr>
              <w:t xml:space="preserve">Sillas escolares </w:t>
            </w:r>
            <w:r w:rsidR="00670E0E">
              <w:rPr>
                <w:b w:val="0"/>
                <w:bCs w:val="0"/>
              </w:rPr>
              <w:t>párvulos y pre-jardín</w:t>
            </w:r>
          </w:p>
        </w:tc>
        <w:tc>
          <w:tcPr>
            <w:tcW w:w="1500" w:type="dxa"/>
          </w:tcPr>
          <w:p w14:paraId="0224EB58" w14:textId="5C76B90E" w:rsidR="0035049F" w:rsidRDefault="00670E0E" w:rsidP="00FD1B14">
            <w:pPr>
              <w:spacing w:line="240" w:lineRule="auto"/>
              <w:cnfStyle w:val="000000000000" w:firstRow="0" w:lastRow="0" w:firstColumn="0" w:lastColumn="0" w:oddVBand="0" w:evenVBand="0" w:oddHBand="0" w:evenHBand="0" w:firstRowFirstColumn="0" w:firstRowLastColumn="0" w:lastRowFirstColumn="0" w:lastRowLastColumn="0"/>
            </w:pPr>
            <w:r>
              <w:t>60</w:t>
            </w:r>
          </w:p>
        </w:tc>
      </w:tr>
      <w:tr w:rsidR="00670E0E" w14:paraId="481F5F28" w14:textId="77777777" w:rsidTr="00D92D5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1D5C7769" w14:textId="083744C8" w:rsidR="00670E0E" w:rsidRDefault="00A96E42" w:rsidP="00A5504A">
            <w:pPr>
              <w:spacing w:line="240" w:lineRule="auto"/>
              <w:rPr>
                <w:b w:val="0"/>
                <w:bCs w:val="0"/>
              </w:rPr>
            </w:pPr>
            <w:r>
              <w:rPr>
                <w:b w:val="0"/>
                <w:bCs w:val="0"/>
              </w:rPr>
              <w:lastRenderedPageBreak/>
              <w:t>Mesas escolares</w:t>
            </w:r>
          </w:p>
        </w:tc>
        <w:tc>
          <w:tcPr>
            <w:tcW w:w="1500" w:type="dxa"/>
          </w:tcPr>
          <w:p w14:paraId="7F5DAF6A" w14:textId="4BDC4818" w:rsidR="00670E0E" w:rsidRDefault="00A96E42" w:rsidP="00FD1B14">
            <w:pPr>
              <w:spacing w:line="240" w:lineRule="auto"/>
              <w:cnfStyle w:val="000000100000" w:firstRow="0" w:lastRow="0" w:firstColumn="0" w:lastColumn="0" w:oddVBand="0" w:evenVBand="0" w:oddHBand="1" w:evenHBand="0" w:firstRowFirstColumn="0" w:firstRowLastColumn="0" w:lastRowFirstColumn="0" w:lastRowLastColumn="0"/>
            </w:pPr>
            <w:r>
              <w:t>6</w:t>
            </w:r>
          </w:p>
        </w:tc>
      </w:tr>
      <w:tr w:rsidR="00A96E42" w14:paraId="5D89C523" w14:textId="77777777" w:rsidTr="00D92D52">
        <w:trPr>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0935DE3F" w14:textId="4AD1B1FC" w:rsidR="00A96E42" w:rsidRDefault="00A96E42" w:rsidP="00A5504A">
            <w:pPr>
              <w:spacing w:line="240" w:lineRule="auto"/>
              <w:rPr>
                <w:b w:val="0"/>
                <w:bCs w:val="0"/>
              </w:rPr>
            </w:pPr>
            <w:r>
              <w:rPr>
                <w:b w:val="0"/>
                <w:bCs w:val="0"/>
              </w:rPr>
              <w:t>Ventiladores</w:t>
            </w:r>
            <w:r w:rsidR="00E247E6">
              <w:rPr>
                <w:b w:val="0"/>
                <w:bCs w:val="0"/>
              </w:rPr>
              <w:t xml:space="preserve"> de techo</w:t>
            </w:r>
          </w:p>
        </w:tc>
        <w:tc>
          <w:tcPr>
            <w:tcW w:w="1500" w:type="dxa"/>
          </w:tcPr>
          <w:p w14:paraId="729BC963" w14:textId="00EDC385" w:rsidR="00A96E42" w:rsidRDefault="00E247E6" w:rsidP="00FD1B14">
            <w:pPr>
              <w:spacing w:line="240" w:lineRule="auto"/>
              <w:cnfStyle w:val="000000000000" w:firstRow="0" w:lastRow="0" w:firstColumn="0" w:lastColumn="0" w:oddVBand="0" w:evenVBand="0" w:oddHBand="0" w:evenHBand="0" w:firstRowFirstColumn="0" w:firstRowLastColumn="0" w:lastRowFirstColumn="0" w:lastRowLastColumn="0"/>
            </w:pPr>
            <w:r>
              <w:t>4</w:t>
            </w:r>
          </w:p>
        </w:tc>
      </w:tr>
      <w:tr w:rsidR="00E247E6" w14:paraId="4F92D67C" w14:textId="77777777" w:rsidTr="00D92D5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4FB1D361" w14:textId="1C0FAF8A" w:rsidR="00E247E6" w:rsidRDefault="00E247E6" w:rsidP="00A5504A">
            <w:pPr>
              <w:spacing w:line="240" w:lineRule="auto"/>
              <w:rPr>
                <w:b w:val="0"/>
                <w:bCs w:val="0"/>
              </w:rPr>
            </w:pPr>
            <w:r>
              <w:rPr>
                <w:b w:val="0"/>
                <w:bCs w:val="0"/>
              </w:rPr>
              <w:t>Escritorios docentes</w:t>
            </w:r>
          </w:p>
        </w:tc>
        <w:tc>
          <w:tcPr>
            <w:tcW w:w="1500" w:type="dxa"/>
          </w:tcPr>
          <w:p w14:paraId="74071A8F" w14:textId="20CDF4E9" w:rsidR="00E247E6" w:rsidRDefault="00E247E6" w:rsidP="00FD1B14">
            <w:pPr>
              <w:spacing w:line="240" w:lineRule="auto"/>
              <w:cnfStyle w:val="000000100000" w:firstRow="0" w:lastRow="0" w:firstColumn="0" w:lastColumn="0" w:oddVBand="0" w:evenVBand="0" w:oddHBand="1" w:evenHBand="0" w:firstRowFirstColumn="0" w:firstRowLastColumn="0" w:lastRowFirstColumn="0" w:lastRowLastColumn="0"/>
            </w:pPr>
            <w:r>
              <w:t>4</w:t>
            </w:r>
          </w:p>
        </w:tc>
      </w:tr>
      <w:tr w:rsidR="00E247E6" w14:paraId="7B4B050D" w14:textId="77777777" w:rsidTr="00D92D52">
        <w:trPr>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5B122375" w14:textId="206890D6" w:rsidR="00E247E6" w:rsidRDefault="00E247E6" w:rsidP="00A5504A">
            <w:pPr>
              <w:spacing w:line="240" w:lineRule="auto"/>
              <w:rPr>
                <w:b w:val="0"/>
                <w:bCs w:val="0"/>
              </w:rPr>
            </w:pPr>
            <w:r>
              <w:rPr>
                <w:b w:val="0"/>
                <w:bCs w:val="0"/>
              </w:rPr>
              <w:t>Comp</w:t>
            </w:r>
            <w:r w:rsidR="00AF7C95">
              <w:rPr>
                <w:b w:val="0"/>
                <w:bCs w:val="0"/>
              </w:rPr>
              <w:t>u</w:t>
            </w:r>
            <w:r>
              <w:rPr>
                <w:b w:val="0"/>
                <w:bCs w:val="0"/>
              </w:rPr>
              <w:t>tadores</w:t>
            </w:r>
          </w:p>
        </w:tc>
        <w:tc>
          <w:tcPr>
            <w:tcW w:w="1500" w:type="dxa"/>
          </w:tcPr>
          <w:p w14:paraId="61E72388" w14:textId="0B9E467B" w:rsidR="00E247E6" w:rsidRDefault="00E247E6" w:rsidP="00FD1B14">
            <w:pPr>
              <w:spacing w:line="240" w:lineRule="auto"/>
              <w:cnfStyle w:val="000000000000" w:firstRow="0" w:lastRow="0" w:firstColumn="0" w:lastColumn="0" w:oddVBand="0" w:evenVBand="0" w:oddHBand="0" w:evenHBand="0" w:firstRowFirstColumn="0" w:firstRowLastColumn="0" w:lastRowFirstColumn="0" w:lastRowLastColumn="0"/>
            </w:pPr>
            <w:r>
              <w:t>2</w:t>
            </w:r>
          </w:p>
        </w:tc>
      </w:tr>
      <w:tr w:rsidR="00E247E6" w14:paraId="5FA69BA9" w14:textId="77777777" w:rsidTr="00D92D5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75F01CD4" w14:textId="32AC059A" w:rsidR="00E247E6" w:rsidRDefault="00AF7C95" w:rsidP="00A5504A">
            <w:pPr>
              <w:spacing w:line="240" w:lineRule="auto"/>
              <w:rPr>
                <w:b w:val="0"/>
                <w:bCs w:val="0"/>
              </w:rPr>
            </w:pPr>
            <w:r>
              <w:rPr>
                <w:b w:val="0"/>
                <w:bCs w:val="0"/>
              </w:rPr>
              <w:t>Repisas</w:t>
            </w:r>
          </w:p>
        </w:tc>
        <w:tc>
          <w:tcPr>
            <w:tcW w:w="1500" w:type="dxa"/>
          </w:tcPr>
          <w:p w14:paraId="178EE2FC" w14:textId="289DFC4A" w:rsidR="00E247E6" w:rsidRDefault="00AF7C95" w:rsidP="00FD1B14">
            <w:pPr>
              <w:spacing w:line="240" w:lineRule="auto"/>
              <w:cnfStyle w:val="000000100000" w:firstRow="0" w:lastRow="0" w:firstColumn="0" w:lastColumn="0" w:oddVBand="0" w:evenVBand="0" w:oddHBand="1" w:evenHBand="0" w:firstRowFirstColumn="0" w:firstRowLastColumn="0" w:lastRowFirstColumn="0" w:lastRowLastColumn="0"/>
            </w:pPr>
            <w:r>
              <w:t>4</w:t>
            </w:r>
          </w:p>
        </w:tc>
      </w:tr>
      <w:tr w:rsidR="00BF4FA5" w14:paraId="07733D07" w14:textId="77777777" w:rsidTr="00D92D52">
        <w:trPr>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00329624" w14:textId="49509E6D" w:rsidR="00BF4FA5" w:rsidRDefault="00BF4FA5" w:rsidP="00A5504A">
            <w:pPr>
              <w:spacing w:line="240" w:lineRule="auto"/>
              <w:rPr>
                <w:b w:val="0"/>
                <w:bCs w:val="0"/>
              </w:rPr>
            </w:pPr>
            <w:r>
              <w:rPr>
                <w:b w:val="0"/>
                <w:bCs w:val="0"/>
              </w:rPr>
              <w:t>Tableros</w:t>
            </w:r>
          </w:p>
        </w:tc>
        <w:tc>
          <w:tcPr>
            <w:tcW w:w="1500" w:type="dxa"/>
          </w:tcPr>
          <w:p w14:paraId="2FB680AD" w14:textId="34DAA878" w:rsidR="00BF4FA5" w:rsidRDefault="00BF4FA5" w:rsidP="00FD1B14">
            <w:pPr>
              <w:spacing w:line="240" w:lineRule="auto"/>
              <w:cnfStyle w:val="000000000000" w:firstRow="0" w:lastRow="0" w:firstColumn="0" w:lastColumn="0" w:oddVBand="0" w:evenVBand="0" w:oddHBand="0" w:evenHBand="0" w:firstRowFirstColumn="0" w:firstRowLastColumn="0" w:lastRowFirstColumn="0" w:lastRowLastColumn="0"/>
            </w:pPr>
            <w:r>
              <w:t>4</w:t>
            </w:r>
          </w:p>
        </w:tc>
      </w:tr>
      <w:tr w:rsidR="004C7EA9" w14:paraId="32E674A5" w14:textId="77777777" w:rsidTr="00D92D5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13696541" w14:textId="2E3CF343" w:rsidR="004C7EA9" w:rsidRDefault="004C7EA9" w:rsidP="00A5504A">
            <w:pPr>
              <w:spacing w:line="240" w:lineRule="auto"/>
              <w:rPr>
                <w:b w:val="0"/>
                <w:bCs w:val="0"/>
              </w:rPr>
            </w:pPr>
            <w:r>
              <w:rPr>
                <w:b w:val="0"/>
                <w:bCs w:val="0"/>
              </w:rPr>
              <w:t>Bocina altoparlante</w:t>
            </w:r>
          </w:p>
        </w:tc>
        <w:tc>
          <w:tcPr>
            <w:tcW w:w="1500" w:type="dxa"/>
          </w:tcPr>
          <w:p w14:paraId="4D5E3A11" w14:textId="734D2C4D" w:rsidR="004C7EA9" w:rsidRDefault="004C7EA9" w:rsidP="00FD1B14">
            <w:pPr>
              <w:spacing w:line="240" w:lineRule="auto"/>
              <w:cnfStyle w:val="000000100000" w:firstRow="0" w:lastRow="0" w:firstColumn="0" w:lastColumn="0" w:oddVBand="0" w:evenVBand="0" w:oddHBand="1" w:evenHBand="0" w:firstRowFirstColumn="0" w:firstRowLastColumn="0" w:lastRowFirstColumn="0" w:lastRowLastColumn="0"/>
            </w:pPr>
            <w:r>
              <w:t>1</w:t>
            </w:r>
          </w:p>
        </w:tc>
      </w:tr>
      <w:tr w:rsidR="004C7EA9" w14:paraId="7E575C47" w14:textId="77777777" w:rsidTr="00D92D52">
        <w:trPr>
          <w:trHeight w:val="283"/>
          <w:jc w:val="center"/>
        </w:trPr>
        <w:tc>
          <w:tcPr>
            <w:cnfStyle w:val="001000000000" w:firstRow="0" w:lastRow="0" w:firstColumn="1" w:lastColumn="0" w:oddVBand="0" w:evenVBand="0" w:oddHBand="0" w:evenHBand="0" w:firstRowFirstColumn="0" w:firstRowLastColumn="0" w:lastRowFirstColumn="0" w:lastRowLastColumn="0"/>
            <w:tcW w:w="7225" w:type="dxa"/>
          </w:tcPr>
          <w:p w14:paraId="50D0967C" w14:textId="19E001DC" w:rsidR="004C7EA9" w:rsidRDefault="004C7EA9" w:rsidP="00A5504A">
            <w:pPr>
              <w:spacing w:line="240" w:lineRule="auto"/>
              <w:rPr>
                <w:b w:val="0"/>
                <w:bCs w:val="0"/>
              </w:rPr>
            </w:pPr>
            <w:r>
              <w:rPr>
                <w:b w:val="0"/>
                <w:bCs w:val="0"/>
              </w:rPr>
              <w:t>Micrófono</w:t>
            </w:r>
          </w:p>
        </w:tc>
        <w:tc>
          <w:tcPr>
            <w:tcW w:w="1500" w:type="dxa"/>
          </w:tcPr>
          <w:p w14:paraId="6D29F98C" w14:textId="41B4070D" w:rsidR="004C7EA9" w:rsidRDefault="004C7EA9" w:rsidP="00FD1B14">
            <w:pPr>
              <w:spacing w:line="240" w:lineRule="auto"/>
              <w:cnfStyle w:val="000000000000" w:firstRow="0" w:lastRow="0" w:firstColumn="0" w:lastColumn="0" w:oddVBand="0" w:evenVBand="0" w:oddHBand="0" w:evenHBand="0" w:firstRowFirstColumn="0" w:firstRowLastColumn="0" w:lastRowFirstColumn="0" w:lastRowLastColumn="0"/>
            </w:pPr>
            <w:r>
              <w:t>1</w:t>
            </w:r>
          </w:p>
        </w:tc>
      </w:tr>
    </w:tbl>
    <w:p w14:paraId="21B35653" w14:textId="77777777" w:rsidR="00001F69" w:rsidRDefault="00001F69" w:rsidP="00BB3698">
      <w:pPr>
        <w:ind w:firstLine="720"/>
      </w:pPr>
    </w:p>
    <w:p w14:paraId="2562ED7A" w14:textId="23249DAF" w:rsidR="00A96074" w:rsidRDefault="00A96074" w:rsidP="00BB3698">
      <w:pPr>
        <w:ind w:firstLine="720"/>
      </w:pPr>
      <w:r>
        <w:t>Si bien es cierto que la institución no cuenta con recursos físicos como parque</w:t>
      </w:r>
      <w:r w:rsidR="00F70779">
        <w:t xml:space="preserve">s, columpios, toboganes, trampolines, entre otros, si cuenta con mucho material didáctico </w:t>
      </w:r>
      <w:r w:rsidR="004C7EA9">
        <w:t>y una disposición y creatividad maravillosa por parte del cuerpo docente, para utilizar</w:t>
      </w:r>
      <w:r w:rsidR="00001F69">
        <w:t xml:space="preserve"> recursivamente estos </w:t>
      </w:r>
      <w:r w:rsidR="00662D5B">
        <w:t xml:space="preserve">recursos </w:t>
      </w:r>
      <w:r w:rsidR="00001F69">
        <w:t xml:space="preserve">y crear espacios de aprendizaje idóneos para </w:t>
      </w:r>
      <w:r w:rsidR="00C263A2">
        <w:t>el desarrollo de las actividades</w:t>
      </w:r>
      <w:r w:rsidR="00662D5B">
        <w:t xml:space="preserve"> educativas</w:t>
      </w:r>
      <w:r w:rsidR="00AF2D48">
        <w:t>, donde los niños explora, juegan, se expresan y sobre todo, son felices.</w:t>
      </w:r>
    </w:p>
    <w:p w14:paraId="056026BF" w14:textId="3DAE1F00" w:rsidR="00001F69" w:rsidRDefault="00001F69" w:rsidP="00001F69">
      <w:pPr>
        <w:ind w:firstLine="720"/>
      </w:pPr>
      <w:r>
        <w:t>A noviembre de 2022, la institución viene realizando una serie de actividades en conjunto con los padres de familia y comunidad en general</w:t>
      </w:r>
      <w:r>
        <w:t xml:space="preserve">, que busca </w:t>
      </w:r>
      <w:r>
        <w:t>recolectar recursos que le permitan incorporar nuevos elementos didácticos a la institución y mejorar su planta física.</w:t>
      </w:r>
    </w:p>
    <w:p w14:paraId="274C091B" w14:textId="77777777" w:rsidR="00DE33F6" w:rsidRDefault="001A2E3F" w:rsidP="005B6D27">
      <w:pPr>
        <w:pStyle w:val="Ttulo5"/>
      </w:pPr>
      <w:bookmarkStart w:id="103" w:name="_Toc120450006"/>
      <w:r>
        <w:lastRenderedPageBreak/>
        <w:t>Fotografía</w:t>
      </w:r>
      <w:r w:rsidR="00DE33F6">
        <w:t>s</w:t>
      </w:r>
      <w:bookmarkEnd w:id="103"/>
    </w:p>
    <w:p w14:paraId="364AF1B5" w14:textId="7BF6C5BA" w:rsidR="001A2E3F" w:rsidRDefault="00DA0DDE" w:rsidP="00DE33F6">
      <w:pPr>
        <w:jc w:val="center"/>
      </w:pPr>
      <w:r>
        <w:rPr>
          <w:noProof/>
        </w:rPr>
        <w:drawing>
          <wp:inline distT="0" distB="0" distL="0" distR="0" wp14:anchorId="3A1944AA" wp14:editId="7A3823F2">
            <wp:extent cx="4319684" cy="3240000"/>
            <wp:effectExtent l="0" t="0" r="5080" b="0"/>
            <wp:docPr id="9" name="Imagen 9" descr="Imagen que contiene frente, decorado, tabla,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frente, decorado, tabla, mujer&#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9684" cy="3240000"/>
                    </a:xfrm>
                    <a:prstGeom prst="rect">
                      <a:avLst/>
                    </a:prstGeom>
                  </pic:spPr>
                </pic:pic>
              </a:graphicData>
            </a:graphic>
          </wp:inline>
        </w:drawing>
      </w:r>
      <w:r>
        <w:rPr>
          <w:noProof/>
        </w:rPr>
        <w:drawing>
          <wp:inline distT="0" distB="0" distL="0" distR="0" wp14:anchorId="42B48378" wp14:editId="22246A56">
            <wp:extent cx="3240000" cy="4320000"/>
            <wp:effectExtent l="0" t="0" r="0" b="4445"/>
            <wp:docPr id="11" name="Imagen 11" descr="Imagen que contiene interior, pintado, azul,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interior, pintado, azul, fo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4320000"/>
                    </a:xfrm>
                    <a:prstGeom prst="rect">
                      <a:avLst/>
                    </a:prstGeom>
                  </pic:spPr>
                </pic:pic>
              </a:graphicData>
            </a:graphic>
          </wp:inline>
        </w:drawing>
      </w:r>
    </w:p>
    <w:p w14:paraId="49D631DC" w14:textId="65DB126A" w:rsidR="001A2E3F" w:rsidRDefault="00DA0DDE" w:rsidP="00DE33F6">
      <w:pPr>
        <w:jc w:val="center"/>
      </w:pPr>
      <w:r>
        <w:rPr>
          <w:noProof/>
        </w:rPr>
        <w:lastRenderedPageBreak/>
        <w:drawing>
          <wp:inline distT="0" distB="0" distL="0" distR="0" wp14:anchorId="427C6ACF" wp14:editId="4EDE33C0">
            <wp:extent cx="2700000" cy="3600000"/>
            <wp:effectExtent l="0" t="0" r="5715" b="635"/>
            <wp:docPr id="13" name="Imagen 13" descr="Imagen que contiene interior, objeto, foto, pi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ior, objeto, foto, pintad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noProof/>
        </w:rPr>
        <w:drawing>
          <wp:inline distT="0" distB="0" distL="0" distR="0" wp14:anchorId="477974A6" wp14:editId="56C97050">
            <wp:extent cx="2700000" cy="3600000"/>
            <wp:effectExtent l="0" t="0" r="5715" b="635"/>
            <wp:docPr id="14" name="Imagen 14" descr="Imagen que contiene edificio, azul, cuarto, play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dificio, azul, cuarto, play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noProof/>
        </w:rPr>
        <w:drawing>
          <wp:inline distT="0" distB="0" distL="0" distR="0" wp14:anchorId="7EFED47E" wp14:editId="295CA996">
            <wp:extent cx="2700000" cy="3600000"/>
            <wp:effectExtent l="0" t="0" r="5715" b="635"/>
            <wp:docPr id="15" name="Imagen 15" descr="Vista de cerca de una play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Vista de cerca de una playa&#10;&#10;Descripción generada automáticamente con confianza baj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noProof/>
        </w:rPr>
        <w:drawing>
          <wp:inline distT="0" distB="0" distL="0" distR="0" wp14:anchorId="131ABCF0" wp14:editId="4AEA9C30">
            <wp:extent cx="2700000" cy="3600000"/>
            <wp:effectExtent l="0" t="0" r="5715" b="635"/>
            <wp:docPr id="17" name="Imagen 17" descr="Imagen que contiene exterior, edificio, grafiti,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exterior, edificio, grafiti, colorid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noProof/>
        </w:rPr>
        <w:lastRenderedPageBreak/>
        <w:drawing>
          <wp:inline distT="0" distB="0" distL="0" distR="0" wp14:anchorId="45381521" wp14:editId="561885B7">
            <wp:extent cx="5760435" cy="3240000"/>
            <wp:effectExtent l="0" t="0" r="0" b="0"/>
            <wp:docPr id="18" name="Imagen 18" descr="Un grupo de personas disfrazad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grupo de personas disfrazadas&#10;&#10;Descripción generada automáticamente con confianza baja"/>
                    <pic:cNvPicPr/>
                  </pic:nvPicPr>
                  <pic:blipFill>
                    <a:blip r:embed="rId38">
                      <a:extLst>
                        <a:ext uri="{28A0092B-C50C-407E-A947-70E740481C1C}">
                          <a14:useLocalDpi xmlns:a14="http://schemas.microsoft.com/office/drawing/2010/main" val="0"/>
                        </a:ext>
                      </a:extLst>
                    </a:blip>
                    <a:stretch>
                      <a:fillRect/>
                    </a:stretch>
                  </pic:blipFill>
                  <pic:spPr>
                    <a:xfrm>
                      <a:off x="0" y="0"/>
                      <a:ext cx="5760435" cy="3240000"/>
                    </a:xfrm>
                    <a:prstGeom prst="rect">
                      <a:avLst/>
                    </a:prstGeom>
                  </pic:spPr>
                </pic:pic>
              </a:graphicData>
            </a:graphic>
          </wp:inline>
        </w:drawing>
      </w:r>
      <w:r>
        <w:rPr>
          <w:noProof/>
        </w:rPr>
        <w:drawing>
          <wp:inline distT="0" distB="0" distL="0" distR="0" wp14:anchorId="29E2F431" wp14:editId="281D48A2">
            <wp:extent cx="5759566" cy="4320000"/>
            <wp:effectExtent l="0" t="0" r="0" b="4445"/>
            <wp:docPr id="19" name="Imagen 19" descr="Un grupo de niño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grupo de niños posando para una fo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566" cy="4320000"/>
                    </a:xfrm>
                    <a:prstGeom prst="rect">
                      <a:avLst/>
                    </a:prstGeom>
                  </pic:spPr>
                </pic:pic>
              </a:graphicData>
            </a:graphic>
          </wp:inline>
        </w:drawing>
      </w:r>
      <w:r>
        <w:rPr>
          <w:noProof/>
        </w:rPr>
        <w:lastRenderedPageBreak/>
        <w:drawing>
          <wp:inline distT="0" distB="0" distL="0" distR="0" wp14:anchorId="65A6EA06" wp14:editId="58BB9BF8">
            <wp:extent cx="5612130" cy="2578100"/>
            <wp:effectExtent l="0" t="0" r="7620" b="0"/>
            <wp:docPr id="20" name="Imagen 20" descr="Un grupo de niños posando para una fo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grupo de niños posando para una foto&#10;&#10;Descripción generada automáticamente con confianza media"/>
                    <pic:cNvPicPr/>
                  </pic:nvPicPr>
                  <pic:blipFill>
                    <a:blip r:embed="rId40">
                      <a:extLst>
                        <a:ext uri="{28A0092B-C50C-407E-A947-70E740481C1C}">
                          <a14:useLocalDpi xmlns:a14="http://schemas.microsoft.com/office/drawing/2010/main" val="0"/>
                        </a:ext>
                      </a:extLst>
                    </a:blip>
                    <a:stretch>
                      <a:fillRect/>
                    </a:stretch>
                  </pic:blipFill>
                  <pic:spPr>
                    <a:xfrm>
                      <a:off x="0" y="0"/>
                      <a:ext cx="5612130" cy="2578100"/>
                    </a:xfrm>
                    <a:prstGeom prst="rect">
                      <a:avLst/>
                    </a:prstGeom>
                  </pic:spPr>
                </pic:pic>
              </a:graphicData>
            </a:graphic>
          </wp:inline>
        </w:drawing>
      </w:r>
      <w:r>
        <w:rPr>
          <w:noProof/>
        </w:rPr>
        <w:drawing>
          <wp:inline distT="0" distB="0" distL="0" distR="0" wp14:anchorId="3A9230E1" wp14:editId="1D501F43">
            <wp:extent cx="2700000" cy="3600000"/>
            <wp:effectExtent l="0" t="0" r="5715" b="635"/>
            <wp:docPr id="21" name="Imagen 21" descr="Un grupo de niñ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 grupo de niños&#10;&#10;Descripción generada automáticamente con confianza baj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noProof/>
        </w:rPr>
        <w:drawing>
          <wp:inline distT="0" distB="0" distL="0" distR="0" wp14:anchorId="7C366678" wp14:editId="6B693114">
            <wp:extent cx="2700000" cy="3600000"/>
            <wp:effectExtent l="0" t="0" r="5715" b="635"/>
            <wp:docPr id="54" name="Imagen 54" descr="Un grupo de niñ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 grupo de niños&#10;&#10;Descripción generada automáticamente con confianza me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noProof/>
        </w:rPr>
        <w:lastRenderedPageBreak/>
        <w:drawing>
          <wp:inline distT="0" distB="0" distL="0" distR="0" wp14:anchorId="78E85838" wp14:editId="1D4C6C04">
            <wp:extent cx="5612130" cy="2590165"/>
            <wp:effectExtent l="0" t="0" r="7620" b="635"/>
            <wp:docPr id="55" name="Imagen 55" descr="Un niño sentado frente a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Un niño sentado frente a una mesa&#10;&#10;Descripción generada automáticamente con confianza baja"/>
                    <pic:cNvPicPr/>
                  </pic:nvPicPr>
                  <pic:blipFill>
                    <a:blip r:embed="rId43">
                      <a:extLst>
                        <a:ext uri="{28A0092B-C50C-407E-A947-70E740481C1C}">
                          <a14:useLocalDpi xmlns:a14="http://schemas.microsoft.com/office/drawing/2010/main" val="0"/>
                        </a:ext>
                      </a:extLst>
                    </a:blip>
                    <a:stretch>
                      <a:fillRect/>
                    </a:stretch>
                  </pic:blipFill>
                  <pic:spPr>
                    <a:xfrm>
                      <a:off x="0" y="0"/>
                      <a:ext cx="5612130" cy="2590165"/>
                    </a:xfrm>
                    <a:prstGeom prst="rect">
                      <a:avLst/>
                    </a:prstGeom>
                  </pic:spPr>
                </pic:pic>
              </a:graphicData>
            </a:graphic>
          </wp:inline>
        </w:drawing>
      </w:r>
      <w:r>
        <w:rPr>
          <w:noProof/>
        </w:rPr>
        <w:drawing>
          <wp:inline distT="0" distB="0" distL="0" distR="0" wp14:anchorId="51F33D30" wp14:editId="6B710874">
            <wp:extent cx="5612130" cy="2590165"/>
            <wp:effectExtent l="0" t="0" r="7620" b="635"/>
            <wp:docPr id="56" name="Imagen 56" descr="Imagen que contiene niño, persona, tabla, jov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niño, persona, tabla, jove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612130" cy="2590165"/>
                    </a:xfrm>
                    <a:prstGeom prst="rect">
                      <a:avLst/>
                    </a:prstGeom>
                  </pic:spPr>
                </pic:pic>
              </a:graphicData>
            </a:graphic>
          </wp:inline>
        </w:drawing>
      </w:r>
      <w:r>
        <w:rPr>
          <w:noProof/>
        </w:rPr>
        <w:lastRenderedPageBreak/>
        <w:drawing>
          <wp:inline distT="0" distB="0" distL="0" distR="0" wp14:anchorId="1BB07369" wp14:editId="10AA06FF">
            <wp:extent cx="2489932" cy="3600000"/>
            <wp:effectExtent l="0" t="0" r="5715" b="635"/>
            <wp:docPr id="57" name="Imagen 57" descr="Un grupo de personas sentadas en una alfombra ro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grupo de personas sentadas en una alfombra roja&#10;&#10;Descripción generada automáticamente con confianza media"/>
                    <pic:cNvPicPr/>
                  </pic:nvPicPr>
                  <pic:blipFill rotWithShape="1">
                    <a:blip r:embed="rId45" cstate="print">
                      <a:extLst>
                        <a:ext uri="{28A0092B-C50C-407E-A947-70E740481C1C}">
                          <a14:useLocalDpi xmlns:a14="http://schemas.microsoft.com/office/drawing/2010/main" val="0"/>
                        </a:ext>
                      </a:extLst>
                    </a:blip>
                    <a:srcRect b="33312"/>
                    <a:stretch/>
                  </pic:blipFill>
                  <pic:spPr bwMode="auto">
                    <a:xfrm>
                      <a:off x="0" y="0"/>
                      <a:ext cx="2489932" cy="3600000"/>
                    </a:xfrm>
                    <a:prstGeom prst="rect">
                      <a:avLst/>
                    </a:prstGeom>
                    <a:ln>
                      <a:noFill/>
                    </a:ln>
                    <a:extLst>
                      <a:ext uri="{53640926-AAD7-44D8-BBD7-CCE9431645EC}">
                        <a14:shadowObscured xmlns:a14="http://schemas.microsoft.com/office/drawing/2010/main"/>
                      </a:ext>
                    </a:extLst>
                  </pic:spPr>
                </pic:pic>
              </a:graphicData>
            </a:graphic>
          </wp:inline>
        </w:drawing>
      </w:r>
    </w:p>
    <w:p w14:paraId="205E6C0A" w14:textId="77777777" w:rsidR="00CE61F3" w:rsidRDefault="00CE61F3" w:rsidP="001A2E3F">
      <w:pPr>
        <w:jc w:val="center"/>
      </w:pPr>
    </w:p>
    <w:p w14:paraId="3943AAD3" w14:textId="64A8ECA0" w:rsidR="001A2E3F" w:rsidRDefault="006C5B68" w:rsidP="006C5B68">
      <w:pPr>
        <w:pStyle w:val="Ttulo3"/>
      </w:pPr>
      <w:bookmarkStart w:id="104" w:name="_Toc120450007"/>
      <w:r>
        <w:t>4.1.</w:t>
      </w:r>
      <w:r w:rsidR="00B24BC0">
        <w:t>10</w:t>
      </w:r>
      <w:r>
        <w:t xml:space="preserve"> </w:t>
      </w:r>
      <w:r w:rsidR="006529D8">
        <w:t>ANEXOS</w:t>
      </w:r>
      <w:r w:rsidR="001A2E3F">
        <w:t>.</w:t>
      </w:r>
      <w:bookmarkEnd w:id="104"/>
    </w:p>
    <w:p w14:paraId="73FD3BB0" w14:textId="0404E61C" w:rsidR="001A2E3F" w:rsidRDefault="00B6777C" w:rsidP="008C1A35">
      <w:pPr>
        <w:pStyle w:val="Ttulo4"/>
      </w:pPr>
      <w:bookmarkStart w:id="105" w:name="_Toc120450008"/>
      <w:r>
        <w:t xml:space="preserve">Anexo A - </w:t>
      </w:r>
      <w:r w:rsidR="001A2E3F" w:rsidRPr="00452B3B">
        <w:t>Manual de Convivencia</w:t>
      </w:r>
      <w:bookmarkEnd w:id="105"/>
    </w:p>
    <w:p w14:paraId="4AFC711A" w14:textId="48BEF9C7" w:rsidR="00B6777C" w:rsidRDefault="00B6777C" w:rsidP="00B6777C">
      <w:pPr>
        <w:pStyle w:val="Ttulo4"/>
      </w:pPr>
      <w:bookmarkStart w:id="106" w:name="_Toc120450009"/>
      <w:r>
        <w:t>Anexo B – Reglamento Interno del Consejo Directivo</w:t>
      </w:r>
      <w:bookmarkEnd w:id="106"/>
    </w:p>
    <w:p w14:paraId="6181184A" w14:textId="6895D7C1" w:rsidR="00B6777C" w:rsidRPr="00B6777C" w:rsidRDefault="00B6777C" w:rsidP="00B6777C">
      <w:pPr>
        <w:pStyle w:val="Ttulo4"/>
      </w:pPr>
      <w:bookmarkStart w:id="107" w:name="_Toc120450010"/>
      <w:r>
        <w:t xml:space="preserve">Anexo C </w:t>
      </w:r>
      <w:r w:rsidR="00B301C4">
        <w:t>–</w:t>
      </w:r>
      <w:r>
        <w:t xml:space="preserve"> Reg</w:t>
      </w:r>
      <w:r w:rsidR="00B301C4">
        <w:t>lamento Interno del Consejo Académico</w:t>
      </w:r>
      <w:bookmarkEnd w:id="107"/>
    </w:p>
    <w:p w14:paraId="12E64CF6" w14:textId="7004B6DA" w:rsidR="00BA2E99" w:rsidRPr="0075417D" w:rsidRDefault="00235B72" w:rsidP="0075417D">
      <w:pPr>
        <w:pStyle w:val="Ttulo1"/>
        <w:jc w:val="both"/>
      </w:pPr>
      <w:bookmarkStart w:id="108" w:name="_Toc120450011"/>
      <w:bookmarkEnd w:id="87"/>
      <w:bookmarkEnd w:id="88"/>
      <w:bookmarkEnd w:id="89"/>
      <w:r>
        <w:t>CAPITULO 5. COMPONENTE COMUNITARIO.</w:t>
      </w:r>
      <w:bookmarkEnd w:id="108"/>
    </w:p>
    <w:p w14:paraId="282328A6" w14:textId="0F7ECF33" w:rsidR="00BA2E99" w:rsidRDefault="00235B72">
      <w:pPr>
        <w:pStyle w:val="Ttulo2"/>
        <w:rPr>
          <w:szCs w:val="22"/>
        </w:rPr>
      </w:pPr>
      <w:bookmarkStart w:id="109" w:name="_Toc120450012"/>
      <w:r>
        <w:rPr>
          <w:szCs w:val="22"/>
        </w:rPr>
        <w:t>5.1</w:t>
      </w:r>
      <w:r w:rsidR="00D27FFB">
        <w:rPr>
          <w:szCs w:val="22"/>
        </w:rPr>
        <w:t>.</w:t>
      </w:r>
      <w:r>
        <w:rPr>
          <w:szCs w:val="22"/>
        </w:rPr>
        <w:t xml:space="preserve"> Proyección a la Comunidad</w:t>
      </w:r>
      <w:bookmarkEnd w:id="109"/>
    </w:p>
    <w:p w14:paraId="32638CC8" w14:textId="3FFCFC09" w:rsidR="007A1819" w:rsidRDefault="006544EA" w:rsidP="00F64F3C">
      <w:pPr>
        <w:ind w:firstLine="720"/>
      </w:pPr>
      <w:r>
        <w:t>El Centro Educativo Mi Nueva Generación, como epicentro educativo, cultural y deportivo de la comunidad del barrio buenos aires de la ciudad de Corozal</w:t>
      </w:r>
      <w:r w:rsidR="00121A27">
        <w:t xml:space="preserve">, es </w:t>
      </w:r>
      <w:r w:rsidR="005929D7">
        <w:t>consciente</w:t>
      </w:r>
      <w:r w:rsidR="00121A27">
        <w:t xml:space="preserve"> del rol fundamental que cumple como promotor de</w:t>
      </w:r>
      <w:r w:rsidR="006470EA">
        <w:t xml:space="preserve"> </w:t>
      </w:r>
      <w:r w:rsidR="009F28D2">
        <w:t>valores y principios</w:t>
      </w:r>
      <w:r w:rsidR="006470EA">
        <w:t xml:space="preserve"> </w:t>
      </w:r>
      <w:r w:rsidR="00033027">
        <w:t xml:space="preserve"> para formar una mejor sociedad</w:t>
      </w:r>
      <w:r w:rsidR="005B0E94">
        <w:t>, basada en</w:t>
      </w:r>
      <w:r w:rsidR="00667987">
        <w:t xml:space="preserve"> </w:t>
      </w:r>
      <w:r w:rsidR="009F28D2">
        <w:t>las buenas costumbres, los buenos hábitos, el buen vivir</w:t>
      </w:r>
      <w:r w:rsidR="00667987">
        <w:t xml:space="preserve"> y</w:t>
      </w:r>
      <w:r w:rsidR="009F28D2">
        <w:t xml:space="preserve"> la </w:t>
      </w:r>
      <w:r w:rsidR="009F28D2">
        <w:lastRenderedPageBreak/>
        <w:t>sana convivencia de la comunidad</w:t>
      </w:r>
      <w:r w:rsidR="00F64F3C">
        <w:t xml:space="preserve"> educativa</w:t>
      </w:r>
      <w:r w:rsidR="00667987">
        <w:t xml:space="preserve">, por esa razón, ha establecido una serie de estrategias para </w:t>
      </w:r>
      <w:r w:rsidR="005B0E94">
        <w:t xml:space="preserve">impactarla positivamente </w:t>
      </w:r>
      <w:r w:rsidR="005929D7">
        <w:t xml:space="preserve">ella </w:t>
      </w:r>
      <w:r w:rsidR="00760B76">
        <w:t>y l</w:t>
      </w:r>
      <w:r w:rsidR="005929D7">
        <w:t>levar a cabo con éxito esa misión</w:t>
      </w:r>
      <w:r w:rsidR="00760B76">
        <w:t xml:space="preserve">. </w:t>
      </w:r>
    </w:p>
    <w:p w14:paraId="5A617734" w14:textId="0B68D057" w:rsidR="007A1819" w:rsidRDefault="007A1819" w:rsidP="00F64F3C">
      <w:pPr>
        <w:ind w:firstLine="720"/>
      </w:pPr>
      <w:r>
        <w:t>Para tener claro el alcance de estas estrategias</w:t>
      </w:r>
      <w:r w:rsidR="005B0E94">
        <w:t xml:space="preserve"> e implementar </w:t>
      </w:r>
      <w:r w:rsidR="00033027">
        <w:t xml:space="preserve">actividades que realmente impacten a todos sus miembros, </w:t>
      </w:r>
      <w:r>
        <w:t xml:space="preserve">es importante primero </w:t>
      </w:r>
      <w:r w:rsidR="00033027">
        <w:t>delimitar es</w:t>
      </w:r>
      <w:r w:rsidR="005B0E94">
        <w:t>a</w:t>
      </w:r>
      <w:r w:rsidR="00033027">
        <w:t xml:space="preserve"> comunidad educativa. </w:t>
      </w:r>
      <w:r w:rsidR="00180C18">
        <w:t>En nuestro caso está conformada por:</w:t>
      </w:r>
    </w:p>
    <w:p w14:paraId="31C2D6D5" w14:textId="7E68F737" w:rsidR="007A1819" w:rsidRDefault="007A1819" w:rsidP="00B7029A">
      <w:pPr>
        <w:pStyle w:val="Prrafodelista"/>
        <w:numPr>
          <w:ilvl w:val="0"/>
          <w:numId w:val="54"/>
        </w:numPr>
      </w:pPr>
      <w:r>
        <w:t>Los alumnos matriculados en la institución.</w:t>
      </w:r>
    </w:p>
    <w:p w14:paraId="1BE0F0B8" w14:textId="5769B70C" w:rsidR="007A1819" w:rsidRDefault="007A1819" w:rsidP="00B7029A">
      <w:pPr>
        <w:pStyle w:val="Prrafodelista"/>
        <w:numPr>
          <w:ilvl w:val="0"/>
          <w:numId w:val="54"/>
        </w:numPr>
      </w:pPr>
      <w:r>
        <w:t>Los alumnos egresados de la institución</w:t>
      </w:r>
    </w:p>
    <w:p w14:paraId="08E7F510" w14:textId="414DE3D3" w:rsidR="00B7029A" w:rsidRDefault="007A1819" w:rsidP="00B7029A">
      <w:pPr>
        <w:pStyle w:val="Prrafodelista"/>
        <w:numPr>
          <w:ilvl w:val="0"/>
          <w:numId w:val="54"/>
        </w:numPr>
      </w:pPr>
      <w:r>
        <w:t>Los docentes que laboran en la institución</w:t>
      </w:r>
    </w:p>
    <w:p w14:paraId="6429FA47" w14:textId="4D7EB279" w:rsidR="007B4D3D" w:rsidRDefault="007B4D3D" w:rsidP="00B7029A">
      <w:pPr>
        <w:pStyle w:val="Prrafodelista"/>
        <w:numPr>
          <w:ilvl w:val="0"/>
          <w:numId w:val="54"/>
        </w:numPr>
      </w:pPr>
      <w:r>
        <w:t>Los profesionales y personal de apoyo.</w:t>
      </w:r>
    </w:p>
    <w:p w14:paraId="637046E9" w14:textId="1091A8CC" w:rsidR="00180C18" w:rsidRDefault="00180C18" w:rsidP="00B7029A">
      <w:pPr>
        <w:pStyle w:val="Prrafodelista"/>
        <w:numPr>
          <w:ilvl w:val="0"/>
          <w:numId w:val="54"/>
        </w:numPr>
      </w:pPr>
      <w:r>
        <w:t>Los directivos docentes y administradores</w:t>
      </w:r>
      <w:r w:rsidR="007B4D3D">
        <w:t>.</w:t>
      </w:r>
    </w:p>
    <w:p w14:paraId="3F054F9C" w14:textId="52E0729C" w:rsidR="007B4D3D" w:rsidRPr="00486BFF" w:rsidRDefault="007B4D3D" w:rsidP="00B7029A">
      <w:pPr>
        <w:pStyle w:val="Prrafodelista"/>
        <w:numPr>
          <w:ilvl w:val="0"/>
          <w:numId w:val="54"/>
        </w:numPr>
      </w:pPr>
      <w:r>
        <w:t>Los padres de familia.</w:t>
      </w:r>
    </w:p>
    <w:p w14:paraId="247474EA" w14:textId="7C2212E7" w:rsidR="00EF3EB5" w:rsidRPr="00EF3EB5" w:rsidRDefault="00EF3EB5" w:rsidP="00EF3EB5">
      <w:pPr>
        <w:rPr>
          <w:bCs/>
        </w:rPr>
      </w:pPr>
      <w:r>
        <w:rPr>
          <w:bCs/>
        </w:rPr>
        <w:t xml:space="preserve">A </w:t>
      </w:r>
      <w:r w:rsidR="00D67885">
        <w:rPr>
          <w:bCs/>
        </w:rPr>
        <w:t>continuación,</w:t>
      </w:r>
      <w:r>
        <w:rPr>
          <w:bCs/>
        </w:rPr>
        <w:t xml:space="preserve"> se describen cada una de </w:t>
      </w:r>
      <w:r w:rsidR="00F17F36">
        <w:rPr>
          <w:bCs/>
        </w:rPr>
        <w:t>estas</w:t>
      </w:r>
      <w:r>
        <w:rPr>
          <w:bCs/>
        </w:rPr>
        <w:t xml:space="preserve"> estrategias:</w:t>
      </w:r>
    </w:p>
    <w:p w14:paraId="59F800AA" w14:textId="101AB47A" w:rsidR="00A819D6" w:rsidRDefault="00A819D6" w:rsidP="00A819D6">
      <w:pPr>
        <w:pStyle w:val="Ttulo4"/>
      </w:pPr>
      <w:bookmarkStart w:id="110" w:name="_Toc120450013"/>
      <w:r>
        <w:t>Pacto de Convivencia</w:t>
      </w:r>
      <w:bookmarkEnd w:id="110"/>
    </w:p>
    <w:p w14:paraId="6B8A5C1F" w14:textId="0A3BBB76" w:rsidR="00A819D6" w:rsidRDefault="00A819D6" w:rsidP="00A819D6">
      <w:r>
        <w:rPr>
          <w:b/>
          <w:bCs/>
        </w:rPr>
        <w:tab/>
      </w:r>
      <w:r>
        <w:t xml:space="preserve">Al igual que nuestro </w:t>
      </w:r>
      <w:r w:rsidR="00282DF4">
        <w:t>Dios</w:t>
      </w:r>
      <w:r>
        <w:t xml:space="preserve"> hizo un pacto con Noé para </w:t>
      </w:r>
      <w:r w:rsidR="00E736C3">
        <w:t xml:space="preserve">convivir en paz y </w:t>
      </w:r>
      <w:r w:rsidR="00282DF4">
        <w:t xml:space="preserve">llenar al </w:t>
      </w:r>
      <w:r w:rsidR="00E736C3">
        <w:t xml:space="preserve"> mundo con personas </w:t>
      </w:r>
      <w:r w:rsidR="00282DF4">
        <w:t xml:space="preserve">bondadosas que siguieran sus principios y mandamientos, en el Centro Educativo Mi Nueva Generación establecemos un pacto </w:t>
      </w:r>
      <w:r w:rsidR="00CA4699">
        <w:t xml:space="preserve">colectivo </w:t>
      </w:r>
      <w:r w:rsidR="00282DF4">
        <w:t>con los estudiantes, docentes</w:t>
      </w:r>
      <w:r w:rsidR="00CA4699">
        <w:t>, directivos</w:t>
      </w:r>
      <w:r w:rsidR="00282DF4">
        <w:t xml:space="preserve"> y padres de familia, para </w:t>
      </w:r>
      <w:r w:rsidR="003E32CD">
        <w:t>que proyecten fuera de la institución los principios y valores que nos identifican, de manera que formemos una mejor sociedad capaz de vivir en paz y armonía con los demás</w:t>
      </w:r>
      <w:r w:rsidR="00096036">
        <w:t xml:space="preserve"> y que donde vayamos nos reconozcan como miembros de la comunidad Nueva Generacionista. </w:t>
      </w:r>
    </w:p>
    <w:p w14:paraId="30934A00" w14:textId="251D90D6" w:rsidR="0002694D" w:rsidRDefault="00BB394D" w:rsidP="00BB394D">
      <w:pPr>
        <w:pStyle w:val="Ttulo4"/>
      </w:pPr>
      <w:bookmarkStart w:id="111" w:name="_Toc120450014"/>
      <w:r>
        <w:t>Semana Cultural y Deportiva</w:t>
      </w:r>
      <w:bookmarkEnd w:id="111"/>
    </w:p>
    <w:p w14:paraId="5790E031" w14:textId="4B381B41" w:rsidR="00E3405F" w:rsidRDefault="00BB394D" w:rsidP="00BB394D">
      <w:r>
        <w:tab/>
        <w:t xml:space="preserve">Tal como se reseña en el contexto de la propuesta pedagógica, el municipio de Corozal </w:t>
      </w:r>
      <w:r w:rsidR="00320A1B">
        <w:t xml:space="preserve"> goza de una tradición cultural, artística y </w:t>
      </w:r>
      <w:r w:rsidR="008D74E3">
        <w:t xml:space="preserve">deportiva muy reconocida a nivel regional </w:t>
      </w:r>
      <w:r w:rsidR="005B174C">
        <w:t xml:space="preserve">e incluso </w:t>
      </w:r>
      <w:r w:rsidR="008D74E3">
        <w:t>nacional</w:t>
      </w:r>
      <w:r w:rsidR="005B174C">
        <w:t xml:space="preserve">, que vale la pena preservar y fomentar, sobre todo, si tenemos </w:t>
      </w:r>
      <w:r w:rsidR="005B174C">
        <w:lastRenderedPageBreak/>
        <w:t xml:space="preserve">en cuenta la formación </w:t>
      </w:r>
      <w:r w:rsidR="00E751BD">
        <w:t>integral</w:t>
      </w:r>
      <w:r w:rsidR="008B2F3A">
        <w:t xml:space="preserve"> de los estudiantes</w:t>
      </w:r>
      <w:r w:rsidR="00E751BD">
        <w:t xml:space="preserve"> </w:t>
      </w:r>
      <w:r w:rsidR="005B174C">
        <w:t xml:space="preserve">que queremos </w:t>
      </w:r>
      <w:r w:rsidR="00E751BD">
        <w:t>lograr en el Centro Educativo Mi Nueva Generación. Es por esto</w:t>
      </w:r>
      <w:r w:rsidR="00EC66C2">
        <w:t xml:space="preserve"> que anualmente llevamos a cabo la Semana Cultural y Deportiva, en la cual</w:t>
      </w:r>
      <w:r w:rsidR="00200660">
        <w:t xml:space="preserve"> los niños</w:t>
      </w:r>
      <w:r w:rsidR="00B23D8E">
        <w:t>, padres de familias</w:t>
      </w:r>
      <w:r w:rsidR="00200660">
        <w:t xml:space="preserve"> y maestros de la institución y de instituciones invitadas</w:t>
      </w:r>
      <w:r w:rsidR="008B2F3A">
        <w:t>,</w:t>
      </w:r>
      <w:r w:rsidR="00200660">
        <w:t xml:space="preserve"> realizan muestra</w:t>
      </w:r>
      <w:r w:rsidR="008B2F3A">
        <w:t>s</w:t>
      </w:r>
      <w:r w:rsidR="00200660">
        <w:t xml:space="preserve"> culturales propias de la región, como</w:t>
      </w:r>
      <w:r w:rsidR="00CB699E">
        <w:t xml:space="preserve"> bailes de cumbia, porro, pito atravesao</w:t>
      </w:r>
      <w:r w:rsidR="00E87F99">
        <w:t xml:space="preserve"> o </w:t>
      </w:r>
      <w:r w:rsidR="00CB699E">
        <w:t xml:space="preserve"> bullerenge</w:t>
      </w:r>
      <w:r w:rsidR="00E87F99">
        <w:t>, pinturas alusivas a la cosmogonía e idiosincrasia del municipio</w:t>
      </w:r>
      <w:r w:rsidR="002A7950">
        <w:t>; comidas tradicionales y cuentos o decimas costumbristas</w:t>
      </w:r>
      <w:r w:rsidR="00E3405F">
        <w:t xml:space="preserve">. </w:t>
      </w:r>
    </w:p>
    <w:p w14:paraId="427A645B" w14:textId="62AEEC61" w:rsidR="00E3405F" w:rsidRDefault="00E3405F" w:rsidP="00BB394D">
      <w:r>
        <w:tab/>
        <w:t xml:space="preserve">Además, se </w:t>
      </w:r>
      <w:r w:rsidR="00E0390C">
        <w:t>realizan actividades deportivas c</w:t>
      </w:r>
      <w:r w:rsidR="006E105C">
        <w:t xml:space="preserve">on juegos propios de la región, donde se resalta que lo importante dentro del deporte, al igual que en cualquier actividad es participar, disfrutar, trabajar en equipo y ayudar a tus compañeros. Si en el camino ganas, pues es genial, pero si no lo haces, habrás ganado experiencia, habrás aprendido y habrás disfrutado. </w:t>
      </w:r>
    </w:p>
    <w:p w14:paraId="7CA00562" w14:textId="1A469E73" w:rsidR="00C0661D" w:rsidRDefault="00B23D8E" w:rsidP="00496559">
      <w:r>
        <w:tab/>
        <w:t xml:space="preserve">El involucrar a los </w:t>
      </w:r>
      <w:r w:rsidR="00E3405F">
        <w:t xml:space="preserve">alumnos </w:t>
      </w:r>
      <w:r>
        <w:t xml:space="preserve">en estas actividades refuerza sus conocimientos </w:t>
      </w:r>
      <w:r w:rsidR="00E3405F">
        <w:t xml:space="preserve">y reafirman </w:t>
      </w:r>
      <w:r w:rsidR="000C2233">
        <w:t xml:space="preserve">su identidad, su vínculo sociocultural con el entorno y </w:t>
      </w:r>
      <w:r w:rsidR="00E3405F">
        <w:t xml:space="preserve">el amor por las costumbres positivas de </w:t>
      </w:r>
      <w:r w:rsidR="000C2233">
        <w:t xml:space="preserve">su región. En cuanto a los padres de familia, cuerpo docente y directivo, estas actividades permiten formar y fortalecer lazos de hermandad </w:t>
      </w:r>
      <w:r w:rsidR="00302D47">
        <w:t>y solidaridad.</w:t>
      </w:r>
    </w:p>
    <w:p w14:paraId="0B4FAC5B" w14:textId="2F16113C" w:rsidR="00F67A18" w:rsidRDefault="00F67A18" w:rsidP="00302D47">
      <w:pPr>
        <w:pStyle w:val="Ttulo4"/>
      </w:pPr>
      <w:bookmarkStart w:id="112" w:name="_Toc120450015"/>
      <w:r>
        <w:t>Dios con nosotros</w:t>
      </w:r>
      <w:bookmarkEnd w:id="112"/>
    </w:p>
    <w:p w14:paraId="68E833BF" w14:textId="38E3F502" w:rsidR="00C0661D" w:rsidRDefault="00C0661D" w:rsidP="00F67A18">
      <w:r>
        <w:tab/>
        <w:t>En el Centro Educativo Mi Nueva Generación respetamos la libertad de culto consignada en nuestra carta magna</w:t>
      </w:r>
      <w:r w:rsidR="006C519D">
        <w:t xml:space="preserve"> y basados en ese respeto enseñamos que existen diversas religiones en el mundo y que cada ser humano es libre de elegir </w:t>
      </w:r>
      <w:r w:rsidR="004D401B">
        <w:t xml:space="preserve">y practicar </w:t>
      </w:r>
      <w:r w:rsidR="006C519D">
        <w:t xml:space="preserve">la suya o ninguna. Y así, como </w:t>
      </w:r>
      <w:r w:rsidR="00222D72">
        <w:t>cada uno</w:t>
      </w:r>
      <w:r w:rsidR="006C519D">
        <w:t xml:space="preserve"> tiene derecho a elegir, </w:t>
      </w:r>
      <w:r w:rsidR="002B183F">
        <w:t>nuestr</w:t>
      </w:r>
      <w:r w:rsidR="004D401B">
        <w:t>o</w:t>
      </w:r>
      <w:r w:rsidR="002B183F">
        <w:t xml:space="preserve"> </w:t>
      </w:r>
      <w:r w:rsidR="004D401B">
        <w:t xml:space="preserve">Consejo Directivo ha decidió </w:t>
      </w:r>
      <w:r w:rsidR="002B183F">
        <w:t>acoger la religión Cristiana Católic</w:t>
      </w:r>
      <w:r w:rsidR="004D401B">
        <w:t xml:space="preserve">a y abrir las puertas de la institución para su práctica, como un medio para </w:t>
      </w:r>
      <w:r w:rsidR="00752AFE">
        <w:t xml:space="preserve">fomentar la vivencia de los valores de la institución que se alinean </w:t>
      </w:r>
      <w:r w:rsidR="00820301">
        <w:t xml:space="preserve">perfectamente </w:t>
      </w:r>
      <w:r w:rsidR="00752AFE">
        <w:t xml:space="preserve">con el mensaje de esta religión de </w:t>
      </w:r>
      <w:r w:rsidR="00820301">
        <w:t>amar al prójimo y tratarlo como nos gustaría ser tratados.</w:t>
      </w:r>
    </w:p>
    <w:p w14:paraId="4BE75CE6" w14:textId="035EFCC9" w:rsidR="00F67A18" w:rsidRDefault="002531F6" w:rsidP="00820301">
      <w:pPr>
        <w:ind w:firstLine="720"/>
      </w:pPr>
      <w:r>
        <w:lastRenderedPageBreak/>
        <w:t xml:space="preserve">Para ello, semanalmente, en horas de la tarde, abrimos nuestras instalaciones al grupo de Oración </w:t>
      </w:r>
      <w:r w:rsidR="00222D72">
        <w:t xml:space="preserve">JESUS MI </w:t>
      </w:r>
      <w:r w:rsidR="00FA6417">
        <w:t>SEÑOR, al</w:t>
      </w:r>
      <w:r w:rsidR="001076EA">
        <w:t xml:space="preserve"> cual llevamos las intenciones de las familias que lo soliciten, para </w:t>
      </w:r>
      <w:r w:rsidR="00FC2E39">
        <w:t xml:space="preserve">agradecer a Dios por sus bendiciones y </w:t>
      </w:r>
      <w:r w:rsidR="001076EA">
        <w:t xml:space="preserve">pedir por </w:t>
      </w:r>
      <w:r w:rsidR="00FC2E39">
        <w:t xml:space="preserve">su </w:t>
      </w:r>
      <w:r w:rsidR="001076EA">
        <w:t>gracia y misericordia.</w:t>
      </w:r>
      <w:r w:rsidR="00291354">
        <w:t xml:space="preserve"> También, apoyados en el Sacerdote </w:t>
      </w:r>
      <w:r w:rsidR="00222D72">
        <w:t>Jorge Marquez</w:t>
      </w:r>
      <w:r w:rsidR="00291354">
        <w:t xml:space="preserve"> de la parroquia </w:t>
      </w:r>
      <w:r w:rsidR="00FA6417">
        <w:t xml:space="preserve">Sagrado </w:t>
      </w:r>
      <w:r w:rsidR="00267D9A">
        <w:t>Corazón</w:t>
      </w:r>
      <w:r w:rsidR="00FA6417">
        <w:t xml:space="preserve"> de Jesus, </w:t>
      </w:r>
      <w:r w:rsidR="00364142">
        <w:t xml:space="preserve">se realiza </w:t>
      </w:r>
      <w:r w:rsidR="00FC2E39">
        <w:t>la misa de 6:00 pm los días Jueves.</w:t>
      </w:r>
    </w:p>
    <w:p w14:paraId="481243CB" w14:textId="514086FF" w:rsidR="00BA2E99" w:rsidRDefault="00D35910" w:rsidP="00496559">
      <w:pPr>
        <w:pStyle w:val="Ttulo4"/>
      </w:pPr>
      <w:bookmarkStart w:id="113" w:name="_Toc120450016"/>
      <w:r>
        <w:t>Encuentros de familias</w:t>
      </w:r>
      <w:bookmarkEnd w:id="113"/>
    </w:p>
    <w:p w14:paraId="7821F152" w14:textId="36A8798A" w:rsidR="00D35910" w:rsidRDefault="00D35910" w:rsidP="00F67A18">
      <w:pPr>
        <w:ind w:firstLine="720"/>
      </w:pPr>
      <w:r>
        <w:t xml:space="preserve">El Centro Educativo Mi Nueva Generación, desde su concepción de la familia como pilar o faro emocional y económico de los estudiantes, habilita estos espacios de </w:t>
      </w:r>
      <w:r w:rsidR="00F6537C">
        <w:t xml:space="preserve">construcción y participación colectiva , donde los padres de familia expresan sus percepciones frente al proceso educativo de la institución, así como las vivencias personales </w:t>
      </w:r>
      <w:r w:rsidR="007A10F8">
        <w:t xml:space="preserve">narrando </w:t>
      </w:r>
      <w:r w:rsidR="00F6537C">
        <w:t xml:space="preserve">sus dificultades, sus aciertos, sus dudas y temores frente al proceso de </w:t>
      </w:r>
      <w:r w:rsidR="007A10F8">
        <w:t xml:space="preserve">formación y </w:t>
      </w:r>
      <w:r w:rsidR="00F6537C">
        <w:t>educación d</w:t>
      </w:r>
      <w:r w:rsidR="007A10F8">
        <w:t xml:space="preserve">e sus hijos. </w:t>
      </w:r>
    </w:p>
    <w:p w14:paraId="784B6F08" w14:textId="63157899" w:rsidR="008C1682" w:rsidRDefault="008C1682" w:rsidP="00CF3DAE">
      <w:pPr>
        <w:ind w:firstLine="720"/>
      </w:pPr>
      <w:r>
        <w:t xml:space="preserve">Partiendo de la escucha activa de estas vivencias, el cuerpo docente y profesionales de apoyo, </w:t>
      </w:r>
      <w:r w:rsidR="00D249CA">
        <w:t>realizan actividades para que los padres adquieran conocimientos y herramientas que ayuden a  entender el proceso de crianza respetuosa para aplicarlos con sus hijos y así apoyar su formación integral.</w:t>
      </w:r>
    </w:p>
    <w:p w14:paraId="49C07F7D" w14:textId="2C99D446" w:rsidR="00CF3DAE" w:rsidRDefault="00CF3DAE" w:rsidP="00CF3DAE">
      <w:pPr>
        <w:ind w:firstLine="720"/>
      </w:pPr>
      <w:r>
        <w:t xml:space="preserve">Estas actividades se desarrollan bimestralmente. </w:t>
      </w:r>
    </w:p>
    <w:p w14:paraId="508C3FC9" w14:textId="2A40872C" w:rsidR="00BA2E99" w:rsidRDefault="00417F9E" w:rsidP="00417F9E">
      <w:pPr>
        <w:pStyle w:val="Ttulo4"/>
      </w:pPr>
      <w:bookmarkStart w:id="114" w:name="_Toc120450017"/>
      <w:r>
        <w:t>Nuestros Egresados</w:t>
      </w:r>
      <w:bookmarkEnd w:id="114"/>
    </w:p>
    <w:p w14:paraId="740B467B" w14:textId="77777777" w:rsidR="0066062E" w:rsidRDefault="00A23A92" w:rsidP="00A23A92">
      <w:pPr>
        <w:ind w:firstLine="720"/>
      </w:pPr>
      <w:r>
        <w:t>Para el Centro Educativo Mi Nueva Generación los egresados son nuestros mejores representantes y embajadores, por eso siguen siendo parte activa e importante de la comunidad educativa</w:t>
      </w:r>
      <w:r w:rsidR="000A2433">
        <w:t>. Entendiendo esto, abrimos espacios</w:t>
      </w:r>
      <w:r w:rsidR="00822887">
        <w:t xml:space="preserve"> de integración</w:t>
      </w:r>
      <w:r w:rsidR="000A2433">
        <w:t xml:space="preserve"> donde una vez al año </w:t>
      </w:r>
      <w:r w:rsidR="006A0B39">
        <w:t>invitamos a los egresados de la promoción inmediatamente an</w:t>
      </w:r>
      <w:r w:rsidR="007F4127">
        <w:t>terior</w:t>
      </w:r>
      <w:r w:rsidR="00EB4E18">
        <w:t xml:space="preserve"> para que junto a sus padres nos compartan </w:t>
      </w:r>
      <w:r w:rsidR="00822887">
        <w:t xml:space="preserve">sus experiencias en los Centros Educativos donde continuaron su </w:t>
      </w:r>
      <w:r w:rsidR="00960F4F">
        <w:t>proceso formativo</w:t>
      </w:r>
      <w:r w:rsidR="0066062E">
        <w:t xml:space="preserve">. </w:t>
      </w:r>
    </w:p>
    <w:p w14:paraId="2F77F26A" w14:textId="3B69FA2F" w:rsidR="00BA2E99" w:rsidRDefault="0066062E" w:rsidP="000422F3">
      <w:pPr>
        <w:ind w:firstLine="720"/>
      </w:pPr>
      <w:r>
        <w:lastRenderedPageBreak/>
        <w:t xml:space="preserve">Estos encuentros, se convierten en </w:t>
      </w:r>
      <w:r w:rsidR="000422F3">
        <w:t>escenarios de</w:t>
      </w:r>
      <w:r w:rsidR="00556A86">
        <w:t xml:space="preserve"> reflexión,</w:t>
      </w:r>
      <w:r w:rsidR="000422F3">
        <w:t xml:space="preserve"> construcción y </w:t>
      </w:r>
      <w:r w:rsidR="00173F01">
        <w:t>mejoramiento</w:t>
      </w:r>
      <w:r w:rsidR="000422F3">
        <w:t xml:space="preserve"> colectivo</w:t>
      </w:r>
      <w:r w:rsidR="00556A86">
        <w:t xml:space="preserve"> y participativo. Las directivas, el cuerpo docente y profesionales de apoyo de</w:t>
      </w:r>
      <w:r w:rsidR="00173F01">
        <w:t xml:space="preserve"> la institución escuchan muy atentos </w:t>
      </w:r>
      <w:r w:rsidR="00556A86">
        <w:t xml:space="preserve">a los egresados cuando </w:t>
      </w:r>
      <w:r w:rsidR="000422F3">
        <w:t xml:space="preserve">resaltan </w:t>
      </w:r>
      <w:r w:rsidR="00960F4F">
        <w:t>los aspectos positivos</w:t>
      </w:r>
      <w:r w:rsidR="000422F3">
        <w:t xml:space="preserve"> de las instituciones</w:t>
      </w:r>
      <w:r w:rsidR="00556A86">
        <w:t xml:space="preserve"> en las que están estudiando</w:t>
      </w:r>
      <w:r w:rsidR="000422F3">
        <w:t xml:space="preserve">, y </w:t>
      </w:r>
      <w:r w:rsidR="00556A86">
        <w:t xml:space="preserve">mencionan </w:t>
      </w:r>
      <w:r w:rsidR="00173F01">
        <w:t>aquellos aspectos</w:t>
      </w:r>
      <w:r w:rsidR="00556A86">
        <w:t xml:space="preserve"> </w:t>
      </w:r>
      <w:r w:rsidR="00960F4F">
        <w:t>que extrañan de nuestra institución</w:t>
      </w:r>
      <w:r w:rsidR="00556A86">
        <w:t xml:space="preserve">. Así, </w:t>
      </w:r>
      <w:r w:rsidR="00173F01">
        <w:t xml:space="preserve">podemos identificar </w:t>
      </w:r>
      <w:r w:rsidR="000422F3">
        <w:t>oportunidades de mejora</w:t>
      </w:r>
      <w:r w:rsidR="00173F01">
        <w:t xml:space="preserve">s o buenas prácticas que podemos adoptar, a la vez que reafirmamos </w:t>
      </w:r>
      <w:r w:rsidR="000422F3">
        <w:t>lo que estamos haciendo bien.</w:t>
      </w:r>
    </w:p>
    <w:p w14:paraId="2358872A" w14:textId="6BAFB437" w:rsidR="00A23A92" w:rsidRDefault="00A23A92" w:rsidP="00A23A92">
      <w:pPr>
        <w:pStyle w:val="Ttulo4"/>
      </w:pPr>
      <w:bookmarkStart w:id="115" w:name="_Toc120450018"/>
      <w:r>
        <w:t>Conociendo a mi profe</w:t>
      </w:r>
      <w:bookmarkEnd w:id="115"/>
    </w:p>
    <w:p w14:paraId="4EA18556" w14:textId="01A678A5" w:rsidR="00173F01" w:rsidRDefault="00CF185A" w:rsidP="00173F01">
      <w:r>
        <w:tab/>
        <w:t xml:space="preserve">Para una institución humanista como lo es el Centro Educativo Mi Nueva Generación, es importante </w:t>
      </w:r>
      <w:r w:rsidR="0082612E">
        <w:t>que todos sus miembros se reconozcan entre ellos como seres humanos iguales en derechos, deberes, capacidades, sentimientos y emociones, sin embargo, muchas veces, quien es menos visible en estos aspectos son los</w:t>
      </w:r>
      <w:r w:rsidR="008B6AB6">
        <w:t>/las docentes, pues los alumnos las visualizan como</w:t>
      </w:r>
      <w:r w:rsidR="001E61D2">
        <w:t xml:space="preserve"> </w:t>
      </w:r>
      <w:r w:rsidR="008B6AB6">
        <w:t>figuras que lideran e inspiran respeto y admiración</w:t>
      </w:r>
      <w:r w:rsidR="00595E94">
        <w:t>, como unos segundos padres</w:t>
      </w:r>
      <w:r w:rsidR="008B6AB6">
        <w:t>; los padres de familia las identifican como un</w:t>
      </w:r>
      <w:r w:rsidR="001E61D2">
        <w:t>a</w:t>
      </w:r>
      <w:r w:rsidR="008B6AB6">
        <w:t xml:space="preserve"> guía para sus hijos, y las directivas como empleados o compañeros</w:t>
      </w:r>
      <w:r w:rsidR="00595E94">
        <w:t xml:space="preserve">, ignorando la mayoría de las veces </w:t>
      </w:r>
      <w:r w:rsidR="001E61D2">
        <w:t>que los docentes son también seres humanos</w:t>
      </w:r>
      <w:r w:rsidR="00197115">
        <w:t xml:space="preserve">, que </w:t>
      </w:r>
      <w:r w:rsidR="006E00F3">
        <w:t>también son hijos, también son padres</w:t>
      </w:r>
      <w:r w:rsidR="00153D9D">
        <w:t xml:space="preserve"> e incluso directivos o jefes de sus hogares, y por tanto comparten nuestras mismos sentimientos y emociones, y requieren el mismo apoyo</w:t>
      </w:r>
      <w:r w:rsidR="0037167A">
        <w:t xml:space="preserve"> y comprensión. </w:t>
      </w:r>
    </w:p>
    <w:p w14:paraId="6A6F0FD4" w14:textId="790EACD0" w:rsidR="0037167A" w:rsidRPr="00173F01" w:rsidRDefault="0037167A" w:rsidP="00173F01">
      <w:r>
        <w:tab/>
        <w:t>Es por esta razón, que partiendo del valor de la empatía que nos caracteriza, abrimos el espacio Conociendo a mi profe</w:t>
      </w:r>
      <w:r w:rsidR="007F55D9">
        <w:t>,</w:t>
      </w:r>
      <w:r w:rsidR="00B12D98">
        <w:t xml:space="preserve"> que se lleva a cabo el primer trimestre del año, y en el cual </w:t>
      </w:r>
      <w:r w:rsidR="007F55D9">
        <w:t xml:space="preserve">cada docente se muestra como un ser humano, presentando a </w:t>
      </w:r>
      <w:r w:rsidR="00093EF0">
        <w:t xml:space="preserve">su familia y </w:t>
      </w:r>
      <w:r w:rsidR="007F55D9">
        <w:t xml:space="preserve">contando a los </w:t>
      </w:r>
      <w:r w:rsidR="00A33EAA">
        <w:t>padres de familia, alumnos y directivas</w:t>
      </w:r>
      <w:r w:rsidR="007F55D9">
        <w:t>, cuales son</w:t>
      </w:r>
      <w:r w:rsidR="00A33EAA">
        <w:t xml:space="preserve"> </w:t>
      </w:r>
      <w:r w:rsidR="00093EF0">
        <w:t xml:space="preserve">sus </w:t>
      </w:r>
      <w:r w:rsidR="00A33EAA">
        <w:t>anhelos</w:t>
      </w:r>
      <w:r w:rsidR="007F55D9">
        <w:t xml:space="preserve">, </w:t>
      </w:r>
      <w:r w:rsidR="00A33EAA">
        <w:t>metas</w:t>
      </w:r>
      <w:r w:rsidR="007F55D9">
        <w:t xml:space="preserve"> y propósitos para ese año. Así, buscamos que entre todos ayudemos a materializar esos sueño</w:t>
      </w:r>
      <w:r w:rsidR="0054010F">
        <w:t>s.</w:t>
      </w:r>
    </w:p>
    <w:p w14:paraId="279B91AB" w14:textId="63A4E782" w:rsidR="00BA2E99" w:rsidRDefault="00434169" w:rsidP="00434169">
      <w:pPr>
        <w:pStyle w:val="Ttulo4"/>
      </w:pPr>
      <w:bookmarkStart w:id="116" w:name="_Toc120450019"/>
      <w:r>
        <w:lastRenderedPageBreak/>
        <w:t>Cooperación Interinstitucional</w:t>
      </w:r>
      <w:bookmarkEnd w:id="116"/>
    </w:p>
    <w:p w14:paraId="5F4D010D" w14:textId="77777777" w:rsidR="00DA0C05" w:rsidRDefault="0054010F" w:rsidP="00E7093D">
      <w:pPr>
        <w:ind w:firstLine="720"/>
      </w:pPr>
      <w:r>
        <w:t xml:space="preserve">El Centro Educativo Mi Nueva Generación tiene como uno de sus principios la solidaridad, es por esta razón que </w:t>
      </w:r>
      <w:r w:rsidR="00E7093D">
        <w:t xml:space="preserve">abre sus puertas para el </w:t>
      </w:r>
      <w:r w:rsidR="00235B72">
        <w:t xml:space="preserve">acompañamiento y fortalecimiento a otras instituciones y organizaciones </w:t>
      </w:r>
      <w:r w:rsidR="00E7093D">
        <w:t xml:space="preserve">del sector educativo que deseen vincularse en el propósito de formar una mejor sociedad </w:t>
      </w:r>
      <w:r w:rsidR="00123723">
        <w:t xml:space="preserve">combatiendo </w:t>
      </w:r>
      <w:r w:rsidR="00235B72">
        <w:t>las actitudes discriminatorias</w:t>
      </w:r>
      <w:r w:rsidR="00DA0C05">
        <w:t>, respetando la diversidad y</w:t>
      </w:r>
      <w:r w:rsidR="00123723">
        <w:t xml:space="preserve"> </w:t>
      </w:r>
      <w:r w:rsidR="00DA0C05">
        <w:t xml:space="preserve">practicando la </w:t>
      </w:r>
      <w:r w:rsidR="00235B72">
        <w:t>inclusión</w:t>
      </w:r>
      <w:r w:rsidR="00DA0C05">
        <w:t>.</w:t>
      </w:r>
    </w:p>
    <w:p w14:paraId="163019B3" w14:textId="00474836" w:rsidR="00BA2E99" w:rsidRDefault="00DA0C05" w:rsidP="00E7093D">
      <w:pPr>
        <w:ind w:firstLine="720"/>
      </w:pPr>
      <w:r>
        <w:t xml:space="preserve">A demás, en aras de garantizar el derecho a la Educación de los niños, </w:t>
      </w:r>
      <w:r w:rsidR="00AC1CE8">
        <w:t>hemos</w:t>
      </w:r>
      <w:r>
        <w:t xml:space="preserve"> firmado </w:t>
      </w:r>
      <w:r w:rsidR="00AC1CE8">
        <w:t xml:space="preserve">acuerdos </w:t>
      </w:r>
      <w:r>
        <w:t xml:space="preserve">de cooperación interinstitucional con </w:t>
      </w:r>
      <w:r w:rsidR="00AC1CE8">
        <w:t xml:space="preserve">el </w:t>
      </w:r>
      <w:r>
        <w:t xml:space="preserve"> Centro Educativo XXXXXXX, que garantizan que los niños egresados del grado Transición de la Institución puedan continuar su proceso formativo en esa institución.</w:t>
      </w:r>
    </w:p>
    <w:p w14:paraId="49795F31" w14:textId="77777777" w:rsidR="00BA2E99" w:rsidRDefault="00235B72">
      <w:r>
        <w:rPr>
          <w:b/>
        </w:rPr>
        <w:t>5.2.5 Acciones en seguridad.</w:t>
      </w:r>
      <w:r>
        <w:t xml:space="preserve"> </w:t>
      </w:r>
    </w:p>
    <w:p w14:paraId="5045BFF4" w14:textId="77777777" w:rsidR="00BA2E99" w:rsidRDefault="00235B72">
      <w:r>
        <w:t>Se entiende la seguridad escolar como el conjunto de condiciones, medidas y acciones enfocadas a la prevención y el autocuidado requerido para que los miembros de la comunidad educativa puedan realizar el ejercicio pleno de los derechos, libertades y obligaciones que les reconoce o les impone el ordenamiento jurídico interno y las normas internacionales, específicamente la Constitución Política y el Tratado Internacional de las Naciones Unidas “Convención sobre los Derechos del Niño”, bases sobre las cuales se ha construido la Ley General de Educación.</w:t>
      </w:r>
    </w:p>
    <w:p w14:paraId="1EE1D5B9" w14:textId="77777777" w:rsidR="00BA2E99" w:rsidRDefault="00235B72">
      <w:pPr>
        <w:spacing w:line="276" w:lineRule="auto"/>
        <w:rPr>
          <w:b/>
        </w:rPr>
      </w:pPr>
      <w:r>
        <w:br w:type="page"/>
      </w:r>
    </w:p>
    <w:p w14:paraId="58D0EB21" w14:textId="1A7F2710" w:rsidR="00BA2E99" w:rsidRDefault="001336D1" w:rsidP="00FF2407">
      <w:pPr>
        <w:pStyle w:val="Ttulo1"/>
        <w:rPr>
          <w:szCs w:val="22"/>
        </w:rPr>
      </w:pPr>
      <w:bookmarkStart w:id="117" w:name="_Toc120450020"/>
      <w:r>
        <w:rPr>
          <w:szCs w:val="22"/>
        </w:rPr>
        <w:lastRenderedPageBreak/>
        <w:t>Bibliografía</w:t>
      </w:r>
      <w:bookmarkEnd w:id="117"/>
    </w:p>
    <w:p w14:paraId="3B7C5519" w14:textId="47139158" w:rsidR="00285EFC" w:rsidRDefault="00862849">
      <w:pPr>
        <w:pBdr>
          <w:top w:val="nil"/>
          <w:left w:val="nil"/>
          <w:bottom w:val="nil"/>
          <w:right w:val="nil"/>
          <w:between w:val="nil"/>
        </w:pBdr>
        <w:spacing w:after="0"/>
        <w:ind w:left="720" w:hanging="720"/>
        <w:rPr>
          <w:color w:val="000000"/>
        </w:rPr>
      </w:pPr>
      <w:r>
        <w:t>Carretero, M. (1993). Constructivismo y Educación. España: Editorial Edelvives.</w:t>
      </w:r>
    </w:p>
    <w:p w14:paraId="2C1A848B" w14:textId="68706916" w:rsidR="00BA2E99" w:rsidRPr="00144E93" w:rsidRDefault="00235B72">
      <w:pPr>
        <w:pBdr>
          <w:top w:val="nil"/>
          <w:left w:val="nil"/>
          <w:bottom w:val="nil"/>
          <w:right w:val="nil"/>
          <w:between w:val="nil"/>
        </w:pBdr>
        <w:spacing w:after="0"/>
        <w:ind w:left="720" w:hanging="720"/>
        <w:rPr>
          <w:color w:val="000000"/>
        </w:rPr>
      </w:pPr>
      <w:r w:rsidRPr="00144E93">
        <w:rPr>
          <w:color w:val="000000"/>
        </w:rPr>
        <w:t xml:space="preserve">Congreso de Colombia. (1994). Ley general de educación (Ley 115 de 1994). </w:t>
      </w:r>
      <w:r w:rsidRPr="00144E93">
        <w:rPr>
          <w:i/>
          <w:color w:val="000000"/>
        </w:rPr>
        <w:t>vLex</w:t>
      </w:r>
      <w:r w:rsidRPr="00144E93">
        <w:rPr>
          <w:color w:val="000000"/>
        </w:rPr>
        <w:t>. Recuperado junio 29, 2022, a partir de https://vlex.com.co/vid/ley-expide-general-educacion-60003873</w:t>
      </w:r>
    </w:p>
    <w:p w14:paraId="105B8E08" w14:textId="77777777" w:rsidR="00BA2E99" w:rsidRPr="00144E93" w:rsidRDefault="00235B72">
      <w:pPr>
        <w:pBdr>
          <w:top w:val="nil"/>
          <w:left w:val="nil"/>
          <w:bottom w:val="nil"/>
          <w:right w:val="nil"/>
          <w:between w:val="nil"/>
        </w:pBdr>
        <w:spacing w:after="0"/>
        <w:ind w:left="720" w:hanging="720"/>
        <w:rPr>
          <w:color w:val="000000"/>
        </w:rPr>
      </w:pPr>
      <w:r w:rsidRPr="00144E93">
        <w:rPr>
          <w:color w:val="000000"/>
        </w:rPr>
        <w:t xml:space="preserve">Congreso de Colombia. (2016). Derecho del Bienestar Familiar [LEY_1804_2016]. Recuperado junio 29, 2022, a partir de </w:t>
      </w:r>
      <w:hyperlink r:id="rId46">
        <w:r w:rsidRPr="00144E93">
          <w:rPr>
            <w:color w:val="0000FF"/>
            <w:u w:val="single"/>
          </w:rPr>
          <w:t>https://www.icbf.gov.co/cargues/avance/docs/ley_1804_2016.htm</w:t>
        </w:r>
      </w:hyperlink>
    </w:p>
    <w:p w14:paraId="236491F7" w14:textId="77777777" w:rsidR="00BA2E99" w:rsidRPr="00144E93" w:rsidRDefault="00235B72">
      <w:pPr>
        <w:pBdr>
          <w:top w:val="nil"/>
          <w:left w:val="nil"/>
          <w:bottom w:val="nil"/>
          <w:right w:val="nil"/>
          <w:between w:val="nil"/>
        </w:pBdr>
        <w:spacing w:before="280" w:after="0"/>
        <w:ind w:left="720" w:hanging="720"/>
        <w:rPr>
          <w:rFonts w:eastAsia="Georgia"/>
          <w:color w:val="000000"/>
        </w:rPr>
      </w:pPr>
      <w:r w:rsidRPr="00144E93">
        <w:rPr>
          <w:rFonts w:eastAsia="Georgia"/>
          <w:color w:val="000000"/>
        </w:rPr>
        <w:t>EduImpulsa. (2019, noviembre 19). </w:t>
      </w:r>
      <w:r w:rsidRPr="00144E93">
        <w:rPr>
          <w:rFonts w:eastAsia="Georgia"/>
          <w:i/>
          <w:color w:val="000000"/>
        </w:rPr>
        <w:t>LA TEORÍA SOCIOCULTURAL DE VIGOTSKY</w:t>
      </w:r>
      <w:r w:rsidRPr="00144E93">
        <w:rPr>
          <w:rFonts w:eastAsia="Georgia"/>
          <w:color w:val="000000"/>
        </w:rPr>
        <w:t>. Eduimpulsa. https://eduimpulsa.com/la-teoria-sociocultural-de-vigotsky/</w:t>
      </w:r>
    </w:p>
    <w:p w14:paraId="64406807" w14:textId="5F377527" w:rsidR="00BA2E99" w:rsidRDefault="00235B72">
      <w:pPr>
        <w:pBdr>
          <w:top w:val="nil"/>
          <w:left w:val="nil"/>
          <w:bottom w:val="nil"/>
          <w:right w:val="nil"/>
          <w:between w:val="nil"/>
        </w:pBdr>
        <w:spacing w:before="280" w:after="0"/>
        <w:ind w:left="720" w:hanging="720"/>
        <w:rPr>
          <w:rFonts w:eastAsia="Georgia"/>
          <w:color w:val="000000"/>
        </w:rPr>
      </w:pPr>
      <w:r w:rsidRPr="00144E93">
        <w:rPr>
          <w:rFonts w:eastAsia="Georgia"/>
          <w:color w:val="000000"/>
        </w:rPr>
        <w:t>Educacionl, A. L., Anda, W., Rodríguezarocho, C., &amp; Arocho, W. C. R. (s/f). </w:t>
      </w:r>
      <w:r w:rsidRPr="00144E93">
        <w:rPr>
          <w:rFonts w:eastAsia="Georgia"/>
          <w:i/>
          <w:color w:val="000000"/>
        </w:rPr>
        <w:t>Revista Latinoamericana de Psicología</w:t>
      </w:r>
      <w:r w:rsidRPr="00144E93">
        <w:rPr>
          <w:rFonts w:eastAsia="Georgia"/>
          <w:color w:val="000000"/>
        </w:rPr>
        <w:t xml:space="preserve">. Redalyc.org. Recuperado el 7 de julio de 2022, de </w:t>
      </w:r>
      <w:hyperlink r:id="rId47" w:history="1">
        <w:r w:rsidR="0051329F" w:rsidRPr="003E0B54">
          <w:rPr>
            <w:rStyle w:val="Hipervnculo"/>
            <w:rFonts w:eastAsia="Georgia"/>
          </w:rPr>
          <w:t>https://www.redalyc.org/pdf/805/80531304.pdf</w:t>
        </w:r>
      </w:hyperlink>
    </w:p>
    <w:p w14:paraId="5906FCBD" w14:textId="173DA719" w:rsidR="0051329F" w:rsidRPr="00144E93" w:rsidRDefault="0051329F">
      <w:pPr>
        <w:pBdr>
          <w:top w:val="nil"/>
          <w:left w:val="nil"/>
          <w:bottom w:val="nil"/>
          <w:right w:val="nil"/>
          <w:between w:val="nil"/>
        </w:pBdr>
        <w:spacing w:before="280" w:after="0"/>
        <w:ind w:left="720" w:hanging="720"/>
        <w:rPr>
          <w:rFonts w:eastAsia="Georgia"/>
          <w:color w:val="000000"/>
        </w:rPr>
      </w:pPr>
      <w:r>
        <w:t>Frida, D. B. (2010). Estrategias docentes para un aprendizaje significativo. Díaz Barriga Frida.2010.</w:t>
      </w:r>
    </w:p>
    <w:p w14:paraId="5AF073E9" w14:textId="77777777" w:rsidR="00BA2E99" w:rsidRPr="00144E93" w:rsidRDefault="00235B72">
      <w:pPr>
        <w:pBdr>
          <w:top w:val="nil"/>
          <w:left w:val="nil"/>
          <w:bottom w:val="nil"/>
          <w:right w:val="nil"/>
          <w:between w:val="nil"/>
        </w:pBdr>
        <w:spacing w:before="280" w:after="0"/>
        <w:ind w:left="720" w:hanging="720"/>
        <w:rPr>
          <w:rFonts w:eastAsia="Georgia"/>
          <w:color w:val="000000"/>
        </w:rPr>
      </w:pPr>
      <w:r w:rsidRPr="00144E93">
        <w:rPr>
          <w:rFonts w:eastAsia="Georgia"/>
          <w:color w:val="000000"/>
        </w:rPr>
        <w:t>Guilar, M. E. (2009). Las ideas de Bruner: “de la revolución cognitiva” a la “revolución cultural”. </w:t>
      </w:r>
      <w:r w:rsidRPr="00144E93">
        <w:rPr>
          <w:rFonts w:eastAsia="Georgia"/>
          <w:i/>
          <w:color w:val="000000"/>
        </w:rPr>
        <w:t>EDUCERE</w:t>
      </w:r>
      <w:r w:rsidRPr="00144E93">
        <w:rPr>
          <w:rFonts w:eastAsia="Georgia"/>
          <w:color w:val="000000"/>
        </w:rPr>
        <w:t>, </w:t>
      </w:r>
      <w:r w:rsidRPr="00144E93">
        <w:rPr>
          <w:rFonts w:eastAsia="Georgia"/>
          <w:i/>
          <w:color w:val="000000"/>
        </w:rPr>
        <w:t>13</w:t>
      </w:r>
      <w:r w:rsidRPr="00144E93">
        <w:rPr>
          <w:rFonts w:eastAsia="Georgia"/>
          <w:color w:val="000000"/>
        </w:rPr>
        <w:t>(44), 235–241. https://www.redalyc.org/articulo.oa?id=35614571028</w:t>
      </w:r>
    </w:p>
    <w:p w14:paraId="04B047B1" w14:textId="1265503C" w:rsidR="007B64FD" w:rsidRDefault="007B64FD" w:rsidP="001215DD">
      <w:pPr>
        <w:pBdr>
          <w:top w:val="nil"/>
          <w:left w:val="nil"/>
          <w:bottom w:val="nil"/>
          <w:right w:val="nil"/>
          <w:between w:val="nil"/>
        </w:pBdr>
        <w:spacing w:before="280" w:after="0"/>
        <w:ind w:left="709" w:hanging="709"/>
      </w:pPr>
      <w:r>
        <w:t>Hoyos Regino, Santander, Hoyos Regino, Paulina Esther, Cabas Valle, Horacio Alfredo. Currículo y Planeación Educativa. Cooperativa Editorial Magisterio. Bogotá. D.C. 2004. pág. 49.</w:t>
      </w:r>
    </w:p>
    <w:p w14:paraId="53C3C64B" w14:textId="1FBDE400" w:rsidR="00163C96" w:rsidRDefault="00163C96" w:rsidP="001215DD">
      <w:pPr>
        <w:pBdr>
          <w:top w:val="nil"/>
          <w:left w:val="nil"/>
          <w:bottom w:val="nil"/>
          <w:right w:val="nil"/>
          <w:between w:val="nil"/>
        </w:pBdr>
        <w:spacing w:before="280" w:after="0"/>
        <w:ind w:left="709" w:hanging="709"/>
      </w:pPr>
      <w:r>
        <w:t>ICFES. (2002). Flexibilidad y educación superior en Colombia. Bogotá: ICFES.</w:t>
      </w:r>
    </w:p>
    <w:p w14:paraId="763EC168" w14:textId="2DD76E79" w:rsidR="0050020A" w:rsidRPr="00144E93" w:rsidRDefault="0050020A" w:rsidP="0050020A">
      <w:pPr>
        <w:pBdr>
          <w:top w:val="nil"/>
          <w:left w:val="nil"/>
          <w:bottom w:val="nil"/>
          <w:right w:val="nil"/>
          <w:between w:val="nil"/>
        </w:pBdr>
        <w:spacing w:after="0"/>
        <w:ind w:left="567" w:hanging="567"/>
        <w:rPr>
          <w:color w:val="000000"/>
        </w:rPr>
      </w:pPr>
      <w:r w:rsidRPr="00144E93">
        <w:rPr>
          <w:color w:val="000000"/>
        </w:rPr>
        <w:lastRenderedPageBreak/>
        <w:t xml:space="preserve">Martínez Iñiguez, J. E., Tobón, S., López Ramírez, E., y Manzanilla Granados, H. M. (2020). Calidad educativa : un estudio documental desde una perspectiva socioformativa. </w:t>
      </w:r>
      <w:r w:rsidRPr="00144E93">
        <w:rPr>
          <w:i/>
          <w:color w:val="000000"/>
        </w:rPr>
        <w:t>Latinoamericana de Estudios Educativos</w:t>
      </w:r>
      <w:r w:rsidRPr="00144E93">
        <w:rPr>
          <w:color w:val="000000"/>
        </w:rPr>
        <w:t xml:space="preserve">, </w:t>
      </w:r>
      <w:r w:rsidRPr="00144E93">
        <w:rPr>
          <w:i/>
          <w:color w:val="000000"/>
        </w:rPr>
        <w:t>16</w:t>
      </w:r>
      <w:r w:rsidRPr="00144E93">
        <w:rPr>
          <w:color w:val="000000"/>
        </w:rPr>
        <w:t xml:space="preserve">(1), 233-258. Recuperado a partir de </w:t>
      </w:r>
      <w:hyperlink r:id="rId48" w:history="1">
        <w:r w:rsidRPr="003E0B54">
          <w:rPr>
            <w:rStyle w:val="Hipervnculo"/>
          </w:rPr>
          <w:t>https://revistasojs.ucaldas.edu.co/index.php/latinoamericana/article/view/2296</w:t>
        </w:r>
      </w:hyperlink>
      <w:r>
        <w:rPr>
          <w:color w:val="000000"/>
        </w:rPr>
        <w:t xml:space="preserve"> </w:t>
      </w:r>
    </w:p>
    <w:p w14:paraId="7EE94F62" w14:textId="79BF3E88" w:rsidR="00BC3798" w:rsidRDefault="00BC3798" w:rsidP="0050020A">
      <w:pPr>
        <w:pBdr>
          <w:top w:val="nil"/>
          <w:left w:val="nil"/>
          <w:bottom w:val="nil"/>
          <w:right w:val="nil"/>
          <w:between w:val="nil"/>
        </w:pBdr>
        <w:spacing w:before="280" w:after="0"/>
        <w:ind w:left="567" w:hanging="567"/>
      </w:pPr>
      <w:r>
        <w:t>MINISTERIO DE EDUCACIÓN NACIONAL. Mejorar la Calidad de la Educación en todos</w:t>
      </w:r>
      <w:r>
        <w:t xml:space="preserve"> </w:t>
      </w:r>
      <w:r>
        <w:t xml:space="preserve">los Niveles. Disponible en </w:t>
      </w:r>
      <w:hyperlink r:id="rId49" w:history="1">
        <w:r w:rsidRPr="003E0B54">
          <w:rPr>
            <w:rStyle w:val="Hipervnculo"/>
          </w:rPr>
          <w:t>http://www.mineducacion.gov.co/1621/article278740.html</w:t>
        </w:r>
      </w:hyperlink>
    </w:p>
    <w:p w14:paraId="0AFBD7D7" w14:textId="47984B98" w:rsidR="00BC3798" w:rsidRDefault="0075219A" w:rsidP="0050020A">
      <w:pPr>
        <w:pBdr>
          <w:top w:val="nil"/>
          <w:left w:val="nil"/>
          <w:bottom w:val="nil"/>
          <w:right w:val="nil"/>
          <w:between w:val="nil"/>
        </w:pBdr>
        <w:spacing w:before="280" w:after="0"/>
        <w:ind w:left="567" w:hanging="567"/>
      </w:pPr>
      <w:r>
        <w:t>MINISTERIO DE EDUCACIÓN NACIONAL. Ley General de Educación 115 de 1994.</w:t>
      </w:r>
      <w:r>
        <w:t xml:space="preserve"> </w:t>
      </w:r>
      <w:r>
        <w:t xml:space="preserve">Disponible en: </w:t>
      </w:r>
      <w:hyperlink r:id="rId50" w:history="1">
        <w:r w:rsidRPr="003E0B54">
          <w:rPr>
            <w:rStyle w:val="Hipervnculo"/>
          </w:rPr>
          <w:t>http://www.mineducacion.gov.co/1621/articles85906_archivo_pdf.pdf</w:t>
        </w:r>
      </w:hyperlink>
      <w:r>
        <w:t xml:space="preserve"> </w:t>
      </w:r>
      <w:r>
        <w:t>consultado el 3 de noviembre de 2015</w:t>
      </w:r>
      <w:r>
        <w:t>.</w:t>
      </w:r>
    </w:p>
    <w:p w14:paraId="3898DF3C" w14:textId="4F472D22" w:rsidR="0075219A" w:rsidRDefault="0075219A" w:rsidP="0050020A">
      <w:pPr>
        <w:pBdr>
          <w:top w:val="nil"/>
          <w:left w:val="nil"/>
          <w:bottom w:val="nil"/>
          <w:right w:val="nil"/>
          <w:between w:val="nil"/>
        </w:pBdr>
        <w:spacing w:before="280" w:after="0"/>
        <w:ind w:left="567" w:hanging="567"/>
      </w:pPr>
      <w:r>
        <w:t>MINISTERIO DE EDUCACIÓN NACIONAL. Subdirección de Desarrollo Sectorial.</w:t>
      </w:r>
      <w:r>
        <w:t xml:space="preserve"> </w:t>
      </w:r>
      <w:r>
        <w:t>Resumen de Indicadores de Educación Superior. Fecha de actualización: Agosto 20 de</w:t>
      </w:r>
      <w:r w:rsidR="00F74DB9">
        <w:t xml:space="preserve"> </w:t>
      </w:r>
      <w:r>
        <w:t>2013. Disponible en:</w:t>
      </w:r>
      <w:r w:rsidR="00F74DB9">
        <w:t xml:space="preserve"> </w:t>
      </w:r>
      <w:hyperlink r:id="rId51" w:history="1">
        <w:r w:rsidR="00F74DB9" w:rsidRPr="003E0B54">
          <w:rPr>
            <w:rStyle w:val="Hipervnculo"/>
          </w:rPr>
          <w:t>h</w:t>
        </w:r>
        <w:r w:rsidR="00F74DB9" w:rsidRPr="003E0B54">
          <w:rPr>
            <w:rStyle w:val="Hipervnculo"/>
          </w:rPr>
          <w:t>ttp://www.mineducacion.gov.co/sistemasdeinformacion/1735/article212350.html</w:t>
        </w:r>
      </w:hyperlink>
      <w:r>
        <w:t>.</w:t>
      </w:r>
      <w:r w:rsidR="00F74DB9">
        <w:t xml:space="preserve"> </w:t>
      </w:r>
    </w:p>
    <w:p w14:paraId="6E3B9ADD" w14:textId="6952B5A6" w:rsidR="00B822AB" w:rsidRDefault="00B822AB" w:rsidP="0050020A">
      <w:pPr>
        <w:pBdr>
          <w:top w:val="nil"/>
          <w:left w:val="nil"/>
          <w:bottom w:val="nil"/>
          <w:right w:val="nil"/>
          <w:between w:val="nil"/>
        </w:pBdr>
        <w:spacing w:before="280" w:after="0"/>
        <w:ind w:left="567" w:hanging="567"/>
      </w:pPr>
      <w:r>
        <w:t>MINISTERIO DE EDUCACIÓN NACIONAL. “Lineamientos para solicitud, otorgamiento y</w:t>
      </w:r>
      <w:r>
        <w:t xml:space="preserve"> </w:t>
      </w:r>
      <w:r>
        <w:t>renovación de registro calificado. Programas de pregrado y posgrado”. Noviembre de</w:t>
      </w:r>
      <w:r>
        <w:t xml:space="preserve"> </w:t>
      </w:r>
      <w:r>
        <w:t>2013</w:t>
      </w:r>
      <w:r>
        <w:t>.</w:t>
      </w:r>
      <w:r>
        <w:t xml:space="preserve"> </w:t>
      </w:r>
    </w:p>
    <w:p w14:paraId="6016338A" w14:textId="230F8DF2" w:rsidR="00B822AB" w:rsidRDefault="00B822AB" w:rsidP="0050020A">
      <w:pPr>
        <w:pBdr>
          <w:top w:val="nil"/>
          <w:left w:val="nil"/>
          <w:bottom w:val="nil"/>
          <w:right w:val="nil"/>
          <w:between w:val="nil"/>
        </w:pBdr>
        <w:spacing w:before="280" w:after="0"/>
        <w:ind w:left="567" w:hanging="567"/>
      </w:pPr>
      <w:r>
        <w:t>MINISTERIO DE EDUCACIÓN NACIONAL. Ley 30 de 1992. Por la cual se organiza el servicio público de la Educación Superior. Disponible en:</w:t>
      </w:r>
      <w:r>
        <w:t xml:space="preserve"> </w:t>
      </w:r>
      <w:r>
        <w:t xml:space="preserve"> </w:t>
      </w:r>
      <w:hyperlink r:id="rId52" w:history="1">
        <w:r w:rsidRPr="003E0B54">
          <w:rPr>
            <w:rStyle w:val="Hipervnculo"/>
          </w:rPr>
          <w:t>http://www.mineducacion.gov.co/1621/article-86437.html</w:t>
        </w:r>
      </w:hyperlink>
      <w:r>
        <w:t xml:space="preserve"> </w:t>
      </w:r>
      <w:r>
        <w:t xml:space="preserve"> </w:t>
      </w:r>
    </w:p>
    <w:p w14:paraId="5A910327" w14:textId="060E8AF5" w:rsidR="00D13C99" w:rsidRDefault="00B822AB" w:rsidP="0050020A">
      <w:pPr>
        <w:pBdr>
          <w:top w:val="nil"/>
          <w:left w:val="nil"/>
          <w:bottom w:val="nil"/>
          <w:right w:val="nil"/>
          <w:between w:val="nil"/>
        </w:pBdr>
        <w:spacing w:before="280" w:after="0"/>
        <w:ind w:left="567" w:hanging="567"/>
      </w:pPr>
      <w:r>
        <w:lastRenderedPageBreak/>
        <w:t xml:space="preserve">MINISTERIO DE EDUCACIÓN NACIONAL. La Flexibilidad Curricular. Disponible en: </w:t>
      </w:r>
      <w:hyperlink r:id="rId53" w:history="1">
        <w:r w:rsidR="00D13C99" w:rsidRPr="003E0B54">
          <w:rPr>
            <w:rStyle w:val="Hipervnculo"/>
          </w:rPr>
          <w:t>http://www.mineducacion.gov.co/1621/article-82793.html</w:t>
        </w:r>
      </w:hyperlink>
      <w:r>
        <w:t>.</w:t>
      </w:r>
      <w:r w:rsidR="00D13C99">
        <w:t xml:space="preserve"> </w:t>
      </w:r>
      <w:r>
        <w:t xml:space="preserve">Consultado en Agosto 11 de 2014 </w:t>
      </w:r>
    </w:p>
    <w:p w14:paraId="252038D4" w14:textId="77777777" w:rsidR="00F04A57" w:rsidRDefault="00F04A57">
      <w:pPr>
        <w:pBdr>
          <w:top w:val="nil"/>
          <w:left w:val="nil"/>
          <w:bottom w:val="nil"/>
          <w:right w:val="nil"/>
          <w:between w:val="nil"/>
        </w:pBdr>
        <w:spacing w:after="0"/>
        <w:ind w:left="720" w:hanging="720"/>
      </w:pPr>
    </w:p>
    <w:p w14:paraId="658394D7" w14:textId="19B9E8D9" w:rsidR="00BA2E99" w:rsidRDefault="00BF6476">
      <w:pPr>
        <w:pBdr>
          <w:top w:val="nil"/>
          <w:left w:val="nil"/>
          <w:bottom w:val="nil"/>
          <w:right w:val="nil"/>
          <w:between w:val="nil"/>
        </w:pBdr>
        <w:spacing w:after="0"/>
        <w:ind w:left="720" w:hanging="720"/>
        <w:rPr>
          <w:color w:val="000000"/>
        </w:rPr>
      </w:pPr>
      <w:r>
        <w:t>Piaget, J. (1979). Adaptación vital y psicológica de la inteligencia. Ediciones Siglo XXI.</w:t>
      </w:r>
      <w:r w:rsidR="00235B72" w:rsidRPr="00144E93">
        <w:rPr>
          <w:color w:val="000000"/>
        </w:rPr>
        <w:t xml:space="preserve">Quintal Berny, A., y Bolaños-Arias, G. (2021). Educación por competencias con enfoque socioformativo y su impacto en el desarrollo social sostenible. </w:t>
      </w:r>
      <w:r w:rsidR="00235B72" w:rsidRPr="00144E93">
        <w:rPr>
          <w:i/>
          <w:color w:val="000000"/>
        </w:rPr>
        <w:t>Ecocience International Journal</w:t>
      </w:r>
      <w:r w:rsidR="00235B72" w:rsidRPr="00144E93">
        <w:rPr>
          <w:color w:val="000000"/>
        </w:rPr>
        <w:t xml:space="preserve">, </w:t>
      </w:r>
      <w:r w:rsidR="00235B72" w:rsidRPr="00144E93">
        <w:rPr>
          <w:i/>
          <w:color w:val="000000"/>
        </w:rPr>
        <w:t>3</w:t>
      </w:r>
      <w:r w:rsidR="00235B72" w:rsidRPr="00144E93">
        <w:rPr>
          <w:color w:val="000000"/>
        </w:rPr>
        <w:t>(4), 39-48. doi:10.35766/ecocience.21.3.4.3</w:t>
      </w:r>
    </w:p>
    <w:p w14:paraId="0C2683D5" w14:textId="77777777" w:rsidR="0050020A" w:rsidRPr="00144E93" w:rsidRDefault="0050020A">
      <w:pPr>
        <w:pBdr>
          <w:top w:val="nil"/>
          <w:left w:val="nil"/>
          <w:bottom w:val="nil"/>
          <w:right w:val="nil"/>
          <w:between w:val="nil"/>
        </w:pBdr>
        <w:spacing w:after="0"/>
        <w:ind w:left="720" w:hanging="720"/>
        <w:rPr>
          <w:color w:val="000000"/>
        </w:rPr>
      </w:pPr>
    </w:p>
    <w:p w14:paraId="7512F83F" w14:textId="77777777" w:rsidR="00BA2E99" w:rsidRPr="00144E93" w:rsidRDefault="00235B72">
      <w:pPr>
        <w:pBdr>
          <w:top w:val="nil"/>
          <w:left w:val="nil"/>
          <w:bottom w:val="nil"/>
          <w:right w:val="nil"/>
          <w:between w:val="nil"/>
        </w:pBdr>
        <w:spacing w:after="0"/>
        <w:ind w:left="720" w:hanging="720"/>
        <w:rPr>
          <w:color w:val="000000"/>
        </w:rPr>
      </w:pPr>
      <w:r w:rsidRPr="00144E93">
        <w:rPr>
          <w:color w:val="000000"/>
        </w:rPr>
        <w:t xml:space="preserve">Ruvalcaba-Romero y Fuerte. (2017). Competencias socioemocionales como predictoras de conductas prosociales y clima escolar positivo en adolescentes. </w:t>
      </w:r>
      <w:r w:rsidRPr="00144E93">
        <w:rPr>
          <w:i/>
          <w:color w:val="000000"/>
        </w:rPr>
        <w:t>Revista Interuniversitaria de Formacin del Profesorado</w:t>
      </w:r>
      <w:r w:rsidRPr="00144E93">
        <w:rPr>
          <w:color w:val="000000"/>
        </w:rPr>
        <w:t xml:space="preserve">, </w:t>
      </w:r>
      <w:r w:rsidRPr="00144E93">
        <w:rPr>
          <w:i/>
          <w:color w:val="000000"/>
        </w:rPr>
        <w:t>88</w:t>
      </w:r>
      <w:r w:rsidRPr="00144E93">
        <w:rPr>
          <w:color w:val="000000"/>
        </w:rPr>
        <w:t>(31 SRC-BaiduScholar), 77-90.</w:t>
      </w:r>
    </w:p>
    <w:p w14:paraId="73CA912E" w14:textId="77777777" w:rsidR="00BA2E99" w:rsidRPr="00144E93" w:rsidRDefault="00235B72">
      <w:pPr>
        <w:pBdr>
          <w:top w:val="nil"/>
          <w:left w:val="nil"/>
          <w:bottom w:val="nil"/>
          <w:right w:val="nil"/>
          <w:between w:val="nil"/>
        </w:pBdr>
        <w:spacing w:before="280" w:after="0"/>
        <w:ind w:left="720" w:hanging="720"/>
        <w:rPr>
          <w:rFonts w:eastAsia="Georgia"/>
          <w:color w:val="000000"/>
        </w:rPr>
      </w:pPr>
      <w:r w:rsidRPr="00144E93">
        <w:rPr>
          <w:rFonts w:eastAsia="Georgia"/>
          <w:color w:val="000000"/>
        </w:rPr>
        <w:t>Salas, C., Lupita, A., &amp; Completo, N. (s/f). </w:t>
      </w:r>
      <w:r w:rsidRPr="00144E93">
        <w:rPr>
          <w:rFonts w:eastAsia="Georgia"/>
          <w:i/>
          <w:color w:val="000000"/>
        </w:rPr>
        <w:t>Cómo citar el artículo</w:t>
      </w:r>
      <w:r w:rsidRPr="00144E93">
        <w:rPr>
          <w:rFonts w:eastAsia="Georgia"/>
          <w:color w:val="000000"/>
        </w:rPr>
        <w:t>. Redalyc.org. Recuperado el 7 de julio de 2022, de https://www.redalyc.org/pdf/440/44025206.pdf</w:t>
      </w:r>
    </w:p>
    <w:p w14:paraId="3D307B23" w14:textId="77777777" w:rsidR="00BA2E99" w:rsidRPr="00144E93" w:rsidRDefault="00BA2E99">
      <w:pPr>
        <w:pBdr>
          <w:top w:val="nil"/>
          <w:left w:val="nil"/>
          <w:bottom w:val="nil"/>
          <w:right w:val="nil"/>
          <w:between w:val="nil"/>
        </w:pBdr>
        <w:spacing w:after="0"/>
        <w:ind w:left="720" w:hanging="720"/>
        <w:rPr>
          <w:color w:val="000000"/>
        </w:rPr>
      </w:pPr>
    </w:p>
    <w:p w14:paraId="38AC00B6" w14:textId="77777777" w:rsidR="00BA2E99" w:rsidRPr="00144E93" w:rsidRDefault="00235B72">
      <w:pPr>
        <w:pBdr>
          <w:top w:val="nil"/>
          <w:left w:val="nil"/>
          <w:bottom w:val="nil"/>
          <w:right w:val="nil"/>
          <w:between w:val="nil"/>
        </w:pBdr>
        <w:spacing w:after="0"/>
        <w:ind w:left="720" w:hanging="720"/>
        <w:rPr>
          <w:color w:val="000000"/>
        </w:rPr>
      </w:pPr>
      <w:r w:rsidRPr="00144E93">
        <w:rPr>
          <w:color w:val="000000"/>
        </w:rPr>
        <w:t>UNESCO-SITEAL. (2017). Bases curriculares para la educación inicial y preescolar | SITEAL. Recuperado julio 1, 2022, a partir de https://siteal.iiep.unesco.org/bdnp/3178/bases-curriculares-educacion-inicial-preescolar</w:t>
      </w:r>
    </w:p>
    <w:p w14:paraId="085209B1" w14:textId="77777777" w:rsidR="00BA2E99" w:rsidRDefault="00BA2E99"/>
    <w:sectPr w:rsidR="00BA2E99" w:rsidSect="00D33F89">
      <w:headerReference w:type="even" r:id="rId54"/>
      <w:headerReference w:type="default" r:id="rId55"/>
      <w:footerReference w:type="even" r:id="rId56"/>
      <w:footerReference w:type="default" r:id="rId57"/>
      <w:headerReference w:type="first" r:id="rId58"/>
      <w:footerReference w:type="first" r:id="rId59"/>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DB45E" w14:textId="77777777" w:rsidR="008B5689" w:rsidRDefault="008B5689">
      <w:pPr>
        <w:spacing w:after="0" w:line="240" w:lineRule="auto"/>
      </w:pPr>
      <w:r>
        <w:separator/>
      </w:r>
    </w:p>
  </w:endnote>
  <w:endnote w:type="continuationSeparator" w:id="0">
    <w:p w14:paraId="7F358B80" w14:textId="77777777" w:rsidR="008B5689" w:rsidRDefault="008B5689">
      <w:pPr>
        <w:spacing w:after="0" w:line="240" w:lineRule="auto"/>
      </w:pPr>
      <w:r>
        <w:continuationSeparator/>
      </w:r>
    </w:p>
  </w:endnote>
  <w:endnote w:type="continuationNotice" w:id="1">
    <w:p w14:paraId="5CA2E98D" w14:textId="77777777" w:rsidR="008B5689" w:rsidRDefault="008B56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IBFont Serif Book">
    <w:panose1 w:val="020A0603050306020104"/>
    <w:charset w:val="00"/>
    <w:family w:val="roman"/>
    <w:pitch w:val="variable"/>
    <w:sig w:usb0="00000007" w:usb1="00000000" w:usb2="00000000" w:usb3="00000000" w:csb0="00000093" w:csb1="00000000"/>
  </w:font>
  <w:font w:name="Abadi Extra Light">
    <w:charset w:val="00"/>
    <w:family w:val="swiss"/>
    <w:pitch w:val="variable"/>
    <w:sig w:usb0="8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3693" w14:textId="77777777" w:rsidR="00BA2E99" w:rsidRDefault="00BA2E99">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0"/>
        <w:szCs w:val="20"/>
        <w:lang w:val="es-ES"/>
      </w:rPr>
      <w:id w:val="-498725884"/>
      <w:docPartObj>
        <w:docPartGallery w:val="Page Numbers (Bottom of Page)"/>
        <w:docPartUnique/>
      </w:docPartObj>
    </w:sdtPr>
    <w:sdtEndPr>
      <w:rPr>
        <w:lang w:val="es-MX"/>
      </w:rPr>
    </w:sdtEndPr>
    <w:sdtContent>
      <w:p w14:paraId="2614C14D" w14:textId="48A80710" w:rsidR="000C0A6E" w:rsidRPr="000C0A6E" w:rsidRDefault="000C0A6E">
        <w:pPr>
          <w:pStyle w:val="Piedepgina"/>
          <w:jc w:val="right"/>
          <w:rPr>
            <w:rFonts w:asciiTheme="majorHAnsi" w:eastAsiaTheme="majorEastAsia" w:hAnsiTheme="majorHAnsi" w:cstheme="majorBidi"/>
            <w:sz w:val="20"/>
            <w:szCs w:val="20"/>
          </w:rPr>
        </w:pPr>
        <w:r w:rsidRPr="000C0A6E">
          <w:rPr>
            <w:rFonts w:asciiTheme="majorHAnsi" w:eastAsiaTheme="majorEastAsia" w:hAnsiTheme="majorHAnsi" w:cstheme="majorBidi"/>
            <w:sz w:val="20"/>
            <w:szCs w:val="20"/>
            <w:lang w:val="es-ES"/>
          </w:rPr>
          <w:t xml:space="preserve">pág. </w:t>
        </w:r>
        <w:r w:rsidRPr="000C0A6E">
          <w:rPr>
            <w:rFonts w:asciiTheme="minorHAnsi" w:hAnsiTheme="minorHAnsi" w:cs="Times New Roman"/>
            <w:sz w:val="16"/>
            <w:szCs w:val="16"/>
          </w:rPr>
          <w:fldChar w:fldCharType="begin"/>
        </w:r>
        <w:r w:rsidRPr="000C0A6E">
          <w:rPr>
            <w:sz w:val="16"/>
            <w:szCs w:val="16"/>
          </w:rPr>
          <w:instrText>PAGE    \* MERGEFORMAT</w:instrText>
        </w:r>
        <w:r w:rsidRPr="000C0A6E">
          <w:rPr>
            <w:rFonts w:asciiTheme="minorHAnsi" w:hAnsiTheme="minorHAnsi" w:cs="Times New Roman"/>
            <w:sz w:val="16"/>
            <w:szCs w:val="16"/>
          </w:rPr>
          <w:fldChar w:fldCharType="separate"/>
        </w:r>
        <w:r w:rsidRPr="000C0A6E">
          <w:rPr>
            <w:rFonts w:asciiTheme="majorHAnsi" w:eastAsiaTheme="majorEastAsia" w:hAnsiTheme="majorHAnsi" w:cstheme="majorBidi"/>
            <w:sz w:val="20"/>
            <w:szCs w:val="20"/>
            <w:lang w:val="es-ES"/>
          </w:rPr>
          <w:t>2</w:t>
        </w:r>
        <w:r w:rsidRPr="000C0A6E">
          <w:rPr>
            <w:rFonts w:asciiTheme="majorHAnsi" w:eastAsiaTheme="majorEastAsia" w:hAnsiTheme="majorHAnsi" w:cstheme="majorBidi"/>
            <w:sz w:val="20"/>
            <w:szCs w:val="20"/>
          </w:rPr>
          <w:fldChar w:fldCharType="end"/>
        </w:r>
      </w:p>
    </w:sdtContent>
  </w:sdt>
  <w:p w14:paraId="544FEE53" w14:textId="031FB080" w:rsidR="00BA2E99" w:rsidRDefault="00BA2E99">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B57F" w14:textId="77777777" w:rsidR="00BA2E99" w:rsidRDefault="00BA2E9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1E984" w14:textId="77777777" w:rsidR="008B5689" w:rsidRDefault="008B5689">
      <w:pPr>
        <w:spacing w:after="0" w:line="240" w:lineRule="auto"/>
      </w:pPr>
      <w:r>
        <w:separator/>
      </w:r>
    </w:p>
  </w:footnote>
  <w:footnote w:type="continuationSeparator" w:id="0">
    <w:p w14:paraId="54C35120" w14:textId="77777777" w:rsidR="008B5689" w:rsidRDefault="008B5689">
      <w:pPr>
        <w:spacing w:after="0" w:line="240" w:lineRule="auto"/>
      </w:pPr>
      <w:r>
        <w:continuationSeparator/>
      </w:r>
    </w:p>
  </w:footnote>
  <w:footnote w:type="continuationNotice" w:id="1">
    <w:p w14:paraId="3D895846" w14:textId="77777777" w:rsidR="008B5689" w:rsidRDefault="008B56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B2A9" w14:textId="320B07A3" w:rsidR="00BA2E99" w:rsidRDefault="00BA2E99">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0C441" w14:textId="56895881" w:rsidR="00BA2E99" w:rsidRDefault="00E62143">
    <w:pPr>
      <w:pBdr>
        <w:top w:val="nil"/>
        <w:left w:val="nil"/>
        <w:bottom w:val="nil"/>
        <w:right w:val="nil"/>
        <w:between w:val="nil"/>
      </w:pBdr>
      <w:tabs>
        <w:tab w:val="center" w:pos="4419"/>
        <w:tab w:val="right" w:pos="8838"/>
      </w:tabs>
      <w:spacing w:after="0" w:line="240" w:lineRule="auto"/>
      <w:rPr>
        <w:color w:val="000000"/>
      </w:rPr>
    </w:pPr>
    <w:r>
      <w:rPr>
        <w:noProof/>
        <w:color w:val="000000"/>
      </w:rPr>
      <mc:AlternateContent>
        <mc:Choice Requires="wps">
          <w:drawing>
            <wp:anchor distT="0" distB="0" distL="114300" distR="114300" simplePos="0" relativeHeight="251660288" behindDoc="0" locked="0" layoutInCell="0" allowOverlap="1" wp14:anchorId="6E153C5B" wp14:editId="1E31E1B1">
              <wp:simplePos x="0" y="0"/>
              <wp:positionH relativeFrom="page">
                <wp:posOffset>0</wp:posOffset>
              </wp:positionH>
              <wp:positionV relativeFrom="page">
                <wp:posOffset>190500</wp:posOffset>
              </wp:positionV>
              <wp:extent cx="7772400" cy="273050"/>
              <wp:effectExtent l="0" t="0" r="0" b="12700"/>
              <wp:wrapNone/>
              <wp:docPr id="194" name="MSIPCM7351417b891bb0dedbe9db6a" descr="{&quot;HashCode&quot;:252138056,&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3CC5EAE" w14:textId="085A9CE3" w:rsidR="00E62143" w:rsidRPr="00E62143" w:rsidRDefault="00E62143" w:rsidP="00E62143">
                          <w:pPr>
                            <w:spacing w:after="0"/>
                            <w:rPr>
                              <w:rFonts w:ascii="Calibri" w:hAnsi="Calibri" w:cs="Calibri"/>
                              <w:color w:val="000000"/>
                              <w:sz w:val="20"/>
                            </w:rPr>
                          </w:pPr>
                          <w:r w:rsidRPr="00E62143">
                            <w:rPr>
                              <w:rFonts w:ascii="Calibri" w:hAnsi="Calibri" w:cs="Calibri"/>
                              <w:color w:val="000000"/>
                              <w:sz w:val="20"/>
                            </w:rPr>
                            <w:t>Grupo Bancolombia Clasificación – Pública</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E153C5B" id="_x0000_t202" coordsize="21600,21600" o:spt="202" path="m,l,21600r21600,l21600,xe">
              <v:stroke joinstyle="miter"/>
              <v:path gradientshapeok="t" o:connecttype="rect"/>
            </v:shapetype>
            <v:shape id="MSIPCM7351417b891bb0dedbe9db6a" o:spid="_x0000_s1031" type="#_x0000_t202" alt="{&quot;HashCode&quot;:252138056,&quot;Height&quot;:792.0,&quot;Width&quot;:612.0,&quot;Placement&quot;:&quot;Header&quot;,&quot;Index&quot;:&quot;Primary&quot;,&quot;Section&quot;:1,&quot;Top&quot;:0.0,&quot;Left&quot;:0.0}" style="position:absolute;margin-left:0;margin-top:15pt;width:612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" o:allowincell="f" filled="f" stroked="f" strokeweight=".5pt">
              <v:fill o:detectmouseclick="t"/>
              <v:textbox inset="20pt,0,,0">
                <w:txbxContent>
                  <w:p w14:paraId="43CC5EAE" w14:textId="085A9CE3" w:rsidR="00E62143" w:rsidRPr="00E62143" w:rsidRDefault="00E62143" w:rsidP="00E62143">
                    <w:pPr>
                      <w:spacing w:after="0"/>
                      <w:rPr>
                        <w:rFonts w:ascii="Calibri" w:hAnsi="Calibri" w:cs="Calibri"/>
                        <w:color w:val="000000"/>
                        <w:sz w:val="20"/>
                      </w:rPr>
                    </w:pPr>
                    <w:r w:rsidRPr="00E62143">
                      <w:rPr>
                        <w:rFonts w:ascii="Calibri" w:hAnsi="Calibri" w:cs="Calibri"/>
                        <w:color w:val="000000"/>
                        <w:sz w:val="20"/>
                      </w:rPr>
                      <w:t>Grupo Bancolombia Clasificación – Pública</w:t>
                    </w:r>
                  </w:p>
                </w:txbxContent>
              </v:textbox>
              <w10:wrap anchorx="page" anchory="page"/>
            </v:shape>
          </w:pict>
        </mc:Fallback>
      </mc:AlternateContent>
    </w:r>
  </w:p>
  <w:sdt>
    <w:sdtPr>
      <w:rPr>
        <w:color w:val="000000"/>
      </w:rPr>
      <w:id w:val="-1636088225"/>
      <w:docPartObj>
        <w:docPartGallery w:val="Watermarks"/>
        <w:docPartUnique/>
      </w:docPartObj>
    </w:sdtPr>
    <w:sdtContent>
      <w:p w14:paraId="5640C441" w14:textId="56895881" w:rsidR="00BA2E99" w:rsidRDefault="00E62143">
        <w:pPr>
          <w:pBdr>
            <w:top w:val="nil"/>
            <w:left w:val="nil"/>
            <w:bottom w:val="nil"/>
            <w:right w:val="nil"/>
            <w:between w:val="nil"/>
          </w:pBdr>
          <w:tabs>
            <w:tab w:val="center" w:pos="4419"/>
            <w:tab w:val="right" w:pos="8838"/>
          </w:tabs>
          <w:spacing w:after="0" w:line="240" w:lineRule="auto"/>
          <w:rPr>
            <w:color w:val="000000"/>
          </w:rPr>
        </w:pPr>
        <w:r w:rsidRPr="00E62143">
          <w:rPr>
            <w:noProof/>
            <w:color w:val="000000"/>
          </w:rPr>
          <w:pict w14:anchorId="31ED544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MSIPWM0PowerPlusWaterMarkObject" o:spid="_x0000_s2060" type="#_x0000_t136" alt="{&quot;HashCode&quot;:895544897,&quot;Height&quot;:792.0,&quot;Width&quot;:612.0,&quot;Placement&quot;:&quot;Header&quot;,&quot;Index&quot;:&quot;Primary&quot;,&quot;Section&quot;:1,&quot;Top&quot;:-999995.0,&quot;Left&quot;:-999995.0}" style="position:absolute;margin-left:0;margin-top:0;width:241.1pt;height:96.9pt;rotation:315;z-index:-251657216;mso-position-horizontal:center;mso-position-horizontal-relative:margin;mso-position-vertical:center;mso-position-vertical-relative:margin" o:allowincell="f" fillcolor="#d9dbde" stroked="f">
              <v:textpath style="font-family:&quot;Calibri&quot;;font-size:1in" string="Pública"/>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8015" w14:textId="66CBC32A" w:rsidR="00BA2E99" w:rsidRDefault="00BA2E9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7B2"/>
    <w:multiLevelType w:val="hybridMultilevel"/>
    <w:tmpl w:val="6E680A6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2274D9E"/>
    <w:multiLevelType w:val="hybridMultilevel"/>
    <w:tmpl w:val="DACC3BD4"/>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4BE27A2"/>
    <w:multiLevelType w:val="multilevel"/>
    <w:tmpl w:val="39F8412A"/>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A11016"/>
    <w:multiLevelType w:val="multilevel"/>
    <w:tmpl w:val="8B20CA94"/>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F632AB"/>
    <w:multiLevelType w:val="multilevel"/>
    <w:tmpl w:val="0AC47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15002E"/>
    <w:multiLevelType w:val="multilevel"/>
    <w:tmpl w:val="018A52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EA48F5"/>
    <w:multiLevelType w:val="hybridMultilevel"/>
    <w:tmpl w:val="B07C3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DBE596B"/>
    <w:multiLevelType w:val="hybridMultilevel"/>
    <w:tmpl w:val="5B765AE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0F41F6F"/>
    <w:multiLevelType w:val="hybridMultilevel"/>
    <w:tmpl w:val="3D2AE58C"/>
    <w:lvl w:ilvl="0" w:tplc="E144A8C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BF28EE3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188513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3DC061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074C416">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594E24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B6A1F1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4FE9A3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F4AEC6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9D7438"/>
    <w:multiLevelType w:val="multilevel"/>
    <w:tmpl w:val="AC1E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FA741E"/>
    <w:multiLevelType w:val="multilevel"/>
    <w:tmpl w:val="FA02D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AC122E3"/>
    <w:multiLevelType w:val="hybridMultilevel"/>
    <w:tmpl w:val="430C9946"/>
    <w:lvl w:ilvl="0" w:tplc="1292E4F8">
      <w:start w:val="1"/>
      <w:numFmt w:val="bullet"/>
      <w:lvlText w:val=""/>
      <w:lvlJc w:val="left"/>
      <w:pPr>
        <w:ind w:left="1440" w:hanging="360"/>
      </w:pPr>
      <w:rPr>
        <w:rFonts w:ascii="Symbol" w:hAnsi="Symbol" w:hint="default"/>
        <w:color w:val="auto"/>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1BA242AD"/>
    <w:multiLevelType w:val="hybridMultilevel"/>
    <w:tmpl w:val="EF2C24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D01CA5"/>
    <w:multiLevelType w:val="hybridMultilevel"/>
    <w:tmpl w:val="1FE2749E"/>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273D1C25"/>
    <w:multiLevelType w:val="hybridMultilevel"/>
    <w:tmpl w:val="46E082E4"/>
    <w:lvl w:ilvl="0" w:tplc="0E04F998">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81453AA"/>
    <w:multiLevelType w:val="multilevel"/>
    <w:tmpl w:val="C9569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9948C1"/>
    <w:multiLevelType w:val="hybridMultilevel"/>
    <w:tmpl w:val="3264B26A"/>
    <w:lvl w:ilvl="0" w:tplc="7388CCB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C0735F9"/>
    <w:multiLevelType w:val="hybridMultilevel"/>
    <w:tmpl w:val="FDDC7F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C7002EA"/>
    <w:multiLevelType w:val="hybridMultilevel"/>
    <w:tmpl w:val="A0545E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00A1BE4"/>
    <w:multiLevelType w:val="hybridMultilevel"/>
    <w:tmpl w:val="62249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0E468C8"/>
    <w:multiLevelType w:val="hybridMultilevel"/>
    <w:tmpl w:val="F9E2ED90"/>
    <w:lvl w:ilvl="0" w:tplc="7388CCB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324A73D2"/>
    <w:multiLevelType w:val="hybridMultilevel"/>
    <w:tmpl w:val="C5F4D0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458546A"/>
    <w:multiLevelType w:val="hybridMultilevel"/>
    <w:tmpl w:val="5D0ACC5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5426023"/>
    <w:multiLevelType w:val="multilevel"/>
    <w:tmpl w:val="C1E4EAC0"/>
    <w:lvl w:ilvl="0">
      <w:start w:val="3"/>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8361CF4"/>
    <w:multiLevelType w:val="multilevel"/>
    <w:tmpl w:val="D0A4C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A020BD1"/>
    <w:multiLevelType w:val="multilevel"/>
    <w:tmpl w:val="EEEC6F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CB522BE"/>
    <w:multiLevelType w:val="hybridMultilevel"/>
    <w:tmpl w:val="2230E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D121142"/>
    <w:multiLevelType w:val="hybridMultilevel"/>
    <w:tmpl w:val="AE489A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DA82516"/>
    <w:multiLevelType w:val="multilevel"/>
    <w:tmpl w:val="E4508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32D62F1"/>
    <w:multiLevelType w:val="hybridMultilevel"/>
    <w:tmpl w:val="009E02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4AF4057"/>
    <w:multiLevelType w:val="hybridMultilevel"/>
    <w:tmpl w:val="2DA46E38"/>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1" w15:restartNumberingAfterBreak="0">
    <w:nsid w:val="4576011E"/>
    <w:multiLevelType w:val="hybridMultilevel"/>
    <w:tmpl w:val="F38009DA"/>
    <w:lvl w:ilvl="0" w:tplc="240A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EA02617"/>
    <w:multiLevelType w:val="hybridMultilevel"/>
    <w:tmpl w:val="AE4AC262"/>
    <w:lvl w:ilvl="0" w:tplc="0AAA7D5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50784177"/>
    <w:multiLevelType w:val="hybridMultilevel"/>
    <w:tmpl w:val="57EEBA48"/>
    <w:lvl w:ilvl="0" w:tplc="E71E22B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4" w15:restartNumberingAfterBreak="0">
    <w:nsid w:val="52000C9D"/>
    <w:multiLevelType w:val="hybridMultilevel"/>
    <w:tmpl w:val="38848F9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453422B"/>
    <w:multiLevelType w:val="hybridMultilevel"/>
    <w:tmpl w:val="E7F0896A"/>
    <w:lvl w:ilvl="0" w:tplc="1292E4F8">
      <w:start w:val="1"/>
      <w:numFmt w:val="bullet"/>
      <w:lvlText w:val=""/>
      <w:lvlJc w:val="left"/>
      <w:pPr>
        <w:ind w:left="1080" w:hanging="360"/>
      </w:pPr>
      <w:rPr>
        <w:rFonts w:ascii="Symbol" w:hAnsi="Symbol" w:hint="default"/>
        <w:color w:val="auto"/>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6" w15:restartNumberingAfterBreak="0">
    <w:nsid w:val="54A33A31"/>
    <w:multiLevelType w:val="hybridMultilevel"/>
    <w:tmpl w:val="DDBE7166"/>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58F108B"/>
    <w:multiLevelType w:val="hybridMultilevel"/>
    <w:tmpl w:val="19D2D4F8"/>
    <w:lvl w:ilvl="0" w:tplc="322C26A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55EB6B85"/>
    <w:multiLevelType w:val="hybridMultilevel"/>
    <w:tmpl w:val="2C041B6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685708B"/>
    <w:multiLevelType w:val="multilevel"/>
    <w:tmpl w:val="CD3A9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9E56A8B"/>
    <w:multiLevelType w:val="hybridMultilevel"/>
    <w:tmpl w:val="C48493C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5CEE7047"/>
    <w:multiLevelType w:val="hybridMultilevel"/>
    <w:tmpl w:val="D5A6F0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D671454"/>
    <w:multiLevelType w:val="multilevel"/>
    <w:tmpl w:val="285C9F3E"/>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3" w15:restartNumberingAfterBreak="0">
    <w:nsid w:val="5DFC6062"/>
    <w:multiLevelType w:val="multilevel"/>
    <w:tmpl w:val="B01A471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4" w15:restartNumberingAfterBreak="0">
    <w:nsid w:val="63D106BF"/>
    <w:multiLevelType w:val="hybridMultilevel"/>
    <w:tmpl w:val="F54AB458"/>
    <w:lvl w:ilvl="0" w:tplc="A372BE0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646E269A"/>
    <w:multiLevelType w:val="hybridMultilevel"/>
    <w:tmpl w:val="254A10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87F1A3F"/>
    <w:multiLevelType w:val="multilevel"/>
    <w:tmpl w:val="2A8496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891594A"/>
    <w:multiLevelType w:val="hybridMultilevel"/>
    <w:tmpl w:val="09F41F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694F4D9F"/>
    <w:multiLevelType w:val="hybridMultilevel"/>
    <w:tmpl w:val="19AC3D84"/>
    <w:lvl w:ilvl="0" w:tplc="7388CCB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6A2609EE"/>
    <w:multiLevelType w:val="hybridMultilevel"/>
    <w:tmpl w:val="3558FF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AA642B3"/>
    <w:multiLevelType w:val="hybridMultilevel"/>
    <w:tmpl w:val="26B657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B3807FB"/>
    <w:multiLevelType w:val="hybridMultilevel"/>
    <w:tmpl w:val="96CC838E"/>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2" w15:restartNumberingAfterBreak="0">
    <w:nsid w:val="6EC83BF5"/>
    <w:multiLevelType w:val="multilevel"/>
    <w:tmpl w:val="B62C5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2D80C7C"/>
    <w:multiLevelType w:val="hybridMultilevel"/>
    <w:tmpl w:val="5C6E6F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780F2246"/>
    <w:multiLevelType w:val="multilevel"/>
    <w:tmpl w:val="FDE28D6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CA8181E"/>
    <w:multiLevelType w:val="hybridMultilevel"/>
    <w:tmpl w:val="5D561C5C"/>
    <w:lvl w:ilvl="0" w:tplc="240A0001">
      <w:start w:val="1"/>
      <w:numFmt w:val="bullet"/>
      <w:lvlText w:val=""/>
      <w:lvlJc w:val="left"/>
      <w:pPr>
        <w:ind w:left="293"/>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ADE4ACDA">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00E403E">
      <w:start w:val="1"/>
      <w:numFmt w:val="bullet"/>
      <w:lvlText w:val="▪"/>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FFA2C6C">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628FD26">
      <w:start w:val="1"/>
      <w:numFmt w:val="bullet"/>
      <w:lvlText w:val="o"/>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C106B8E">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508B18C">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EA89A8E">
      <w:start w:val="1"/>
      <w:numFmt w:val="bullet"/>
      <w:lvlText w:val="o"/>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081328">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7E8C1F19"/>
    <w:multiLevelType w:val="hybridMultilevel"/>
    <w:tmpl w:val="91F851E4"/>
    <w:lvl w:ilvl="0" w:tplc="1292E4F8">
      <w:start w:val="1"/>
      <w:numFmt w:val="bullet"/>
      <w:lvlText w:val=""/>
      <w:lvlJc w:val="left"/>
      <w:pPr>
        <w:ind w:left="1440"/>
      </w:pPr>
      <w:rPr>
        <w:rFonts w:ascii="Symbol" w:hAnsi="Symbol" w:hint="default"/>
        <w:b w:val="0"/>
        <w:i w:val="0"/>
        <w:strike w:val="0"/>
        <w:dstrike w:val="0"/>
        <w:color w:val="auto"/>
        <w:sz w:val="22"/>
        <w:szCs w:val="22"/>
        <w:u w:val="none" w:color="000000"/>
        <w:bdr w:val="none" w:sz="0" w:space="0" w:color="auto"/>
        <w:shd w:val="clear" w:color="auto" w:fill="auto"/>
        <w:vertAlign w:val="baseline"/>
      </w:rPr>
    </w:lvl>
    <w:lvl w:ilvl="1" w:tplc="D77C50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418771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ACA87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1E324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6A04C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2433A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4CD27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64202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10"/>
  </w:num>
  <w:num w:numId="3">
    <w:abstractNumId w:val="39"/>
  </w:num>
  <w:num w:numId="4">
    <w:abstractNumId w:val="28"/>
  </w:num>
  <w:num w:numId="5">
    <w:abstractNumId w:val="24"/>
  </w:num>
  <w:num w:numId="6">
    <w:abstractNumId w:val="15"/>
  </w:num>
  <w:num w:numId="7">
    <w:abstractNumId w:val="25"/>
  </w:num>
  <w:num w:numId="8">
    <w:abstractNumId w:val="46"/>
  </w:num>
  <w:num w:numId="9">
    <w:abstractNumId w:val="52"/>
  </w:num>
  <w:num w:numId="10">
    <w:abstractNumId w:val="22"/>
  </w:num>
  <w:num w:numId="11">
    <w:abstractNumId w:val="36"/>
  </w:num>
  <w:num w:numId="12">
    <w:abstractNumId w:val="38"/>
  </w:num>
  <w:num w:numId="13">
    <w:abstractNumId w:val="50"/>
  </w:num>
  <w:num w:numId="14">
    <w:abstractNumId w:val="45"/>
  </w:num>
  <w:num w:numId="15">
    <w:abstractNumId w:val="43"/>
  </w:num>
  <w:num w:numId="16">
    <w:abstractNumId w:val="0"/>
  </w:num>
  <w:num w:numId="17">
    <w:abstractNumId w:val="5"/>
  </w:num>
  <w:num w:numId="18">
    <w:abstractNumId w:val="42"/>
  </w:num>
  <w:num w:numId="19">
    <w:abstractNumId w:val="30"/>
  </w:num>
  <w:num w:numId="20">
    <w:abstractNumId w:val="55"/>
  </w:num>
  <w:num w:numId="21">
    <w:abstractNumId w:val="8"/>
  </w:num>
  <w:num w:numId="22">
    <w:abstractNumId w:val="34"/>
  </w:num>
  <w:num w:numId="23">
    <w:abstractNumId w:val="1"/>
  </w:num>
  <w:num w:numId="24">
    <w:abstractNumId w:val="51"/>
  </w:num>
  <w:num w:numId="25">
    <w:abstractNumId w:val="13"/>
  </w:num>
  <w:num w:numId="26">
    <w:abstractNumId w:val="40"/>
  </w:num>
  <w:num w:numId="27">
    <w:abstractNumId w:val="41"/>
  </w:num>
  <w:num w:numId="28">
    <w:abstractNumId w:val="18"/>
  </w:num>
  <w:num w:numId="29">
    <w:abstractNumId w:val="6"/>
  </w:num>
  <w:num w:numId="30">
    <w:abstractNumId w:val="26"/>
  </w:num>
  <w:num w:numId="31">
    <w:abstractNumId w:val="19"/>
  </w:num>
  <w:num w:numId="32">
    <w:abstractNumId w:val="53"/>
  </w:num>
  <w:num w:numId="33">
    <w:abstractNumId w:val="21"/>
  </w:num>
  <w:num w:numId="34">
    <w:abstractNumId w:val="49"/>
  </w:num>
  <w:num w:numId="35">
    <w:abstractNumId w:val="32"/>
  </w:num>
  <w:num w:numId="36">
    <w:abstractNumId w:val="2"/>
  </w:num>
  <w:num w:numId="37">
    <w:abstractNumId w:val="29"/>
  </w:num>
  <w:num w:numId="38">
    <w:abstractNumId w:val="16"/>
  </w:num>
  <w:num w:numId="39">
    <w:abstractNumId w:val="44"/>
  </w:num>
  <w:num w:numId="40">
    <w:abstractNumId w:val="20"/>
  </w:num>
  <w:num w:numId="41">
    <w:abstractNumId w:val="48"/>
  </w:num>
  <w:num w:numId="42">
    <w:abstractNumId w:val="12"/>
  </w:num>
  <w:num w:numId="43">
    <w:abstractNumId w:val="9"/>
  </w:num>
  <w:num w:numId="44">
    <w:abstractNumId w:val="14"/>
  </w:num>
  <w:num w:numId="45">
    <w:abstractNumId w:val="35"/>
  </w:num>
  <w:num w:numId="46">
    <w:abstractNumId w:val="11"/>
  </w:num>
  <w:num w:numId="47">
    <w:abstractNumId w:val="56"/>
  </w:num>
  <w:num w:numId="48">
    <w:abstractNumId w:val="54"/>
  </w:num>
  <w:num w:numId="49">
    <w:abstractNumId w:val="27"/>
  </w:num>
  <w:num w:numId="50">
    <w:abstractNumId w:val="31"/>
  </w:num>
  <w:num w:numId="51">
    <w:abstractNumId w:val="7"/>
  </w:num>
  <w:num w:numId="52">
    <w:abstractNumId w:val="23"/>
  </w:num>
  <w:num w:numId="53">
    <w:abstractNumId w:val="3"/>
  </w:num>
  <w:num w:numId="54">
    <w:abstractNumId w:val="17"/>
  </w:num>
  <w:num w:numId="55">
    <w:abstractNumId w:val="47"/>
  </w:num>
  <w:num w:numId="56">
    <w:abstractNumId w:val="33"/>
  </w:num>
  <w:num w:numId="57">
    <w:abstractNumId w:val="3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hdrShapeDefaults>
    <o:shapedefaults v:ext="edit" spidmax="2061"/>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E99"/>
    <w:rsid w:val="000000D8"/>
    <w:rsid w:val="00000386"/>
    <w:rsid w:val="000006E1"/>
    <w:rsid w:val="00000927"/>
    <w:rsid w:val="00001F69"/>
    <w:rsid w:val="00001FAF"/>
    <w:rsid w:val="0000287E"/>
    <w:rsid w:val="00002979"/>
    <w:rsid w:val="000029FB"/>
    <w:rsid w:val="00003C9B"/>
    <w:rsid w:val="00003F48"/>
    <w:rsid w:val="000042E7"/>
    <w:rsid w:val="00005115"/>
    <w:rsid w:val="00007266"/>
    <w:rsid w:val="00007758"/>
    <w:rsid w:val="0001074F"/>
    <w:rsid w:val="000112C9"/>
    <w:rsid w:val="000114FA"/>
    <w:rsid w:val="000117F6"/>
    <w:rsid w:val="000123C1"/>
    <w:rsid w:val="0001337A"/>
    <w:rsid w:val="000136A4"/>
    <w:rsid w:val="00013793"/>
    <w:rsid w:val="00014103"/>
    <w:rsid w:val="00014F23"/>
    <w:rsid w:val="00016B06"/>
    <w:rsid w:val="000170AD"/>
    <w:rsid w:val="00017982"/>
    <w:rsid w:val="000205B3"/>
    <w:rsid w:val="00021CE4"/>
    <w:rsid w:val="00023314"/>
    <w:rsid w:val="0002370A"/>
    <w:rsid w:val="00023A8B"/>
    <w:rsid w:val="000241C4"/>
    <w:rsid w:val="00024EA8"/>
    <w:rsid w:val="0002536E"/>
    <w:rsid w:val="000262D8"/>
    <w:rsid w:val="0002666F"/>
    <w:rsid w:val="0002694D"/>
    <w:rsid w:val="00026ED0"/>
    <w:rsid w:val="00026F9D"/>
    <w:rsid w:val="00027DD4"/>
    <w:rsid w:val="000307BA"/>
    <w:rsid w:val="000324FE"/>
    <w:rsid w:val="000325CC"/>
    <w:rsid w:val="00032793"/>
    <w:rsid w:val="00033027"/>
    <w:rsid w:val="00033307"/>
    <w:rsid w:val="00034A2E"/>
    <w:rsid w:val="00034F79"/>
    <w:rsid w:val="0003571B"/>
    <w:rsid w:val="00035911"/>
    <w:rsid w:val="00035D02"/>
    <w:rsid w:val="00037CF1"/>
    <w:rsid w:val="00040377"/>
    <w:rsid w:val="00040467"/>
    <w:rsid w:val="00040C13"/>
    <w:rsid w:val="00040DEB"/>
    <w:rsid w:val="000411BF"/>
    <w:rsid w:val="000422F3"/>
    <w:rsid w:val="00042ABB"/>
    <w:rsid w:val="00043CEC"/>
    <w:rsid w:val="000445AE"/>
    <w:rsid w:val="00044C39"/>
    <w:rsid w:val="00046695"/>
    <w:rsid w:val="00046803"/>
    <w:rsid w:val="00047CAB"/>
    <w:rsid w:val="000506D3"/>
    <w:rsid w:val="000512A2"/>
    <w:rsid w:val="000525C4"/>
    <w:rsid w:val="00052EDB"/>
    <w:rsid w:val="00053766"/>
    <w:rsid w:val="000539B6"/>
    <w:rsid w:val="00054265"/>
    <w:rsid w:val="00056BB1"/>
    <w:rsid w:val="00057558"/>
    <w:rsid w:val="0006103D"/>
    <w:rsid w:val="0006161A"/>
    <w:rsid w:val="0006195B"/>
    <w:rsid w:val="00061CD0"/>
    <w:rsid w:val="00062D9D"/>
    <w:rsid w:val="00064DA4"/>
    <w:rsid w:val="00065512"/>
    <w:rsid w:val="0006605D"/>
    <w:rsid w:val="00066D0B"/>
    <w:rsid w:val="0006775D"/>
    <w:rsid w:val="00072439"/>
    <w:rsid w:val="0007246A"/>
    <w:rsid w:val="00072915"/>
    <w:rsid w:val="000779AB"/>
    <w:rsid w:val="00083330"/>
    <w:rsid w:val="0008583D"/>
    <w:rsid w:val="0008701E"/>
    <w:rsid w:val="00087DAA"/>
    <w:rsid w:val="00087FF6"/>
    <w:rsid w:val="0009109D"/>
    <w:rsid w:val="00092192"/>
    <w:rsid w:val="00092DDF"/>
    <w:rsid w:val="000937BB"/>
    <w:rsid w:val="00093EF0"/>
    <w:rsid w:val="000945DA"/>
    <w:rsid w:val="00094D07"/>
    <w:rsid w:val="00095E34"/>
    <w:rsid w:val="00096036"/>
    <w:rsid w:val="00096CF3"/>
    <w:rsid w:val="000973BB"/>
    <w:rsid w:val="00097A7E"/>
    <w:rsid w:val="000A1189"/>
    <w:rsid w:val="000A2433"/>
    <w:rsid w:val="000A3069"/>
    <w:rsid w:val="000A3DEB"/>
    <w:rsid w:val="000A438A"/>
    <w:rsid w:val="000A4506"/>
    <w:rsid w:val="000A4F74"/>
    <w:rsid w:val="000A5E47"/>
    <w:rsid w:val="000A641A"/>
    <w:rsid w:val="000A6578"/>
    <w:rsid w:val="000A66E8"/>
    <w:rsid w:val="000A6E30"/>
    <w:rsid w:val="000B0811"/>
    <w:rsid w:val="000B0A49"/>
    <w:rsid w:val="000B0A5C"/>
    <w:rsid w:val="000B15DA"/>
    <w:rsid w:val="000B178F"/>
    <w:rsid w:val="000B2A43"/>
    <w:rsid w:val="000B2E03"/>
    <w:rsid w:val="000B4E3F"/>
    <w:rsid w:val="000B53CB"/>
    <w:rsid w:val="000C01A5"/>
    <w:rsid w:val="000C0637"/>
    <w:rsid w:val="000C0A6E"/>
    <w:rsid w:val="000C0CE4"/>
    <w:rsid w:val="000C2233"/>
    <w:rsid w:val="000C2A24"/>
    <w:rsid w:val="000C31E3"/>
    <w:rsid w:val="000C38AA"/>
    <w:rsid w:val="000C3DC4"/>
    <w:rsid w:val="000C47B3"/>
    <w:rsid w:val="000C5C89"/>
    <w:rsid w:val="000C5DDC"/>
    <w:rsid w:val="000C5FDD"/>
    <w:rsid w:val="000C6BEF"/>
    <w:rsid w:val="000D0754"/>
    <w:rsid w:val="000D1899"/>
    <w:rsid w:val="000D1EC3"/>
    <w:rsid w:val="000D1EC7"/>
    <w:rsid w:val="000D3C4B"/>
    <w:rsid w:val="000D3FD7"/>
    <w:rsid w:val="000D406B"/>
    <w:rsid w:val="000D54EA"/>
    <w:rsid w:val="000D5FBF"/>
    <w:rsid w:val="000D66A6"/>
    <w:rsid w:val="000D74DC"/>
    <w:rsid w:val="000E0F35"/>
    <w:rsid w:val="000E128F"/>
    <w:rsid w:val="000E2629"/>
    <w:rsid w:val="000E28F9"/>
    <w:rsid w:val="000E34EA"/>
    <w:rsid w:val="000E3BDD"/>
    <w:rsid w:val="000E519E"/>
    <w:rsid w:val="000E75B5"/>
    <w:rsid w:val="000F130C"/>
    <w:rsid w:val="000F13B8"/>
    <w:rsid w:val="000F27A9"/>
    <w:rsid w:val="000F2993"/>
    <w:rsid w:val="000F320B"/>
    <w:rsid w:val="000F360C"/>
    <w:rsid w:val="000F3A6C"/>
    <w:rsid w:val="000F4ABD"/>
    <w:rsid w:val="000F4B0B"/>
    <w:rsid w:val="000F68AC"/>
    <w:rsid w:val="000F7C95"/>
    <w:rsid w:val="00100D48"/>
    <w:rsid w:val="00101515"/>
    <w:rsid w:val="0010282D"/>
    <w:rsid w:val="001042C1"/>
    <w:rsid w:val="00105954"/>
    <w:rsid w:val="001073F8"/>
    <w:rsid w:val="001076EA"/>
    <w:rsid w:val="00110607"/>
    <w:rsid w:val="00111ED0"/>
    <w:rsid w:val="00115264"/>
    <w:rsid w:val="00115D8B"/>
    <w:rsid w:val="00116339"/>
    <w:rsid w:val="00116AC0"/>
    <w:rsid w:val="001215DD"/>
    <w:rsid w:val="00121938"/>
    <w:rsid w:val="00121A27"/>
    <w:rsid w:val="00122059"/>
    <w:rsid w:val="00123723"/>
    <w:rsid w:val="00123F1D"/>
    <w:rsid w:val="00124EA4"/>
    <w:rsid w:val="00125A21"/>
    <w:rsid w:val="00125E88"/>
    <w:rsid w:val="00127A36"/>
    <w:rsid w:val="001309D7"/>
    <w:rsid w:val="001313EF"/>
    <w:rsid w:val="001330F1"/>
    <w:rsid w:val="001336D1"/>
    <w:rsid w:val="00134118"/>
    <w:rsid w:val="00136377"/>
    <w:rsid w:val="00136D7C"/>
    <w:rsid w:val="00141708"/>
    <w:rsid w:val="00141ED3"/>
    <w:rsid w:val="00142CED"/>
    <w:rsid w:val="00144E93"/>
    <w:rsid w:val="00145439"/>
    <w:rsid w:val="00145889"/>
    <w:rsid w:val="00146A48"/>
    <w:rsid w:val="00147140"/>
    <w:rsid w:val="0015242C"/>
    <w:rsid w:val="0015258A"/>
    <w:rsid w:val="00152B9E"/>
    <w:rsid w:val="00152F4F"/>
    <w:rsid w:val="001533D8"/>
    <w:rsid w:val="00153C22"/>
    <w:rsid w:val="00153D9D"/>
    <w:rsid w:val="00154CC4"/>
    <w:rsid w:val="001558B5"/>
    <w:rsid w:val="00155F3C"/>
    <w:rsid w:val="001601D1"/>
    <w:rsid w:val="00160360"/>
    <w:rsid w:val="00162CAC"/>
    <w:rsid w:val="00163C96"/>
    <w:rsid w:val="00163F66"/>
    <w:rsid w:val="001642EB"/>
    <w:rsid w:val="001645B9"/>
    <w:rsid w:val="0016554C"/>
    <w:rsid w:val="00165823"/>
    <w:rsid w:val="00165945"/>
    <w:rsid w:val="001659E6"/>
    <w:rsid w:val="001677E8"/>
    <w:rsid w:val="00170766"/>
    <w:rsid w:val="00170B9B"/>
    <w:rsid w:val="00170C69"/>
    <w:rsid w:val="00170D96"/>
    <w:rsid w:val="00171037"/>
    <w:rsid w:val="00171FA0"/>
    <w:rsid w:val="00172605"/>
    <w:rsid w:val="00172730"/>
    <w:rsid w:val="00173F01"/>
    <w:rsid w:val="00174FDC"/>
    <w:rsid w:val="001755DB"/>
    <w:rsid w:val="00177B77"/>
    <w:rsid w:val="001805B2"/>
    <w:rsid w:val="001805BA"/>
    <w:rsid w:val="00180C18"/>
    <w:rsid w:val="001813E0"/>
    <w:rsid w:val="00182414"/>
    <w:rsid w:val="001837AC"/>
    <w:rsid w:val="001839DB"/>
    <w:rsid w:val="0018543E"/>
    <w:rsid w:val="00185497"/>
    <w:rsid w:val="00185803"/>
    <w:rsid w:val="001907CA"/>
    <w:rsid w:val="00190ACF"/>
    <w:rsid w:val="001911FA"/>
    <w:rsid w:val="00191BC5"/>
    <w:rsid w:val="00193A57"/>
    <w:rsid w:val="001945F4"/>
    <w:rsid w:val="00194619"/>
    <w:rsid w:val="00195628"/>
    <w:rsid w:val="00197115"/>
    <w:rsid w:val="001975E9"/>
    <w:rsid w:val="00197DFA"/>
    <w:rsid w:val="001A2066"/>
    <w:rsid w:val="001A2E3F"/>
    <w:rsid w:val="001A3FB3"/>
    <w:rsid w:val="001A4D5F"/>
    <w:rsid w:val="001A6EEA"/>
    <w:rsid w:val="001A7F2E"/>
    <w:rsid w:val="001B0001"/>
    <w:rsid w:val="001B0B47"/>
    <w:rsid w:val="001B0F5D"/>
    <w:rsid w:val="001B1822"/>
    <w:rsid w:val="001B2454"/>
    <w:rsid w:val="001B29FF"/>
    <w:rsid w:val="001B3DC1"/>
    <w:rsid w:val="001B3E65"/>
    <w:rsid w:val="001B6490"/>
    <w:rsid w:val="001B73A3"/>
    <w:rsid w:val="001C1A9F"/>
    <w:rsid w:val="001C2BF5"/>
    <w:rsid w:val="001C2D38"/>
    <w:rsid w:val="001C393C"/>
    <w:rsid w:val="001C39CA"/>
    <w:rsid w:val="001C3BD4"/>
    <w:rsid w:val="001C52F3"/>
    <w:rsid w:val="001C59D0"/>
    <w:rsid w:val="001C5C6A"/>
    <w:rsid w:val="001D073B"/>
    <w:rsid w:val="001D074C"/>
    <w:rsid w:val="001D0D23"/>
    <w:rsid w:val="001D3857"/>
    <w:rsid w:val="001D418F"/>
    <w:rsid w:val="001D5349"/>
    <w:rsid w:val="001D574C"/>
    <w:rsid w:val="001D5C93"/>
    <w:rsid w:val="001D6C62"/>
    <w:rsid w:val="001E092E"/>
    <w:rsid w:val="001E1621"/>
    <w:rsid w:val="001E2350"/>
    <w:rsid w:val="001E23E8"/>
    <w:rsid w:val="001E2C10"/>
    <w:rsid w:val="001E31AE"/>
    <w:rsid w:val="001E4469"/>
    <w:rsid w:val="001E61D2"/>
    <w:rsid w:val="001E798B"/>
    <w:rsid w:val="001F018B"/>
    <w:rsid w:val="001F07DE"/>
    <w:rsid w:val="001F2EB0"/>
    <w:rsid w:val="001F313A"/>
    <w:rsid w:val="001F5ECD"/>
    <w:rsid w:val="001F6323"/>
    <w:rsid w:val="001F66B0"/>
    <w:rsid w:val="001F6AB5"/>
    <w:rsid w:val="001F6C1C"/>
    <w:rsid w:val="0020011F"/>
    <w:rsid w:val="002001FB"/>
    <w:rsid w:val="0020043E"/>
    <w:rsid w:val="00200660"/>
    <w:rsid w:val="00201DEE"/>
    <w:rsid w:val="002036FB"/>
    <w:rsid w:val="002037D4"/>
    <w:rsid w:val="00203C70"/>
    <w:rsid w:val="002046E7"/>
    <w:rsid w:val="0020574A"/>
    <w:rsid w:val="00207210"/>
    <w:rsid w:val="0020732D"/>
    <w:rsid w:val="00207509"/>
    <w:rsid w:val="00207669"/>
    <w:rsid w:val="002118CA"/>
    <w:rsid w:val="00211FBD"/>
    <w:rsid w:val="00216622"/>
    <w:rsid w:val="002176CF"/>
    <w:rsid w:val="00220A15"/>
    <w:rsid w:val="00222BD0"/>
    <w:rsid w:val="00222D72"/>
    <w:rsid w:val="002242BC"/>
    <w:rsid w:val="00224A33"/>
    <w:rsid w:val="00224B69"/>
    <w:rsid w:val="0022793A"/>
    <w:rsid w:val="00230083"/>
    <w:rsid w:val="00230EAA"/>
    <w:rsid w:val="0023234B"/>
    <w:rsid w:val="002341FF"/>
    <w:rsid w:val="002348EE"/>
    <w:rsid w:val="0023552D"/>
    <w:rsid w:val="00235B72"/>
    <w:rsid w:val="002363D4"/>
    <w:rsid w:val="002379EE"/>
    <w:rsid w:val="00240D7D"/>
    <w:rsid w:val="00241C6D"/>
    <w:rsid w:val="00242E85"/>
    <w:rsid w:val="0024332D"/>
    <w:rsid w:val="002436B1"/>
    <w:rsid w:val="002438FF"/>
    <w:rsid w:val="00245B85"/>
    <w:rsid w:val="00252E21"/>
    <w:rsid w:val="002531F6"/>
    <w:rsid w:val="002536FC"/>
    <w:rsid w:val="00253BAD"/>
    <w:rsid w:val="002549D5"/>
    <w:rsid w:val="00256594"/>
    <w:rsid w:val="00256A3D"/>
    <w:rsid w:val="00257FCC"/>
    <w:rsid w:val="00260A57"/>
    <w:rsid w:val="00260EE0"/>
    <w:rsid w:val="00261628"/>
    <w:rsid w:val="0026174E"/>
    <w:rsid w:val="00262DE4"/>
    <w:rsid w:val="00262EDE"/>
    <w:rsid w:val="00263D0E"/>
    <w:rsid w:val="00264B27"/>
    <w:rsid w:val="00264D92"/>
    <w:rsid w:val="002650FB"/>
    <w:rsid w:val="0026546F"/>
    <w:rsid w:val="0026557E"/>
    <w:rsid w:val="00266106"/>
    <w:rsid w:val="00267208"/>
    <w:rsid w:val="00267D9A"/>
    <w:rsid w:val="0027060F"/>
    <w:rsid w:val="002711E8"/>
    <w:rsid w:val="002722B2"/>
    <w:rsid w:val="00272948"/>
    <w:rsid w:val="00272FDD"/>
    <w:rsid w:val="00274E33"/>
    <w:rsid w:val="00274F41"/>
    <w:rsid w:val="00276FDB"/>
    <w:rsid w:val="00280F82"/>
    <w:rsid w:val="00282DDB"/>
    <w:rsid w:val="00282DF4"/>
    <w:rsid w:val="00285EFC"/>
    <w:rsid w:val="002868A9"/>
    <w:rsid w:val="00286D0F"/>
    <w:rsid w:val="00290255"/>
    <w:rsid w:val="0029072F"/>
    <w:rsid w:val="00291354"/>
    <w:rsid w:val="00291780"/>
    <w:rsid w:val="00294095"/>
    <w:rsid w:val="0029443E"/>
    <w:rsid w:val="002959DC"/>
    <w:rsid w:val="002979F2"/>
    <w:rsid w:val="002A04BA"/>
    <w:rsid w:val="002A56E7"/>
    <w:rsid w:val="002A59DC"/>
    <w:rsid w:val="002A6859"/>
    <w:rsid w:val="002A6DBE"/>
    <w:rsid w:val="002A7690"/>
    <w:rsid w:val="002A7950"/>
    <w:rsid w:val="002A7A4F"/>
    <w:rsid w:val="002A7C15"/>
    <w:rsid w:val="002B1624"/>
    <w:rsid w:val="002B1819"/>
    <w:rsid w:val="002B183F"/>
    <w:rsid w:val="002B1FFF"/>
    <w:rsid w:val="002B38B5"/>
    <w:rsid w:val="002B40A9"/>
    <w:rsid w:val="002B5AD9"/>
    <w:rsid w:val="002B7459"/>
    <w:rsid w:val="002C0248"/>
    <w:rsid w:val="002C027F"/>
    <w:rsid w:val="002C190B"/>
    <w:rsid w:val="002C197D"/>
    <w:rsid w:val="002C2E14"/>
    <w:rsid w:val="002C3EA5"/>
    <w:rsid w:val="002C540E"/>
    <w:rsid w:val="002C56A7"/>
    <w:rsid w:val="002C5706"/>
    <w:rsid w:val="002C589A"/>
    <w:rsid w:val="002C5B3C"/>
    <w:rsid w:val="002D00EE"/>
    <w:rsid w:val="002D157A"/>
    <w:rsid w:val="002D4469"/>
    <w:rsid w:val="002D55AC"/>
    <w:rsid w:val="002D5980"/>
    <w:rsid w:val="002D6D7D"/>
    <w:rsid w:val="002E0023"/>
    <w:rsid w:val="002E00A5"/>
    <w:rsid w:val="002E0D7C"/>
    <w:rsid w:val="002E2AE2"/>
    <w:rsid w:val="002E2D7B"/>
    <w:rsid w:val="002E2F73"/>
    <w:rsid w:val="002E3D25"/>
    <w:rsid w:val="002E5486"/>
    <w:rsid w:val="002E6B20"/>
    <w:rsid w:val="002F0CF5"/>
    <w:rsid w:val="002F13B3"/>
    <w:rsid w:val="002F183F"/>
    <w:rsid w:val="002F2208"/>
    <w:rsid w:val="002F426C"/>
    <w:rsid w:val="002F480E"/>
    <w:rsid w:val="002F4AD9"/>
    <w:rsid w:val="0030075F"/>
    <w:rsid w:val="00300CDC"/>
    <w:rsid w:val="00300E27"/>
    <w:rsid w:val="003016B9"/>
    <w:rsid w:val="00301CFA"/>
    <w:rsid w:val="00302299"/>
    <w:rsid w:val="00302AD6"/>
    <w:rsid w:val="00302D47"/>
    <w:rsid w:val="00302EC3"/>
    <w:rsid w:val="003035C6"/>
    <w:rsid w:val="00304361"/>
    <w:rsid w:val="00305A75"/>
    <w:rsid w:val="00306567"/>
    <w:rsid w:val="003103F5"/>
    <w:rsid w:val="00311788"/>
    <w:rsid w:val="003124BA"/>
    <w:rsid w:val="00313517"/>
    <w:rsid w:val="00314547"/>
    <w:rsid w:val="003151D1"/>
    <w:rsid w:val="003154DE"/>
    <w:rsid w:val="003159A0"/>
    <w:rsid w:val="00315ABD"/>
    <w:rsid w:val="003166B1"/>
    <w:rsid w:val="003178F8"/>
    <w:rsid w:val="00317E46"/>
    <w:rsid w:val="00320291"/>
    <w:rsid w:val="0032040F"/>
    <w:rsid w:val="00320A1B"/>
    <w:rsid w:val="00321819"/>
    <w:rsid w:val="003227DB"/>
    <w:rsid w:val="003239D2"/>
    <w:rsid w:val="00324078"/>
    <w:rsid w:val="003241D7"/>
    <w:rsid w:val="00324F01"/>
    <w:rsid w:val="0032550D"/>
    <w:rsid w:val="003257D4"/>
    <w:rsid w:val="0032587E"/>
    <w:rsid w:val="00326024"/>
    <w:rsid w:val="00327C8F"/>
    <w:rsid w:val="0033085F"/>
    <w:rsid w:val="00331078"/>
    <w:rsid w:val="003310B6"/>
    <w:rsid w:val="00331985"/>
    <w:rsid w:val="00331ED2"/>
    <w:rsid w:val="00332215"/>
    <w:rsid w:val="0033393E"/>
    <w:rsid w:val="00333F75"/>
    <w:rsid w:val="003342B7"/>
    <w:rsid w:val="003352A9"/>
    <w:rsid w:val="00335944"/>
    <w:rsid w:val="00336B2A"/>
    <w:rsid w:val="00337ED4"/>
    <w:rsid w:val="00337FA2"/>
    <w:rsid w:val="00340035"/>
    <w:rsid w:val="003403EC"/>
    <w:rsid w:val="0034166C"/>
    <w:rsid w:val="00341DE8"/>
    <w:rsid w:val="003437C0"/>
    <w:rsid w:val="00344656"/>
    <w:rsid w:val="00344EF2"/>
    <w:rsid w:val="003476C6"/>
    <w:rsid w:val="0035049F"/>
    <w:rsid w:val="003505D9"/>
    <w:rsid w:val="00352477"/>
    <w:rsid w:val="00353ACD"/>
    <w:rsid w:val="00353B8E"/>
    <w:rsid w:val="00354B88"/>
    <w:rsid w:val="003555D9"/>
    <w:rsid w:val="00360120"/>
    <w:rsid w:val="00360A5A"/>
    <w:rsid w:val="00360B08"/>
    <w:rsid w:val="00362A08"/>
    <w:rsid w:val="00363794"/>
    <w:rsid w:val="00364142"/>
    <w:rsid w:val="00364AF0"/>
    <w:rsid w:val="00365C86"/>
    <w:rsid w:val="003660A6"/>
    <w:rsid w:val="0036691F"/>
    <w:rsid w:val="00366C59"/>
    <w:rsid w:val="003672A5"/>
    <w:rsid w:val="00367644"/>
    <w:rsid w:val="003703C7"/>
    <w:rsid w:val="0037167A"/>
    <w:rsid w:val="00371CCE"/>
    <w:rsid w:val="00374AE8"/>
    <w:rsid w:val="00375DB2"/>
    <w:rsid w:val="00376D4D"/>
    <w:rsid w:val="00377892"/>
    <w:rsid w:val="00377ACC"/>
    <w:rsid w:val="00377FDE"/>
    <w:rsid w:val="00380362"/>
    <w:rsid w:val="00380565"/>
    <w:rsid w:val="0038109B"/>
    <w:rsid w:val="0038160C"/>
    <w:rsid w:val="00382CAD"/>
    <w:rsid w:val="0038379E"/>
    <w:rsid w:val="00383D41"/>
    <w:rsid w:val="003847E4"/>
    <w:rsid w:val="003856B9"/>
    <w:rsid w:val="00392336"/>
    <w:rsid w:val="003926F0"/>
    <w:rsid w:val="00392F81"/>
    <w:rsid w:val="003930C4"/>
    <w:rsid w:val="00393138"/>
    <w:rsid w:val="003953E1"/>
    <w:rsid w:val="00395767"/>
    <w:rsid w:val="00396229"/>
    <w:rsid w:val="003968B6"/>
    <w:rsid w:val="003A02D7"/>
    <w:rsid w:val="003A209E"/>
    <w:rsid w:val="003A51A0"/>
    <w:rsid w:val="003A523E"/>
    <w:rsid w:val="003A54E3"/>
    <w:rsid w:val="003A63DD"/>
    <w:rsid w:val="003A76E3"/>
    <w:rsid w:val="003B0096"/>
    <w:rsid w:val="003B1A73"/>
    <w:rsid w:val="003B4EA9"/>
    <w:rsid w:val="003B598E"/>
    <w:rsid w:val="003B61D7"/>
    <w:rsid w:val="003B69ED"/>
    <w:rsid w:val="003B6C93"/>
    <w:rsid w:val="003B7CAA"/>
    <w:rsid w:val="003C24EF"/>
    <w:rsid w:val="003C2816"/>
    <w:rsid w:val="003C2B64"/>
    <w:rsid w:val="003C37ED"/>
    <w:rsid w:val="003C7996"/>
    <w:rsid w:val="003D0270"/>
    <w:rsid w:val="003D088B"/>
    <w:rsid w:val="003D09A6"/>
    <w:rsid w:val="003D19D8"/>
    <w:rsid w:val="003D6428"/>
    <w:rsid w:val="003D6B08"/>
    <w:rsid w:val="003D6C6B"/>
    <w:rsid w:val="003D7900"/>
    <w:rsid w:val="003D7ED2"/>
    <w:rsid w:val="003E0745"/>
    <w:rsid w:val="003E1231"/>
    <w:rsid w:val="003E1D11"/>
    <w:rsid w:val="003E2326"/>
    <w:rsid w:val="003E32CD"/>
    <w:rsid w:val="003E419C"/>
    <w:rsid w:val="003E41E2"/>
    <w:rsid w:val="003E57BE"/>
    <w:rsid w:val="003E7624"/>
    <w:rsid w:val="003E76D0"/>
    <w:rsid w:val="003E7BFB"/>
    <w:rsid w:val="003F0818"/>
    <w:rsid w:val="003F1012"/>
    <w:rsid w:val="003F20EF"/>
    <w:rsid w:val="003F30C7"/>
    <w:rsid w:val="003F39AF"/>
    <w:rsid w:val="00400320"/>
    <w:rsid w:val="00401122"/>
    <w:rsid w:val="00401CCC"/>
    <w:rsid w:val="004027CE"/>
    <w:rsid w:val="00404016"/>
    <w:rsid w:val="004048D6"/>
    <w:rsid w:val="0040494A"/>
    <w:rsid w:val="00404A98"/>
    <w:rsid w:val="00404E86"/>
    <w:rsid w:val="00405059"/>
    <w:rsid w:val="00405548"/>
    <w:rsid w:val="00405615"/>
    <w:rsid w:val="00405922"/>
    <w:rsid w:val="00406D6A"/>
    <w:rsid w:val="00407A53"/>
    <w:rsid w:val="00407EEE"/>
    <w:rsid w:val="00410000"/>
    <w:rsid w:val="00410C99"/>
    <w:rsid w:val="0041177B"/>
    <w:rsid w:val="00412BD5"/>
    <w:rsid w:val="00413706"/>
    <w:rsid w:val="00413A83"/>
    <w:rsid w:val="00413DD4"/>
    <w:rsid w:val="00415BDF"/>
    <w:rsid w:val="0041605D"/>
    <w:rsid w:val="004165D3"/>
    <w:rsid w:val="00416ED3"/>
    <w:rsid w:val="004178AE"/>
    <w:rsid w:val="00417F9E"/>
    <w:rsid w:val="004218D2"/>
    <w:rsid w:val="0042201E"/>
    <w:rsid w:val="00422372"/>
    <w:rsid w:val="00422B53"/>
    <w:rsid w:val="00423205"/>
    <w:rsid w:val="00424410"/>
    <w:rsid w:val="004249E6"/>
    <w:rsid w:val="004257A0"/>
    <w:rsid w:val="00425963"/>
    <w:rsid w:val="00427097"/>
    <w:rsid w:val="00427326"/>
    <w:rsid w:val="00427C58"/>
    <w:rsid w:val="004308E2"/>
    <w:rsid w:val="00431DDC"/>
    <w:rsid w:val="00432679"/>
    <w:rsid w:val="00432926"/>
    <w:rsid w:val="00433139"/>
    <w:rsid w:val="004333AD"/>
    <w:rsid w:val="00433F14"/>
    <w:rsid w:val="00434169"/>
    <w:rsid w:val="0043713F"/>
    <w:rsid w:val="00437E17"/>
    <w:rsid w:val="00437F21"/>
    <w:rsid w:val="004403BC"/>
    <w:rsid w:val="00440D0C"/>
    <w:rsid w:val="00440D27"/>
    <w:rsid w:val="004416F9"/>
    <w:rsid w:val="00441A97"/>
    <w:rsid w:val="004425F5"/>
    <w:rsid w:val="004427B4"/>
    <w:rsid w:val="00445CA8"/>
    <w:rsid w:val="004465FA"/>
    <w:rsid w:val="00446B3F"/>
    <w:rsid w:val="004502EC"/>
    <w:rsid w:val="00450479"/>
    <w:rsid w:val="00451941"/>
    <w:rsid w:val="00451BFB"/>
    <w:rsid w:val="00452B3B"/>
    <w:rsid w:val="004541CA"/>
    <w:rsid w:val="004551D1"/>
    <w:rsid w:val="0045574E"/>
    <w:rsid w:val="00455789"/>
    <w:rsid w:val="00456400"/>
    <w:rsid w:val="00461C12"/>
    <w:rsid w:val="0046403F"/>
    <w:rsid w:val="004643FE"/>
    <w:rsid w:val="00465B90"/>
    <w:rsid w:val="00466370"/>
    <w:rsid w:val="004700A6"/>
    <w:rsid w:val="0047048E"/>
    <w:rsid w:val="00470BC4"/>
    <w:rsid w:val="0047109A"/>
    <w:rsid w:val="0047301D"/>
    <w:rsid w:val="00473612"/>
    <w:rsid w:val="00475170"/>
    <w:rsid w:val="004752FD"/>
    <w:rsid w:val="00475889"/>
    <w:rsid w:val="00475D3E"/>
    <w:rsid w:val="00476068"/>
    <w:rsid w:val="00476D73"/>
    <w:rsid w:val="00476E24"/>
    <w:rsid w:val="004778D9"/>
    <w:rsid w:val="00477C26"/>
    <w:rsid w:val="00480372"/>
    <w:rsid w:val="004803B8"/>
    <w:rsid w:val="00481258"/>
    <w:rsid w:val="00481627"/>
    <w:rsid w:val="00481857"/>
    <w:rsid w:val="00481933"/>
    <w:rsid w:val="0048267D"/>
    <w:rsid w:val="00482CA3"/>
    <w:rsid w:val="00482DCD"/>
    <w:rsid w:val="00483B22"/>
    <w:rsid w:val="00486565"/>
    <w:rsid w:val="00486BFF"/>
    <w:rsid w:val="00487307"/>
    <w:rsid w:val="00487FAA"/>
    <w:rsid w:val="00490086"/>
    <w:rsid w:val="00490963"/>
    <w:rsid w:val="004926A6"/>
    <w:rsid w:val="00494440"/>
    <w:rsid w:val="004954CB"/>
    <w:rsid w:val="004957DE"/>
    <w:rsid w:val="00496160"/>
    <w:rsid w:val="0049637F"/>
    <w:rsid w:val="00496559"/>
    <w:rsid w:val="0049682A"/>
    <w:rsid w:val="0049707E"/>
    <w:rsid w:val="00497EB9"/>
    <w:rsid w:val="004A0C33"/>
    <w:rsid w:val="004A164B"/>
    <w:rsid w:val="004A2EC7"/>
    <w:rsid w:val="004A4DEC"/>
    <w:rsid w:val="004A50ED"/>
    <w:rsid w:val="004A5902"/>
    <w:rsid w:val="004A598A"/>
    <w:rsid w:val="004A6922"/>
    <w:rsid w:val="004A738C"/>
    <w:rsid w:val="004A742B"/>
    <w:rsid w:val="004A7C81"/>
    <w:rsid w:val="004B0153"/>
    <w:rsid w:val="004B1A86"/>
    <w:rsid w:val="004B2791"/>
    <w:rsid w:val="004B3626"/>
    <w:rsid w:val="004B3772"/>
    <w:rsid w:val="004B467E"/>
    <w:rsid w:val="004B4CEC"/>
    <w:rsid w:val="004B5662"/>
    <w:rsid w:val="004B5F28"/>
    <w:rsid w:val="004C0016"/>
    <w:rsid w:val="004C0D77"/>
    <w:rsid w:val="004C21B4"/>
    <w:rsid w:val="004C5738"/>
    <w:rsid w:val="004C5AC3"/>
    <w:rsid w:val="004C69FF"/>
    <w:rsid w:val="004C6AF0"/>
    <w:rsid w:val="004C7726"/>
    <w:rsid w:val="004C7DA3"/>
    <w:rsid w:val="004C7EA9"/>
    <w:rsid w:val="004D03E8"/>
    <w:rsid w:val="004D0A49"/>
    <w:rsid w:val="004D0F5D"/>
    <w:rsid w:val="004D3872"/>
    <w:rsid w:val="004D401B"/>
    <w:rsid w:val="004D421E"/>
    <w:rsid w:val="004D477C"/>
    <w:rsid w:val="004D494D"/>
    <w:rsid w:val="004D4958"/>
    <w:rsid w:val="004D5C32"/>
    <w:rsid w:val="004D6598"/>
    <w:rsid w:val="004D664D"/>
    <w:rsid w:val="004E1B2C"/>
    <w:rsid w:val="004E28CB"/>
    <w:rsid w:val="004E5184"/>
    <w:rsid w:val="004E5B15"/>
    <w:rsid w:val="004E6327"/>
    <w:rsid w:val="004E6BBA"/>
    <w:rsid w:val="004E6DE5"/>
    <w:rsid w:val="004E7E06"/>
    <w:rsid w:val="004F09FA"/>
    <w:rsid w:val="004F0E57"/>
    <w:rsid w:val="004F1425"/>
    <w:rsid w:val="004F20B5"/>
    <w:rsid w:val="004F2395"/>
    <w:rsid w:val="004F321C"/>
    <w:rsid w:val="004F3C61"/>
    <w:rsid w:val="004F43E1"/>
    <w:rsid w:val="004F50F0"/>
    <w:rsid w:val="004F581A"/>
    <w:rsid w:val="004F622B"/>
    <w:rsid w:val="0050020A"/>
    <w:rsid w:val="00500B97"/>
    <w:rsid w:val="005021AB"/>
    <w:rsid w:val="00502D72"/>
    <w:rsid w:val="00503005"/>
    <w:rsid w:val="00503DDD"/>
    <w:rsid w:val="00505E78"/>
    <w:rsid w:val="005065D5"/>
    <w:rsid w:val="0051022D"/>
    <w:rsid w:val="0051033B"/>
    <w:rsid w:val="00511BA3"/>
    <w:rsid w:val="00512738"/>
    <w:rsid w:val="00512A40"/>
    <w:rsid w:val="0051329F"/>
    <w:rsid w:val="00513851"/>
    <w:rsid w:val="005147C3"/>
    <w:rsid w:val="0052172E"/>
    <w:rsid w:val="00521EBC"/>
    <w:rsid w:val="00522E2A"/>
    <w:rsid w:val="00522EE9"/>
    <w:rsid w:val="00523483"/>
    <w:rsid w:val="005251A0"/>
    <w:rsid w:val="00525F39"/>
    <w:rsid w:val="005264D7"/>
    <w:rsid w:val="0052677F"/>
    <w:rsid w:val="0053001C"/>
    <w:rsid w:val="0053020B"/>
    <w:rsid w:val="00530725"/>
    <w:rsid w:val="0053112A"/>
    <w:rsid w:val="00531DAA"/>
    <w:rsid w:val="005329BA"/>
    <w:rsid w:val="00532ECA"/>
    <w:rsid w:val="00533666"/>
    <w:rsid w:val="00533796"/>
    <w:rsid w:val="00533DC1"/>
    <w:rsid w:val="00533E23"/>
    <w:rsid w:val="005348A0"/>
    <w:rsid w:val="00534E6C"/>
    <w:rsid w:val="005351DD"/>
    <w:rsid w:val="00537B44"/>
    <w:rsid w:val="0054010F"/>
    <w:rsid w:val="005402AE"/>
    <w:rsid w:val="00540634"/>
    <w:rsid w:val="00541DE0"/>
    <w:rsid w:val="005447C7"/>
    <w:rsid w:val="005460E1"/>
    <w:rsid w:val="00547734"/>
    <w:rsid w:val="00550C63"/>
    <w:rsid w:val="00550DCC"/>
    <w:rsid w:val="005519A9"/>
    <w:rsid w:val="00552C6F"/>
    <w:rsid w:val="005543C3"/>
    <w:rsid w:val="005548DA"/>
    <w:rsid w:val="00554BD0"/>
    <w:rsid w:val="005557B9"/>
    <w:rsid w:val="0055601C"/>
    <w:rsid w:val="00556A86"/>
    <w:rsid w:val="00557D8E"/>
    <w:rsid w:val="00560359"/>
    <w:rsid w:val="00560E25"/>
    <w:rsid w:val="00561F83"/>
    <w:rsid w:val="00562218"/>
    <w:rsid w:val="00562917"/>
    <w:rsid w:val="0056392C"/>
    <w:rsid w:val="005641DD"/>
    <w:rsid w:val="00565151"/>
    <w:rsid w:val="005662D2"/>
    <w:rsid w:val="00570097"/>
    <w:rsid w:val="00570217"/>
    <w:rsid w:val="00574723"/>
    <w:rsid w:val="00574BAE"/>
    <w:rsid w:val="00576131"/>
    <w:rsid w:val="00576D5A"/>
    <w:rsid w:val="00576E61"/>
    <w:rsid w:val="0057725B"/>
    <w:rsid w:val="00577525"/>
    <w:rsid w:val="00577FCF"/>
    <w:rsid w:val="00581611"/>
    <w:rsid w:val="0058394B"/>
    <w:rsid w:val="00584907"/>
    <w:rsid w:val="00586AC8"/>
    <w:rsid w:val="005871AF"/>
    <w:rsid w:val="00587AF0"/>
    <w:rsid w:val="00590C83"/>
    <w:rsid w:val="005929D7"/>
    <w:rsid w:val="005932A9"/>
    <w:rsid w:val="00593F37"/>
    <w:rsid w:val="00594079"/>
    <w:rsid w:val="00594D0B"/>
    <w:rsid w:val="00595E94"/>
    <w:rsid w:val="00595F32"/>
    <w:rsid w:val="00597033"/>
    <w:rsid w:val="00597302"/>
    <w:rsid w:val="00597B00"/>
    <w:rsid w:val="005A28F3"/>
    <w:rsid w:val="005A3DCE"/>
    <w:rsid w:val="005A4353"/>
    <w:rsid w:val="005A52C0"/>
    <w:rsid w:val="005A688D"/>
    <w:rsid w:val="005A70F9"/>
    <w:rsid w:val="005A714C"/>
    <w:rsid w:val="005A7A0F"/>
    <w:rsid w:val="005B0392"/>
    <w:rsid w:val="005B045B"/>
    <w:rsid w:val="005B0D31"/>
    <w:rsid w:val="005B0E94"/>
    <w:rsid w:val="005B107E"/>
    <w:rsid w:val="005B174C"/>
    <w:rsid w:val="005B2403"/>
    <w:rsid w:val="005B34F5"/>
    <w:rsid w:val="005B3554"/>
    <w:rsid w:val="005B50A8"/>
    <w:rsid w:val="005B693A"/>
    <w:rsid w:val="005B6979"/>
    <w:rsid w:val="005B6D27"/>
    <w:rsid w:val="005B71E6"/>
    <w:rsid w:val="005B739A"/>
    <w:rsid w:val="005C0FA9"/>
    <w:rsid w:val="005C12C3"/>
    <w:rsid w:val="005C2388"/>
    <w:rsid w:val="005C5DFB"/>
    <w:rsid w:val="005C7744"/>
    <w:rsid w:val="005D2AA3"/>
    <w:rsid w:val="005D2AE2"/>
    <w:rsid w:val="005D2E96"/>
    <w:rsid w:val="005D2F51"/>
    <w:rsid w:val="005D3160"/>
    <w:rsid w:val="005D5AE1"/>
    <w:rsid w:val="005D777F"/>
    <w:rsid w:val="005D78E2"/>
    <w:rsid w:val="005E00CF"/>
    <w:rsid w:val="005E02A6"/>
    <w:rsid w:val="005E0AB3"/>
    <w:rsid w:val="005E0B15"/>
    <w:rsid w:val="005E1025"/>
    <w:rsid w:val="005E1231"/>
    <w:rsid w:val="005E2AB4"/>
    <w:rsid w:val="005E2BE2"/>
    <w:rsid w:val="005E38A1"/>
    <w:rsid w:val="005E3B25"/>
    <w:rsid w:val="005E3EEC"/>
    <w:rsid w:val="005E5D27"/>
    <w:rsid w:val="005E61BE"/>
    <w:rsid w:val="005E71D6"/>
    <w:rsid w:val="005E7F8C"/>
    <w:rsid w:val="005F059D"/>
    <w:rsid w:val="005F14EA"/>
    <w:rsid w:val="005F1CB6"/>
    <w:rsid w:val="005F3FC0"/>
    <w:rsid w:val="005F4188"/>
    <w:rsid w:val="005F531C"/>
    <w:rsid w:val="005F5344"/>
    <w:rsid w:val="005F5CE5"/>
    <w:rsid w:val="005F68FE"/>
    <w:rsid w:val="00600622"/>
    <w:rsid w:val="00600C06"/>
    <w:rsid w:val="0060122B"/>
    <w:rsid w:val="00602298"/>
    <w:rsid w:val="00604FC8"/>
    <w:rsid w:val="006078E2"/>
    <w:rsid w:val="00610509"/>
    <w:rsid w:val="00610E78"/>
    <w:rsid w:val="0061211D"/>
    <w:rsid w:val="00613945"/>
    <w:rsid w:val="00614F3E"/>
    <w:rsid w:val="006150C5"/>
    <w:rsid w:val="00615E60"/>
    <w:rsid w:val="00616BFB"/>
    <w:rsid w:val="006173FF"/>
    <w:rsid w:val="00617616"/>
    <w:rsid w:val="006203A6"/>
    <w:rsid w:val="00620568"/>
    <w:rsid w:val="00620CA3"/>
    <w:rsid w:val="006213C5"/>
    <w:rsid w:val="00621484"/>
    <w:rsid w:val="00621BD8"/>
    <w:rsid w:val="006225D3"/>
    <w:rsid w:val="00622FA4"/>
    <w:rsid w:val="006230FC"/>
    <w:rsid w:val="00623852"/>
    <w:rsid w:val="0062396C"/>
    <w:rsid w:val="00623B1F"/>
    <w:rsid w:val="00623D92"/>
    <w:rsid w:val="0062577B"/>
    <w:rsid w:val="006269B4"/>
    <w:rsid w:val="00626ABF"/>
    <w:rsid w:val="00626B14"/>
    <w:rsid w:val="00627130"/>
    <w:rsid w:val="00627278"/>
    <w:rsid w:val="006279C2"/>
    <w:rsid w:val="006308BE"/>
    <w:rsid w:val="00630D7C"/>
    <w:rsid w:val="006337C9"/>
    <w:rsid w:val="00635B6F"/>
    <w:rsid w:val="0063630D"/>
    <w:rsid w:val="00636E5A"/>
    <w:rsid w:val="00637858"/>
    <w:rsid w:val="0063787C"/>
    <w:rsid w:val="006402CC"/>
    <w:rsid w:val="00640CEE"/>
    <w:rsid w:val="00640F95"/>
    <w:rsid w:val="00641C6C"/>
    <w:rsid w:val="00641EBF"/>
    <w:rsid w:val="006423BE"/>
    <w:rsid w:val="00643613"/>
    <w:rsid w:val="00644E23"/>
    <w:rsid w:val="006470EA"/>
    <w:rsid w:val="00650266"/>
    <w:rsid w:val="00650932"/>
    <w:rsid w:val="00650D78"/>
    <w:rsid w:val="006529D8"/>
    <w:rsid w:val="00652BBD"/>
    <w:rsid w:val="00653847"/>
    <w:rsid w:val="00653BA6"/>
    <w:rsid w:val="00653FC7"/>
    <w:rsid w:val="006544EA"/>
    <w:rsid w:val="00654A53"/>
    <w:rsid w:val="00654FC0"/>
    <w:rsid w:val="00655623"/>
    <w:rsid w:val="00655FCE"/>
    <w:rsid w:val="006601E0"/>
    <w:rsid w:val="006604F6"/>
    <w:rsid w:val="0066062E"/>
    <w:rsid w:val="0066082A"/>
    <w:rsid w:val="00660EDD"/>
    <w:rsid w:val="00661A05"/>
    <w:rsid w:val="00661D04"/>
    <w:rsid w:val="0066253B"/>
    <w:rsid w:val="00662D5B"/>
    <w:rsid w:val="00662DF1"/>
    <w:rsid w:val="00663BB6"/>
    <w:rsid w:val="006649B7"/>
    <w:rsid w:val="00665663"/>
    <w:rsid w:val="006665D9"/>
    <w:rsid w:val="00666B3E"/>
    <w:rsid w:val="00667987"/>
    <w:rsid w:val="006703AE"/>
    <w:rsid w:val="006706A8"/>
    <w:rsid w:val="00670E0E"/>
    <w:rsid w:val="00670E12"/>
    <w:rsid w:val="00670E6F"/>
    <w:rsid w:val="00671D77"/>
    <w:rsid w:val="006734C9"/>
    <w:rsid w:val="00674504"/>
    <w:rsid w:val="00675E45"/>
    <w:rsid w:val="0067661B"/>
    <w:rsid w:val="006777ED"/>
    <w:rsid w:val="006818ED"/>
    <w:rsid w:val="0068204B"/>
    <w:rsid w:val="00682529"/>
    <w:rsid w:val="00685BB8"/>
    <w:rsid w:val="00686368"/>
    <w:rsid w:val="00686A69"/>
    <w:rsid w:val="00686EDD"/>
    <w:rsid w:val="006874FE"/>
    <w:rsid w:val="00687EFD"/>
    <w:rsid w:val="00690461"/>
    <w:rsid w:val="00691565"/>
    <w:rsid w:val="00691D8B"/>
    <w:rsid w:val="006925E9"/>
    <w:rsid w:val="00692D6B"/>
    <w:rsid w:val="0069309B"/>
    <w:rsid w:val="0069514D"/>
    <w:rsid w:val="006969FC"/>
    <w:rsid w:val="00697D59"/>
    <w:rsid w:val="006A0B39"/>
    <w:rsid w:val="006A3804"/>
    <w:rsid w:val="006A5328"/>
    <w:rsid w:val="006A792D"/>
    <w:rsid w:val="006A7BF8"/>
    <w:rsid w:val="006B0CB8"/>
    <w:rsid w:val="006B0E31"/>
    <w:rsid w:val="006B217A"/>
    <w:rsid w:val="006B34C8"/>
    <w:rsid w:val="006B4BFB"/>
    <w:rsid w:val="006B5428"/>
    <w:rsid w:val="006B5564"/>
    <w:rsid w:val="006B56AB"/>
    <w:rsid w:val="006B5B4B"/>
    <w:rsid w:val="006B6790"/>
    <w:rsid w:val="006C0525"/>
    <w:rsid w:val="006C1F2A"/>
    <w:rsid w:val="006C3EB7"/>
    <w:rsid w:val="006C42F5"/>
    <w:rsid w:val="006C4687"/>
    <w:rsid w:val="006C48A8"/>
    <w:rsid w:val="006C519D"/>
    <w:rsid w:val="006C5B68"/>
    <w:rsid w:val="006C60F3"/>
    <w:rsid w:val="006C6A42"/>
    <w:rsid w:val="006C6D27"/>
    <w:rsid w:val="006C752A"/>
    <w:rsid w:val="006D0304"/>
    <w:rsid w:val="006D04F3"/>
    <w:rsid w:val="006D0E59"/>
    <w:rsid w:val="006D1001"/>
    <w:rsid w:val="006D1736"/>
    <w:rsid w:val="006D3A2A"/>
    <w:rsid w:val="006D3C5A"/>
    <w:rsid w:val="006D5697"/>
    <w:rsid w:val="006D5B65"/>
    <w:rsid w:val="006D6E37"/>
    <w:rsid w:val="006E00F3"/>
    <w:rsid w:val="006E0358"/>
    <w:rsid w:val="006E105C"/>
    <w:rsid w:val="006E1FEC"/>
    <w:rsid w:val="006E22F8"/>
    <w:rsid w:val="006E33D6"/>
    <w:rsid w:val="006E40F4"/>
    <w:rsid w:val="006E4391"/>
    <w:rsid w:val="006E5DB6"/>
    <w:rsid w:val="006E6570"/>
    <w:rsid w:val="006F060A"/>
    <w:rsid w:val="006F11B2"/>
    <w:rsid w:val="006F145D"/>
    <w:rsid w:val="006F338F"/>
    <w:rsid w:val="006F3ECE"/>
    <w:rsid w:val="006F57DE"/>
    <w:rsid w:val="00700549"/>
    <w:rsid w:val="00700B71"/>
    <w:rsid w:val="0070264E"/>
    <w:rsid w:val="007035BA"/>
    <w:rsid w:val="007041BD"/>
    <w:rsid w:val="007055EF"/>
    <w:rsid w:val="0070568A"/>
    <w:rsid w:val="00705A3F"/>
    <w:rsid w:val="00705E3A"/>
    <w:rsid w:val="0070774B"/>
    <w:rsid w:val="00711C2A"/>
    <w:rsid w:val="0071375A"/>
    <w:rsid w:val="00713F66"/>
    <w:rsid w:val="0071427B"/>
    <w:rsid w:val="0071515A"/>
    <w:rsid w:val="0071563F"/>
    <w:rsid w:val="007165D3"/>
    <w:rsid w:val="007167E7"/>
    <w:rsid w:val="007170E2"/>
    <w:rsid w:val="007209D9"/>
    <w:rsid w:val="0072147C"/>
    <w:rsid w:val="00722659"/>
    <w:rsid w:val="00722A35"/>
    <w:rsid w:val="0072376D"/>
    <w:rsid w:val="00723D47"/>
    <w:rsid w:val="007240E6"/>
    <w:rsid w:val="00724446"/>
    <w:rsid w:val="0072554A"/>
    <w:rsid w:val="00725D21"/>
    <w:rsid w:val="007273C6"/>
    <w:rsid w:val="00727E64"/>
    <w:rsid w:val="00727E97"/>
    <w:rsid w:val="007300F1"/>
    <w:rsid w:val="0073050E"/>
    <w:rsid w:val="007305C1"/>
    <w:rsid w:val="00730F8A"/>
    <w:rsid w:val="007328FF"/>
    <w:rsid w:val="00732F1E"/>
    <w:rsid w:val="00734771"/>
    <w:rsid w:val="0073694F"/>
    <w:rsid w:val="00736EA0"/>
    <w:rsid w:val="00741C8D"/>
    <w:rsid w:val="00744E26"/>
    <w:rsid w:val="00745361"/>
    <w:rsid w:val="0074541D"/>
    <w:rsid w:val="00745BE5"/>
    <w:rsid w:val="007468F4"/>
    <w:rsid w:val="007470B9"/>
    <w:rsid w:val="00747ADB"/>
    <w:rsid w:val="00750234"/>
    <w:rsid w:val="0075078D"/>
    <w:rsid w:val="00750EC8"/>
    <w:rsid w:val="00751197"/>
    <w:rsid w:val="007512A3"/>
    <w:rsid w:val="0075197E"/>
    <w:rsid w:val="0075219A"/>
    <w:rsid w:val="00752AFE"/>
    <w:rsid w:val="0075417D"/>
    <w:rsid w:val="0075608E"/>
    <w:rsid w:val="007569ED"/>
    <w:rsid w:val="00760B76"/>
    <w:rsid w:val="00761048"/>
    <w:rsid w:val="007610D2"/>
    <w:rsid w:val="00761575"/>
    <w:rsid w:val="00764449"/>
    <w:rsid w:val="00764682"/>
    <w:rsid w:val="00765149"/>
    <w:rsid w:val="00765264"/>
    <w:rsid w:val="00765422"/>
    <w:rsid w:val="007664A6"/>
    <w:rsid w:val="0076753C"/>
    <w:rsid w:val="0077165C"/>
    <w:rsid w:val="00771687"/>
    <w:rsid w:val="00771DF0"/>
    <w:rsid w:val="007722BB"/>
    <w:rsid w:val="0077399A"/>
    <w:rsid w:val="00775D14"/>
    <w:rsid w:val="00776284"/>
    <w:rsid w:val="007766E4"/>
    <w:rsid w:val="00776E54"/>
    <w:rsid w:val="00777DBA"/>
    <w:rsid w:val="00785EC4"/>
    <w:rsid w:val="00787698"/>
    <w:rsid w:val="00791D92"/>
    <w:rsid w:val="007924CE"/>
    <w:rsid w:val="00795BC4"/>
    <w:rsid w:val="007965E7"/>
    <w:rsid w:val="00796731"/>
    <w:rsid w:val="00796EC9"/>
    <w:rsid w:val="007970A0"/>
    <w:rsid w:val="00797557"/>
    <w:rsid w:val="007A09B5"/>
    <w:rsid w:val="007A10F8"/>
    <w:rsid w:val="007A1819"/>
    <w:rsid w:val="007A219B"/>
    <w:rsid w:val="007A2382"/>
    <w:rsid w:val="007A539D"/>
    <w:rsid w:val="007A6267"/>
    <w:rsid w:val="007A6D7C"/>
    <w:rsid w:val="007B12AF"/>
    <w:rsid w:val="007B148E"/>
    <w:rsid w:val="007B1838"/>
    <w:rsid w:val="007B2F1A"/>
    <w:rsid w:val="007B3FBE"/>
    <w:rsid w:val="007B4380"/>
    <w:rsid w:val="007B4BB3"/>
    <w:rsid w:val="007B4D3D"/>
    <w:rsid w:val="007B561D"/>
    <w:rsid w:val="007B64FD"/>
    <w:rsid w:val="007B6935"/>
    <w:rsid w:val="007B6E99"/>
    <w:rsid w:val="007B7022"/>
    <w:rsid w:val="007C0020"/>
    <w:rsid w:val="007C0F19"/>
    <w:rsid w:val="007C15D8"/>
    <w:rsid w:val="007C3C21"/>
    <w:rsid w:val="007C4313"/>
    <w:rsid w:val="007C4C4B"/>
    <w:rsid w:val="007C622B"/>
    <w:rsid w:val="007C6C85"/>
    <w:rsid w:val="007D0758"/>
    <w:rsid w:val="007D1CE7"/>
    <w:rsid w:val="007D244F"/>
    <w:rsid w:val="007D3041"/>
    <w:rsid w:val="007D3546"/>
    <w:rsid w:val="007D4532"/>
    <w:rsid w:val="007D4929"/>
    <w:rsid w:val="007D4C37"/>
    <w:rsid w:val="007D5782"/>
    <w:rsid w:val="007D5ACE"/>
    <w:rsid w:val="007E440E"/>
    <w:rsid w:val="007E4F23"/>
    <w:rsid w:val="007E596A"/>
    <w:rsid w:val="007E6AC3"/>
    <w:rsid w:val="007E6E6A"/>
    <w:rsid w:val="007E7307"/>
    <w:rsid w:val="007E767D"/>
    <w:rsid w:val="007F0567"/>
    <w:rsid w:val="007F056C"/>
    <w:rsid w:val="007F247E"/>
    <w:rsid w:val="007F3ABA"/>
    <w:rsid w:val="007F4127"/>
    <w:rsid w:val="007F52A8"/>
    <w:rsid w:val="007F55D9"/>
    <w:rsid w:val="00800246"/>
    <w:rsid w:val="00800E89"/>
    <w:rsid w:val="00801AFD"/>
    <w:rsid w:val="0080230A"/>
    <w:rsid w:val="00802DE2"/>
    <w:rsid w:val="008057BF"/>
    <w:rsid w:val="00805BDE"/>
    <w:rsid w:val="008063C0"/>
    <w:rsid w:val="00806A7B"/>
    <w:rsid w:val="00811BD3"/>
    <w:rsid w:val="008128C4"/>
    <w:rsid w:val="008133DC"/>
    <w:rsid w:val="00813749"/>
    <w:rsid w:val="00813DF5"/>
    <w:rsid w:val="00814DDF"/>
    <w:rsid w:val="00815B3B"/>
    <w:rsid w:val="00816073"/>
    <w:rsid w:val="00816B0D"/>
    <w:rsid w:val="00817050"/>
    <w:rsid w:val="00817882"/>
    <w:rsid w:val="00817FD9"/>
    <w:rsid w:val="00820301"/>
    <w:rsid w:val="00820425"/>
    <w:rsid w:val="008212BC"/>
    <w:rsid w:val="00822887"/>
    <w:rsid w:val="00822BCC"/>
    <w:rsid w:val="00822E9C"/>
    <w:rsid w:val="00823886"/>
    <w:rsid w:val="00823C54"/>
    <w:rsid w:val="00824886"/>
    <w:rsid w:val="008251E2"/>
    <w:rsid w:val="008257C6"/>
    <w:rsid w:val="0082612E"/>
    <w:rsid w:val="00827914"/>
    <w:rsid w:val="00827FC7"/>
    <w:rsid w:val="00830CE8"/>
    <w:rsid w:val="00832F12"/>
    <w:rsid w:val="0083375F"/>
    <w:rsid w:val="0083379A"/>
    <w:rsid w:val="00833B57"/>
    <w:rsid w:val="00833BD9"/>
    <w:rsid w:val="00834D37"/>
    <w:rsid w:val="008368B6"/>
    <w:rsid w:val="008379BB"/>
    <w:rsid w:val="00840377"/>
    <w:rsid w:val="00840411"/>
    <w:rsid w:val="008407A8"/>
    <w:rsid w:val="008419B6"/>
    <w:rsid w:val="00841AEF"/>
    <w:rsid w:val="00842258"/>
    <w:rsid w:val="00843D14"/>
    <w:rsid w:val="00843E15"/>
    <w:rsid w:val="0084459E"/>
    <w:rsid w:val="00844D4F"/>
    <w:rsid w:val="0084506B"/>
    <w:rsid w:val="008451E2"/>
    <w:rsid w:val="0084699F"/>
    <w:rsid w:val="00846CEC"/>
    <w:rsid w:val="0084783A"/>
    <w:rsid w:val="00847F6A"/>
    <w:rsid w:val="0085038A"/>
    <w:rsid w:val="0085168C"/>
    <w:rsid w:val="00851D57"/>
    <w:rsid w:val="00851DAF"/>
    <w:rsid w:val="008550D2"/>
    <w:rsid w:val="0085589B"/>
    <w:rsid w:val="00857091"/>
    <w:rsid w:val="00860C08"/>
    <w:rsid w:val="00860D33"/>
    <w:rsid w:val="0086229A"/>
    <w:rsid w:val="008623FC"/>
    <w:rsid w:val="00862849"/>
    <w:rsid w:val="00862A8B"/>
    <w:rsid w:val="00863C14"/>
    <w:rsid w:val="00864034"/>
    <w:rsid w:val="00864E12"/>
    <w:rsid w:val="00865414"/>
    <w:rsid w:val="0086543A"/>
    <w:rsid w:val="00865483"/>
    <w:rsid w:val="00865F7C"/>
    <w:rsid w:val="008676C1"/>
    <w:rsid w:val="008708E1"/>
    <w:rsid w:val="0087091C"/>
    <w:rsid w:val="008717FC"/>
    <w:rsid w:val="00872905"/>
    <w:rsid w:val="00874297"/>
    <w:rsid w:val="008743CC"/>
    <w:rsid w:val="00874E46"/>
    <w:rsid w:val="008756A4"/>
    <w:rsid w:val="008763C5"/>
    <w:rsid w:val="0087658A"/>
    <w:rsid w:val="00877E09"/>
    <w:rsid w:val="008802A5"/>
    <w:rsid w:val="008804ED"/>
    <w:rsid w:val="00880CE3"/>
    <w:rsid w:val="0088227F"/>
    <w:rsid w:val="008845C7"/>
    <w:rsid w:val="00884B57"/>
    <w:rsid w:val="00886274"/>
    <w:rsid w:val="00886682"/>
    <w:rsid w:val="00887003"/>
    <w:rsid w:val="00887479"/>
    <w:rsid w:val="00891304"/>
    <w:rsid w:val="00891FC0"/>
    <w:rsid w:val="00894768"/>
    <w:rsid w:val="008970B2"/>
    <w:rsid w:val="0089751E"/>
    <w:rsid w:val="00897636"/>
    <w:rsid w:val="008A07D9"/>
    <w:rsid w:val="008A1B59"/>
    <w:rsid w:val="008A2495"/>
    <w:rsid w:val="008A42C4"/>
    <w:rsid w:val="008A4981"/>
    <w:rsid w:val="008A4A38"/>
    <w:rsid w:val="008A506F"/>
    <w:rsid w:val="008A5A0C"/>
    <w:rsid w:val="008A63E6"/>
    <w:rsid w:val="008A68CA"/>
    <w:rsid w:val="008A6E9C"/>
    <w:rsid w:val="008A741C"/>
    <w:rsid w:val="008A7634"/>
    <w:rsid w:val="008A7DAB"/>
    <w:rsid w:val="008B03DD"/>
    <w:rsid w:val="008B0762"/>
    <w:rsid w:val="008B09B4"/>
    <w:rsid w:val="008B14AB"/>
    <w:rsid w:val="008B2F3A"/>
    <w:rsid w:val="008B30EB"/>
    <w:rsid w:val="008B3BCB"/>
    <w:rsid w:val="008B3E07"/>
    <w:rsid w:val="008B5689"/>
    <w:rsid w:val="008B5794"/>
    <w:rsid w:val="008B623C"/>
    <w:rsid w:val="008B6895"/>
    <w:rsid w:val="008B6AB6"/>
    <w:rsid w:val="008B7C07"/>
    <w:rsid w:val="008C1682"/>
    <w:rsid w:val="008C19D8"/>
    <w:rsid w:val="008C1A35"/>
    <w:rsid w:val="008C289F"/>
    <w:rsid w:val="008C31EF"/>
    <w:rsid w:val="008C4435"/>
    <w:rsid w:val="008C4F6A"/>
    <w:rsid w:val="008C7004"/>
    <w:rsid w:val="008D0165"/>
    <w:rsid w:val="008D04F0"/>
    <w:rsid w:val="008D0CA4"/>
    <w:rsid w:val="008D17EA"/>
    <w:rsid w:val="008D2BF9"/>
    <w:rsid w:val="008D3001"/>
    <w:rsid w:val="008D36BD"/>
    <w:rsid w:val="008D44A8"/>
    <w:rsid w:val="008D4845"/>
    <w:rsid w:val="008D5186"/>
    <w:rsid w:val="008D6763"/>
    <w:rsid w:val="008D6C9D"/>
    <w:rsid w:val="008D6E84"/>
    <w:rsid w:val="008D74E3"/>
    <w:rsid w:val="008D7F5B"/>
    <w:rsid w:val="008E3A5D"/>
    <w:rsid w:val="008E4017"/>
    <w:rsid w:val="008E41B6"/>
    <w:rsid w:val="008E54AE"/>
    <w:rsid w:val="008E611F"/>
    <w:rsid w:val="008E64EB"/>
    <w:rsid w:val="008E7BC1"/>
    <w:rsid w:val="008E7E82"/>
    <w:rsid w:val="008F061B"/>
    <w:rsid w:val="008F0792"/>
    <w:rsid w:val="008F2BB5"/>
    <w:rsid w:val="008F2E10"/>
    <w:rsid w:val="008F5B18"/>
    <w:rsid w:val="008F6BBC"/>
    <w:rsid w:val="008F6D4B"/>
    <w:rsid w:val="008F7844"/>
    <w:rsid w:val="00900EC9"/>
    <w:rsid w:val="0090289E"/>
    <w:rsid w:val="00903BCE"/>
    <w:rsid w:val="00905B1C"/>
    <w:rsid w:val="00905F24"/>
    <w:rsid w:val="009110F2"/>
    <w:rsid w:val="00912236"/>
    <w:rsid w:val="00912B4D"/>
    <w:rsid w:val="00913C4B"/>
    <w:rsid w:val="00914379"/>
    <w:rsid w:val="009152B5"/>
    <w:rsid w:val="00915995"/>
    <w:rsid w:val="00917320"/>
    <w:rsid w:val="009206E7"/>
    <w:rsid w:val="00921D0D"/>
    <w:rsid w:val="00922626"/>
    <w:rsid w:val="00923281"/>
    <w:rsid w:val="009237DF"/>
    <w:rsid w:val="00925477"/>
    <w:rsid w:val="009254A3"/>
    <w:rsid w:val="00925D31"/>
    <w:rsid w:val="00931196"/>
    <w:rsid w:val="009314C2"/>
    <w:rsid w:val="00931B4D"/>
    <w:rsid w:val="00931BFA"/>
    <w:rsid w:val="00932159"/>
    <w:rsid w:val="0093236D"/>
    <w:rsid w:val="00934E94"/>
    <w:rsid w:val="009363A0"/>
    <w:rsid w:val="0093670B"/>
    <w:rsid w:val="009401A0"/>
    <w:rsid w:val="0094194B"/>
    <w:rsid w:val="00941E00"/>
    <w:rsid w:val="00943655"/>
    <w:rsid w:val="00945592"/>
    <w:rsid w:val="009475E3"/>
    <w:rsid w:val="009504C4"/>
    <w:rsid w:val="00952027"/>
    <w:rsid w:val="009526D7"/>
    <w:rsid w:val="009533E5"/>
    <w:rsid w:val="0095490D"/>
    <w:rsid w:val="00955CF2"/>
    <w:rsid w:val="00957162"/>
    <w:rsid w:val="00957B03"/>
    <w:rsid w:val="009605F8"/>
    <w:rsid w:val="00960F4F"/>
    <w:rsid w:val="0096200F"/>
    <w:rsid w:val="00962E97"/>
    <w:rsid w:val="00962F2A"/>
    <w:rsid w:val="009631D8"/>
    <w:rsid w:val="009636DD"/>
    <w:rsid w:val="0096394B"/>
    <w:rsid w:val="00963D18"/>
    <w:rsid w:val="00964AE0"/>
    <w:rsid w:val="00966CA9"/>
    <w:rsid w:val="00966CC7"/>
    <w:rsid w:val="00970F3A"/>
    <w:rsid w:val="00971D22"/>
    <w:rsid w:val="009721AF"/>
    <w:rsid w:val="00972457"/>
    <w:rsid w:val="009734C2"/>
    <w:rsid w:val="00975962"/>
    <w:rsid w:val="009765F4"/>
    <w:rsid w:val="009774B7"/>
    <w:rsid w:val="009774DF"/>
    <w:rsid w:val="00977696"/>
    <w:rsid w:val="009776E0"/>
    <w:rsid w:val="00981CEF"/>
    <w:rsid w:val="009822E0"/>
    <w:rsid w:val="00983F9A"/>
    <w:rsid w:val="0098476D"/>
    <w:rsid w:val="00985A06"/>
    <w:rsid w:val="00985B40"/>
    <w:rsid w:val="009902A8"/>
    <w:rsid w:val="0099037C"/>
    <w:rsid w:val="009908BB"/>
    <w:rsid w:val="009910F9"/>
    <w:rsid w:val="0099134F"/>
    <w:rsid w:val="0099490B"/>
    <w:rsid w:val="00994A82"/>
    <w:rsid w:val="00994B26"/>
    <w:rsid w:val="00995166"/>
    <w:rsid w:val="009953D6"/>
    <w:rsid w:val="009958C1"/>
    <w:rsid w:val="00995D4A"/>
    <w:rsid w:val="0099643F"/>
    <w:rsid w:val="009967FB"/>
    <w:rsid w:val="009976F3"/>
    <w:rsid w:val="00997DC2"/>
    <w:rsid w:val="009A0DB0"/>
    <w:rsid w:val="009A1B9B"/>
    <w:rsid w:val="009A2068"/>
    <w:rsid w:val="009A27A4"/>
    <w:rsid w:val="009A3198"/>
    <w:rsid w:val="009A3C1D"/>
    <w:rsid w:val="009A3F58"/>
    <w:rsid w:val="009A461E"/>
    <w:rsid w:val="009B143A"/>
    <w:rsid w:val="009B2632"/>
    <w:rsid w:val="009B2EEA"/>
    <w:rsid w:val="009B2F3B"/>
    <w:rsid w:val="009B44E4"/>
    <w:rsid w:val="009B50C7"/>
    <w:rsid w:val="009B53C5"/>
    <w:rsid w:val="009B5955"/>
    <w:rsid w:val="009C00DA"/>
    <w:rsid w:val="009C11DF"/>
    <w:rsid w:val="009C1296"/>
    <w:rsid w:val="009C157E"/>
    <w:rsid w:val="009C23BC"/>
    <w:rsid w:val="009C540C"/>
    <w:rsid w:val="009C5CA5"/>
    <w:rsid w:val="009C6CDD"/>
    <w:rsid w:val="009C72A7"/>
    <w:rsid w:val="009D0463"/>
    <w:rsid w:val="009D1628"/>
    <w:rsid w:val="009D2042"/>
    <w:rsid w:val="009D39FC"/>
    <w:rsid w:val="009D4BDE"/>
    <w:rsid w:val="009D78EC"/>
    <w:rsid w:val="009E0281"/>
    <w:rsid w:val="009E126C"/>
    <w:rsid w:val="009E1CF3"/>
    <w:rsid w:val="009E1DDE"/>
    <w:rsid w:val="009E2196"/>
    <w:rsid w:val="009E2278"/>
    <w:rsid w:val="009E30E1"/>
    <w:rsid w:val="009E35C2"/>
    <w:rsid w:val="009E4863"/>
    <w:rsid w:val="009E4F98"/>
    <w:rsid w:val="009E51AC"/>
    <w:rsid w:val="009E5652"/>
    <w:rsid w:val="009E5E00"/>
    <w:rsid w:val="009E6BB4"/>
    <w:rsid w:val="009F10E6"/>
    <w:rsid w:val="009F16F0"/>
    <w:rsid w:val="009F28D2"/>
    <w:rsid w:val="009F5895"/>
    <w:rsid w:val="009F5E59"/>
    <w:rsid w:val="009F6E38"/>
    <w:rsid w:val="009F71B4"/>
    <w:rsid w:val="009F7243"/>
    <w:rsid w:val="009F7392"/>
    <w:rsid w:val="00A00184"/>
    <w:rsid w:val="00A0090A"/>
    <w:rsid w:val="00A00DB2"/>
    <w:rsid w:val="00A01982"/>
    <w:rsid w:val="00A019B1"/>
    <w:rsid w:val="00A034A3"/>
    <w:rsid w:val="00A05A00"/>
    <w:rsid w:val="00A074AD"/>
    <w:rsid w:val="00A07C45"/>
    <w:rsid w:val="00A1294D"/>
    <w:rsid w:val="00A12DB0"/>
    <w:rsid w:val="00A14964"/>
    <w:rsid w:val="00A15602"/>
    <w:rsid w:val="00A17230"/>
    <w:rsid w:val="00A202DC"/>
    <w:rsid w:val="00A211B4"/>
    <w:rsid w:val="00A21737"/>
    <w:rsid w:val="00A23A92"/>
    <w:rsid w:val="00A24165"/>
    <w:rsid w:val="00A24EA6"/>
    <w:rsid w:val="00A27210"/>
    <w:rsid w:val="00A30A6B"/>
    <w:rsid w:val="00A30E6D"/>
    <w:rsid w:val="00A311AE"/>
    <w:rsid w:val="00A313D9"/>
    <w:rsid w:val="00A313F6"/>
    <w:rsid w:val="00A32D31"/>
    <w:rsid w:val="00A33198"/>
    <w:rsid w:val="00A33E86"/>
    <w:rsid w:val="00A33EAA"/>
    <w:rsid w:val="00A342B3"/>
    <w:rsid w:val="00A342E7"/>
    <w:rsid w:val="00A345D6"/>
    <w:rsid w:val="00A346A7"/>
    <w:rsid w:val="00A34CB9"/>
    <w:rsid w:val="00A35314"/>
    <w:rsid w:val="00A35CC7"/>
    <w:rsid w:val="00A377FF"/>
    <w:rsid w:val="00A438BD"/>
    <w:rsid w:val="00A4445C"/>
    <w:rsid w:val="00A445AB"/>
    <w:rsid w:val="00A44832"/>
    <w:rsid w:val="00A44AFC"/>
    <w:rsid w:val="00A46406"/>
    <w:rsid w:val="00A50CD1"/>
    <w:rsid w:val="00A518D9"/>
    <w:rsid w:val="00A51CF3"/>
    <w:rsid w:val="00A5246B"/>
    <w:rsid w:val="00A52E65"/>
    <w:rsid w:val="00A53185"/>
    <w:rsid w:val="00A532F3"/>
    <w:rsid w:val="00A54465"/>
    <w:rsid w:val="00A5504A"/>
    <w:rsid w:val="00A553C5"/>
    <w:rsid w:val="00A56761"/>
    <w:rsid w:val="00A568AC"/>
    <w:rsid w:val="00A56917"/>
    <w:rsid w:val="00A569A0"/>
    <w:rsid w:val="00A5749E"/>
    <w:rsid w:val="00A57AFB"/>
    <w:rsid w:val="00A57E11"/>
    <w:rsid w:val="00A6086E"/>
    <w:rsid w:val="00A61029"/>
    <w:rsid w:val="00A61DFC"/>
    <w:rsid w:val="00A62FD3"/>
    <w:rsid w:val="00A6556F"/>
    <w:rsid w:val="00A65A87"/>
    <w:rsid w:val="00A65B0D"/>
    <w:rsid w:val="00A65D92"/>
    <w:rsid w:val="00A6730B"/>
    <w:rsid w:val="00A67C79"/>
    <w:rsid w:val="00A7041B"/>
    <w:rsid w:val="00A708A0"/>
    <w:rsid w:val="00A70D45"/>
    <w:rsid w:val="00A71684"/>
    <w:rsid w:val="00A722A9"/>
    <w:rsid w:val="00A730FA"/>
    <w:rsid w:val="00A7391C"/>
    <w:rsid w:val="00A7392A"/>
    <w:rsid w:val="00A746B2"/>
    <w:rsid w:val="00A747BE"/>
    <w:rsid w:val="00A75AEE"/>
    <w:rsid w:val="00A76187"/>
    <w:rsid w:val="00A819D6"/>
    <w:rsid w:val="00A81E5A"/>
    <w:rsid w:val="00A82806"/>
    <w:rsid w:val="00A82A9D"/>
    <w:rsid w:val="00A834E8"/>
    <w:rsid w:val="00A8429F"/>
    <w:rsid w:val="00A84880"/>
    <w:rsid w:val="00A84BE4"/>
    <w:rsid w:val="00A85443"/>
    <w:rsid w:val="00A85776"/>
    <w:rsid w:val="00A859B7"/>
    <w:rsid w:val="00A86C97"/>
    <w:rsid w:val="00A87B00"/>
    <w:rsid w:val="00A87E82"/>
    <w:rsid w:val="00A92B11"/>
    <w:rsid w:val="00A93AC1"/>
    <w:rsid w:val="00A93AF3"/>
    <w:rsid w:val="00A943FD"/>
    <w:rsid w:val="00A96074"/>
    <w:rsid w:val="00A96A9E"/>
    <w:rsid w:val="00A96BC3"/>
    <w:rsid w:val="00A96E42"/>
    <w:rsid w:val="00A97244"/>
    <w:rsid w:val="00AA2469"/>
    <w:rsid w:val="00AA29C8"/>
    <w:rsid w:val="00AA3E22"/>
    <w:rsid w:val="00AA43E2"/>
    <w:rsid w:val="00AA4441"/>
    <w:rsid w:val="00AA595F"/>
    <w:rsid w:val="00AA5A08"/>
    <w:rsid w:val="00AA5FE5"/>
    <w:rsid w:val="00AB1A47"/>
    <w:rsid w:val="00AB25CF"/>
    <w:rsid w:val="00AB2D59"/>
    <w:rsid w:val="00AB2F31"/>
    <w:rsid w:val="00AB3EF0"/>
    <w:rsid w:val="00AB58E8"/>
    <w:rsid w:val="00AB664B"/>
    <w:rsid w:val="00AB67E7"/>
    <w:rsid w:val="00AB6E85"/>
    <w:rsid w:val="00AB6F0A"/>
    <w:rsid w:val="00AB7965"/>
    <w:rsid w:val="00AB7A05"/>
    <w:rsid w:val="00AC1C1D"/>
    <w:rsid w:val="00AC1CE8"/>
    <w:rsid w:val="00AC336E"/>
    <w:rsid w:val="00AC4028"/>
    <w:rsid w:val="00AC48AA"/>
    <w:rsid w:val="00AC5327"/>
    <w:rsid w:val="00AC56DD"/>
    <w:rsid w:val="00AC65D3"/>
    <w:rsid w:val="00AC6B29"/>
    <w:rsid w:val="00AC7BBD"/>
    <w:rsid w:val="00AD098D"/>
    <w:rsid w:val="00AD1F82"/>
    <w:rsid w:val="00AD2954"/>
    <w:rsid w:val="00AD4218"/>
    <w:rsid w:val="00AD59BA"/>
    <w:rsid w:val="00AD69ED"/>
    <w:rsid w:val="00AE16B3"/>
    <w:rsid w:val="00AE16F0"/>
    <w:rsid w:val="00AE28E2"/>
    <w:rsid w:val="00AE4994"/>
    <w:rsid w:val="00AE4ECD"/>
    <w:rsid w:val="00AE6301"/>
    <w:rsid w:val="00AF0135"/>
    <w:rsid w:val="00AF25DA"/>
    <w:rsid w:val="00AF2D48"/>
    <w:rsid w:val="00AF3EDF"/>
    <w:rsid w:val="00AF43FE"/>
    <w:rsid w:val="00AF5B3A"/>
    <w:rsid w:val="00AF5C96"/>
    <w:rsid w:val="00AF5D4C"/>
    <w:rsid w:val="00AF6C0C"/>
    <w:rsid w:val="00AF6C8A"/>
    <w:rsid w:val="00AF6E74"/>
    <w:rsid w:val="00AF7511"/>
    <w:rsid w:val="00AF7C95"/>
    <w:rsid w:val="00B00B66"/>
    <w:rsid w:val="00B010AC"/>
    <w:rsid w:val="00B01184"/>
    <w:rsid w:val="00B02204"/>
    <w:rsid w:val="00B02268"/>
    <w:rsid w:val="00B02E87"/>
    <w:rsid w:val="00B03B4A"/>
    <w:rsid w:val="00B058D5"/>
    <w:rsid w:val="00B0599E"/>
    <w:rsid w:val="00B068C3"/>
    <w:rsid w:val="00B10931"/>
    <w:rsid w:val="00B12612"/>
    <w:rsid w:val="00B12D98"/>
    <w:rsid w:val="00B1530F"/>
    <w:rsid w:val="00B159A9"/>
    <w:rsid w:val="00B174F4"/>
    <w:rsid w:val="00B229DA"/>
    <w:rsid w:val="00B22BE3"/>
    <w:rsid w:val="00B22E43"/>
    <w:rsid w:val="00B23D8E"/>
    <w:rsid w:val="00B240F7"/>
    <w:rsid w:val="00B24BC0"/>
    <w:rsid w:val="00B25FEF"/>
    <w:rsid w:val="00B301C4"/>
    <w:rsid w:val="00B309E3"/>
    <w:rsid w:val="00B33DC6"/>
    <w:rsid w:val="00B34572"/>
    <w:rsid w:val="00B3510C"/>
    <w:rsid w:val="00B35ABE"/>
    <w:rsid w:val="00B37A51"/>
    <w:rsid w:val="00B40B5F"/>
    <w:rsid w:val="00B40D58"/>
    <w:rsid w:val="00B417A6"/>
    <w:rsid w:val="00B41E2C"/>
    <w:rsid w:val="00B433AE"/>
    <w:rsid w:val="00B44261"/>
    <w:rsid w:val="00B44F4D"/>
    <w:rsid w:val="00B4545B"/>
    <w:rsid w:val="00B456A1"/>
    <w:rsid w:val="00B46986"/>
    <w:rsid w:val="00B47306"/>
    <w:rsid w:val="00B53F94"/>
    <w:rsid w:val="00B55785"/>
    <w:rsid w:val="00B611B3"/>
    <w:rsid w:val="00B62333"/>
    <w:rsid w:val="00B6345A"/>
    <w:rsid w:val="00B63B69"/>
    <w:rsid w:val="00B64A09"/>
    <w:rsid w:val="00B64DB6"/>
    <w:rsid w:val="00B669B3"/>
    <w:rsid w:val="00B66F52"/>
    <w:rsid w:val="00B67389"/>
    <w:rsid w:val="00B6777C"/>
    <w:rsid w:val="00B7029A"/>
    <w:rsid w:val="00B70876"/>
    <w:rsid w:val="00B70D89"/>
    <w:rsid w:val="00B711C6"/>
    <w:rsid w:val="00B71A93"/>
    <w:rsid w:val="00B72909"/>
    <w:rsid w:val="00B72999"/>
    <w:rsid w:val="00B72B5F"/>
    <w:rsid w:val="00B73D09"/>
    <w:rsid w:val="00B75721"/>
    <w:rsid w:val="00B75AE4"/>
    <w:rsid w:val="00B76149"/>
    <w:rsid w:val="00B76344"/>
    <w:rsid w:val="00B7715D"/>
    <w:rsid w:val="00B77EDC"/>
    <w:rsid w:val="00B80D55"/>
    <w:rsid w:val="00B81B3B"/>
    <w:rsid w:val="00B822AB"/>
    <w:rsid w:val="00B82435"/>
    <w:rsid w:val="00B82823"/>
    <w:rsid w:val="00B82E91"/>
    <w:rsid w:val="00B83946"/>
    <w:rsid w:val="00B83A70"/>
    <w:rsid w:val="00B841A0"/>
    <w:rsid w:val="00B84647"/>
    <w:rsid w:val="00B84EB4"/>
    <w:rsid w:val="00B84F97"/>
    <w:rsid w:val="00B855C0"/>
    <w:rsid w:val="00B85F79"/>
    <w:rsid w:val="00B8697D"/>
    <w:rsid w:val="00B86E25"/>
    <w:rsid w:val="00B917DD"/>
    <w:rsid w:val="00B924A9"/>
    <w:rsid w:val="00B942E2"/>
    <w:rsid w:val="00B948F6"/>
    <w:rsid w:val="00B94BA1"/>
    <w:rsid w:val="00B95FD4"/>
    <w:rsid w:val="00BA03DC"/>
    <w:rsid w:val="00BA0CAD"/>
    <w:rsid w:val="00BA2637"/>
    <w:rsid w:val="00BA2E99"/>
    <w:rsid w:val="00BA2FA6"/>
    <w:rsid w:val="00BA4730"/>
    <w:rsid w:val="00BA553E"/>
    <w:rsid w:val="00BA7B0A"/>
    <w:rsid w:val="00BA7E1B"/>
    <w:rsid w:val="00BB0B2E"/>
    <w:rsid w:val="00BB1A76"/>
    <w:rsid w:val="00BB24F8"/>
    <w:rsid w:val="00BB30D3"/>
    <w:rsid w:val="00BB3698"/>
    <w:rsid w:val="00BB394D"/>
    <w:rsid w:val="00BB4390"/>
    <w:rsid w:val="00BB4F59"/>
    <w:rsid w:val="00BB71C6"/>
    <w:rsid w:val="00BB751F"/>
    <w:rsid w:val="00BC086F"/>
    <w:rsid w:val="00BC226D"/>
    <w:rsid w:val="00BC2676"/>
    <w:rsid w:val="00BC268C"/>
    <w:rsid w:val="00BC2878"/>
    <w:rsid w:val="00BC33F3"/>
    <w:rsid w:val="00BC3798"/>
    <w:rsid w:val="00BC4777"/>
    <w:rsid w:val="00BC4E22"/>
    <w:rsid w:val="00BC6286"/>
    <w:rsid w:val="00BC6A5B"/>
    <w:rsid w:val="00BC7B0B"/>
    <w:rsid w:val="00BC7B4F"/>
    <w:rsid w:val="00BD05FE"/>
    <w:rsid w:val="00BD0DCA"/>
    <w:rsid w:val="00BD1CD8"/>
    <w:rsid w:val="00BD3100"/>
    <w:rsid w:val="00BD4355"/>
    <w:rsid w:val="00BD4436"/>
    <w:rsid w:val="00BD54B9"/>
    <w:rsid w:val="00BD6214"/>
    <w:rsid w:val="00BD75A1"/>
    <w:rsid w:val="00BD75D2"/>
    <w:rsid w:val="00BE0934"/>
    <w:rsid w:val="00BE19D7"/>
    <w:rsid w:val="00BE444C"/>
    <w:rsid w:val="00BE762B"/>
    <w:rsid w:val="00BE7664"/>
    <w:rsid w:val="00BE7683"/>
    <w:rsid w:val="00BF1984"/>
    <w:rsid w:val="00BF24A3"/>
    <w:rsid w:val="00BF4FA5"/>
    <w:rsid w:val="00BF5D37"/>
    <w:rsid w:val="00BF6004"/>
    <w:rsid w:val="00BF6342"/>
    <w:rsid w:val="00BF6476"/>
    <w:rsid w:val="00C007DF"/>
    <w:rsid w:val="00C00C4A"/>
    <w:rsid w:val="00C0142C"/>
    <w:rsid w:val="00C02A4B"/>
    <w:rsid w:val="00C031DE"/>
    <w:rsid w:val="00C03B58"/>
    <w:rsid w:val="00C03DE2"/>
    <w:rsid w:val="00C03EB3"/>
    <w:rsid w:val="00C0661D"/>
    <w:rsid w:val="00C118C9"/>
    <w:rsid w:val="00C13A6B"/>
    <w:rsid w:val="00C15AAC"/>
    <w:rsid w:val="00C15E98"/>
    <w:rsid w:val="00C20783"/>
    <w:rsid w:val="00C21062"/>
    <w:rsid w:val="00C22B87"/>
    <w:rsid w:val="00C258B6"/>
    <w:rsid w:val="00C26274"/>
    <w:rsid w:val="00C263A2"/>
    <w:rsid w:val="00C26B08"/>
    <w:rsid w:val="00C276AA"/>
    <w:rsid w:val="00C3086B"/>
    <w:rsid w:val="00C31A25"/>
    <w:rsid w:val="00C32C63"/>
    <w:rsid w:val="00C33D87"/>
    <w:rsid w:val="00C35CD8"/>
    <w:rsid w:val="00C36BF5"/>
    <w:rsid w:val="00C371AD"/>
    <w:rsid w:val="00C403A4"/>
    <w:rsid w:val="00C41D8F"/>
    <w:rsid w:val="00C42CED"/>
    <w:rsid w:val="00C435FA"/>
    <w:rsid w:val="00C43759"/>
    <w:rsid w:val="00C43C83"/>
    <w:rsid w:val="00C4437E"/>
    <w:rsid w:val="00C44C31"/>
    <w:rsid w:val="00C4534B"/>
    <w:rsid w:val="00C45C2C"/>
    <w:rsid w:val="00C50480"/>
    <w:rsid w:val="00C50B08"/>
    <w:rsid w:val="00C51752"/>
    <w:rsid w:val="00C51B11"/>
    <w:rsid w:val="00C52975"/>
    <w:rsid w:val="00C53E8F"/>
    <w:rsid w:val="00C55356"/>
    <w:rsid w:val="00C5606D"/>
    <w:rsid w:val="00C56BED"/>
    <w:rsid w:val="00C6003A"/>
    <w:rsid w:val="00C615CF"/>
    <w:rsid w:val="00C61D28"/>
    <w:rsid w:val="00C62A96"/>
    <w:rsid w:val="00C62E26"/>
    <w:rsid w:val="00C63DA1"/>
    <w:rsid w:val="00C63E81"/>
    <w:rsid w:val="00C6506A"/>
    <w:rsid w:val="00C655AD"/>
    <w:rsid w:val="00C6572F"/>
    <w:rsid w:val="00C6653D"/>
    <w:rsid w:val="00C674F5"/>
    <w:rsid w:val="00C67E4C"/>
    <w:rsid w:val="00C71970"/>
    <w:rsid w:val="00C74F55"/>
    <w:rsid w:val="00C759AA"/>
    <w:rsid w:val="00C7633B"/>
    <w:rsid w:val="00C77946"/>
    <w:rsid w:val="00C779A2"/>
    <w:rsid w:val="00C77BEF"/>
    <w:rsid w:val="00C8133D"/>
    <w:rsid w:val="00C818B7"/>
    <w:rsid w:val="00C825A8"/>
    <w:rsid w:val="00C8338A"/>
    <w:rsid w:val="00C83548"/>
    <w:rsid w:val="00C843EE"/>
    <w:rsid w:val="00C90997"/>
    <w:rsid w:val="00C90AA9"/>
    <w:rsid w:val="00C91395"/>
    <w:rsid w:val="00C919AE"/>
    <w:rsid w:val="00C92C51"/>
    <w:rsid w:val="00C9320F"/>
    <w:rsid w:val="00C94696"/>
    <w:rsid w:val="00C948CE"/>
    <w:rsid w:val="00C9552B"/>
    <w:rsid w:val="00C956A5"/>
    <w:rsid w:val="00C96021"/>
    <w:rsid w:val="00C961D4"/>
    <w:rsid w:val="00C96702"/>
    <w:rsid w:val="00C96EDA"/>
    <w:rsid w:val="00CA2BF9"/>
    <w:rsid w:val="00CA4551"/>
    <w:rsid w:val="00CA4699"/>
    <w:rsid w:val="00CA5019"/>
    <w:rsid w:val="00CA55F8"/>
    <w:rsid w:val="00CA71EB"/>
    <w:rsid w:val="00CA740C"/>
    <w:rsid w:val="00CA7C70"/>
    <w:rsid w:val="00CB062E"/>
    <w:rsid w:val="00CB0733"/>
    <w:rsid w:val="00CB0858"/>
    <w:rsid w:val="00CB09F1"/>
    <w:rsid w:val="00CB133B"/>
    <w:rsid w:val="00CB2580"/>
    <w:rsid w:val="00CB26C0"/>
    <w:rsid w:val="00CB3ABD"/>
    <w:rsid w:val="00CB3D82"/>
    <w:rsid w:val="00CB44B6"/>
    <w:rsid w:val="00CB4E23"/>
    <w:rsid w:val="00CB5E86"/>
    <w:rsid w:val="00CB625B"/>
    <w:rsid w:val="00CB699E"/>
    <w:rsid w:val="00CB6D24"/>
    <w:rsid w:val="00CC04A7"/>
    <w:rsid w:val="00CC15ED"/>
    <w:rsid w:val="00CC1EEF"/>
    <w:rsid w:val="00CC290E"/>
    <w:rsid w:val="00CC2C96"/>
    <w:rsid w:val="00CC4B8F"/>
    <w:rsid w:val="00CC5989"/>
    <w:rsid w:val="00CC6DA2"/>
    <w:rsid w:val="00CD0F23"/>
    <w:rsid w:val="00CD252C"/>
    <w:rsid w:val="00CD32C9"/>
    <w:rsid w:val="00CD3E27"/>
    <w:rsid w:val="00CD5272"/>
    <w:rsid w:val="00CD563F"/>
    <w:rsid w:val="00CD6A00"/>
    <w:rsid w:val="00CD6CAE"/>
    <w:rsid w:val="00CD76A3"/>
    <w:rsid w:val="00CD7A6B"/>
    <w:rsid w:val="00CE0F11"/>
    <w:rsid w:val="00CE1228"/>
    <w:rsid w:val="00CE1A55"/>
    <w:rsid w:val="00CE26C3"/>
    <w:rsid w:val="00CE29A0"/>
    <w:rsid w:val="00CE3FDB"/>
    <w:rsid w:val="00CE61F3"/>
    <w:rsid w:val="00CF0B01"/>
    <w:rsid w:val="00CF15B2"/>
    <w:rsid w:val="00CF185A"/>
    <w:rsid w:val="00CF1BEE"/>
    <w:rsid w:val="00CF1FB6"/>
    <w:rsid w:val="00CF261E"/>
    <w:rsid w:val="00CF3A41"/>
    <w:rsid w:val="00CF3DAE"/>
    <w:rsid w:val="00CF4606"/>
    <w:rsid w:val="00CF47C7"/>
    <w:rsid w:val="00CF68B7"/>
    <w:rsid w:val="00CF6E6D"/>
    <w:rsid w:val="00D00D01"/>
    <w:rsid w:val="00D015F7"/>
    <w:rsid w:val="00D01BCE"/>
    <w:rsid w:val="00D01CAB"/>
    <w:rsid w:val="00D05513"/>
    <w:rsid w:val="00D068D2"/>
    <w:rsid w:val="00D06E4F"/>
    <w:rsid w:val="00D10853"/>
    <w:rsid w:val="00D10F64"/>
    <w:rsid w:val="00D11817"/>
    <w:rsid w:val="00D11B2B"/>
    <w:rsid w:val="00D13857"/>
    <w:rsid w:val="00D13C99"/>
    <w:rsid w:val="00D13E7B"/>
    <w:rsid w:val="00D1522A"/>
    <w:rsid w:val="00D15B1D"/>
    <w:rsid w:val="00D161EA"/>
    <w:rsid w:val="00D17229"/>
    <w:rsid w:val="00D17C0B"/>
    <w:rsid w:val="00D20178"/>
    <w:rsid w:val="00D201D8"/>
    <w:rsid w:val="00D249CA"/>
    <w:rsid w:val="00D24FBC"/>
    <w:rsid w:val="00D25017"/>
    <w:rsid w:val="00D26119"/>
    <w:rsid w:val="00D2768C"/>
    <w:rsid w:val="00D27FFB"/>
    <w:rsid w:val="00D31B27"/>
    <w:rsid w:val="00D32217"/>
    <w:rsid w:val="00D323AB"/>
    <w:rsid w:val="00D32D51"/>
    <w:rsid w:val="00D33F89"/>
    <w:rsid w:val="00D344A9"/>
    <w:rsid w:val="00D35910"/>
    <w:rsid w:val="00D359CB"/>
    <w:rsid w:val="00D3633E"/>
    <w:rsid w:val="00D36A17"/>
    <w:rsid w:val="00D372B9"/>
    <w:rsid w:val="00D37635"/>
    <w:rsid w:val="00D414E2"/>
    <w:rsid w:val="00D455B9"/>
    <w:rsid w:val="00D46B6F"/>
    <w:rsid w:val="00D477B5"/>
    <w:rsid w:val="00D50D8E"/>
    <w:rsid w:val="00D5287A"/>
    <w:rsid w:val="00D52F44"/>
    <w:rsid w:val="00D534F0"/>
    <w:rsid w:val="00D5354C"/>
    <w:rsid w:val="00D53720"/>
    <w:rsid w:val="00D54D5A"/>
    <w:rsid w:val="00D5686F"/>
    <w:rsid w:val="00D5780B"/>
    <w:rsid w:val="00D62B52"/>
    <w:rsid w:val="00D64623"/>
    <w:rsid w:val="00D647AF"/>
    <w:rsid w:val="00D64BA8"/>
    <w:rsid w:val="00D66E5D"/>
    <w:rsid w:val="00D672AE"/>
    <w:rsid w:val="00D67885"/>
    <w:rsid w:val="00D67A5A"/>
    <w:rsid w:val="00D67ECD"/>
    <w:rsid w:val="00D705B2"/>
    <w:rsid w:val="00D70C20"/>
    <w:rsid w:val="00D7112C"/>
    <w:rsid w:val="00D71216"/>
    <w:rsid w:val="00D72E27"/>
    <w:rsid w:val="00D73458"/>
    <w:rsid w:val="00D73CBA"/>
    <w:rsid w:val="00D73E91"/>
    <w:rsid w:val="00D7439B"/>
    <w:rsid w:val="00D751E6"/>
    <w:rsid w:val="00D758EF"/>
    <w:rsid w:val="00D75DA2"/>
    <w:rsid w:val="00D76049"/>
    <w:rsid w:val="00D76D56"/>
    <w:rsid w:val="00D76DF3"/>
    <w:rsid w:val="00D80497"/>
    <w:rsid w:val="00D81DB9"/>
    <w:rsid w:val="00D82802"/>
    <w:rsid w:val="00D82D33"/>
    <w:rsid w:val="00D832BE"/>
    <w:rsid w:val="00D858B8"/>
    <w:rsid w:val="00D917A4"/>
    <w:rsid w:val="00D92D52"/>
    <w:rsid w:val="00D92F7A"/>
    <w:rsid w:val="00D941D0"/>
    <w:rsid w:val="00D95F2A"/>
    <w:rsid w:val="00D97500"/>
    <w:rsid w:val="00DA0301"/>
    <w:rsid w:val="00DA0A47"/>
    <w:rsid w:val="00DA0C05"/>
    <w:rsid w:val="00DA0DDE"/>
    <w:rsid w:val="00DA1157"/>
    <w:rsid w:val="00DA3B19"/>
    <w:rsid w:val="00DB067C"/>
    <w:rsid w:val="00DB0891"/>
    <w:rsid w:val="00DB1FAA"/>
    <w:rsid w:val="00DB2B94"/>
    <w:rsid w:val="00DB349B"/>
    <w:rsid w:val="00DB3B41"/>
    <w:rsid w:val="00DB40EF"/>
    <w:rsid w:val="00DB4E46"/>
    <w:rsid w:val="00DB51CB"/>
    <w:rsid w:val="00DB589F"/>
    <w:rsid w:val="00DB5A75"/>
    <w:rsid w:val="00DC049C"/>
    <w:rsid w:val="00DC0AD0"/>
    <w:rsid w:val="00DC2D2C"/>
    <w:rsid w:val="00DC40AB"/>
    <w:rsid w:val="00DC4A00"/>
    <w:rsid w:val="00DC64E0"/>
    <w:rsid w:val="00DC6AB9"/>
    <w:rsid w:val="00DD05D0"/>
    <w:rsid w:val="00DD1EC3"/>
    <w:rsid w:val="00DD2646"/>
    <w:rsid w:val="00DD2D48"/>
    <w:rsid w:val="00DD2ECE"/>
    <w:rsid w:val="00DD3F07"/>
    <w:rsid w:val="00DD5A3B"/>
    <w:rsid w:val="00DD69DF"/>
    <w:rsid w:val="00DD6A1E"/>
    <w:rsid w:val="00DD6C4E"/>
    <w:rsid w:val="00DD6D5C"/>
    <w:rsid w:val="00DD7725"/>
    <w:rsid w:val="00DE0579"/>
    <w:rsid w:val="00DE0945"/>
    <w:rsid w:val="00DE2193"/>
    <w:rsid w:val="00DE2CFD"/>
    <w:rsid w:val="00DE3319"/>
    <w:rsid w:val="00DE33F6"/>
    <w:rsid w:val="00DE4C93"/>
    <w:rsid w:val="00DE6DDE"/>
    <w:rsid w:val="00DE6F36"/>
    <w:rsid w:val="00DE6F4F"/>
    <w:rsid w:val="00DF11AB"/>
    <w:rsid w:val="00DF1D99"/>
    <w:rsid w:val="00DF38A2"/>
    <w:rsid w:val="00DF46A3"/>
    <w:rsid w:val="00DF4C13"/>
    <w:rsid w:val="00DF5694"/>
    <w:rsid w:val="00DF6CF4"/>
    <w:rsid w:val="00DF6F34"/>
    <w:rsid w:val="00DF7B17"/>
    <w:rsid w:val="00E0024F"/>
    <w:rsid w:val="00E00BEC"/>
    <w:rsid w:val="00E01856"/>
    <w:rsid w:val="00E0288C"/>
    <w:rsid w:val="00E02E14"/>
    <w:rsid w:val="00E037B0"/>
    <w:rsid w:val="00E0390C"/>
    <w:rsid w:val="00E03F18"/>
    <w:rsid w:val="00E04BA1"/>
    <w:rsid w:val="00E04DCF"/>
    <w:rsid w:val="00E050B7"/>
    <w:rsid w:val="00E0577E"/>
    <w:rsid w:val="00E0621C"/>
    <w:rsid w:val="00E06C43"/>
    <w:rsid w:val="00E07157"/>
    <w:rsid w:val="00E0728D"/>
    <w:rsid w:val="00E07FCD"/>
    <w:rsid w:val="00E10AEF"/>
    <w:rsid w:val="00E13642"/>
    <w:rsid w:val="00E13722"/>
    <w:rsid w:val="00E141AE"/>
    <w:rsid w:val="00E14F54"/>
    <w:rsid w:val="00E1567D"/>
    <w:rsid w:val="00E15D2B"/>
    <w:rsid w:val="00E1756A"/>
    <w:rsid w:val="00E21009"/>
    <w:rsid w:val="00E21D6E"/>
    <w:rsid w:val="00E223AA"/>
    <w:rsid w:val="00E23774"/>
    <w:rsid w:val="00E23903"/>
    <w:rsid w:val="00E24129"/>
    <w:rsid w:val="00E2461F"/>
    <w:rsid w:val="00E247E6"/>
    <w:rsid w:val="00E2503A"/>
    <w:rsid w:val="00E25A06"/>
    <w:rsid w:val="00E2619A"/>
    <w:rsid w:val="00E269E6"/>
    <w:rsid w:val="00E27BFF"/>
    <w:rsid w:val="00E31DF6"/>
    <w:rsid w:val="00E3405F"/>
    <w:rsid w:val="00E3413F"/>
    <w:rsid w:val="00E34565"/>
    <w:rsid w:val="00E347AC"/>
    <w:rsid w:val="00E401C4"/>
    <w:rsid w:val="00E4209B"/>
    <w:rsid w:val="00E433A5"/>
    <w:rsid w:val="00E45E78"/>
    <w:rsid w:val="00E47824"/>
    <w:rsid w:val="00E47E4B"/>
    <w:rsid w:val="00E505AD"/>
    <w:rsid w:val="00E5070F"/>
    <w:rsid w:val="00E50B54"/>
    <w:rsid w:val="00E51966"/>
    <w:rsid w:val="00E51AB4"/>
    <w:rsid w:val="00E55363"/>
    <w:rsid w:val="00E5557A"/>
    <w:rsid w:val="00E55D51"/>
    <w:rsid w:val="00E56433"/>
    <w:rsid w:val="00E57027"/>
    <w:rsid w:val="00E60C02"/>
    <w:rsid w:val="00E62143"/>
    <w:rsid w:val="00E64CF0"/>
    <w:rsid w:val="00E65C89"/>
    <w:rsid w:val="00E66847"/>
    <w:rsid w:val="00E70720"/>
    <w:rsid w:val="00E7093D"/>
    <w:rsid w:val="00E736C3"/>
    <w:rsid w:val="00E73B9E"/>
    <w:rsid w:val="00E7457F"/>
    <w:rsid w:val="00E74A7C"/>
    <w:rsid w:val="00E751BD"/>
    <w:rsid w:val="00E75762"/>
    <w:rsid w:val="00E75776"/>
    <w:rsid w:val="00E76CDF"/>
    <w:rsid w:val="00E7799D"/>
    <w:rsid w:val="00E809A1"/>
    <w:rsid w:val="00E8144B"/>
    <w:rsid w:val="00E82E36"/>
    <w:rsid w:val="00E83967"/>
    <w:rsid w:val="00E84D43"/>
    <w:rsid w:val="00E86084"/>
    <w:rsid w:val="00E8678D"/>
    <w:rsid w:val="00E8791C"/>
    <w:rsid w:val="00E87F99"/>
    <w:rsid w:val="00E9074E"/>
    <w:rsid w:val="00E914FE"/>
    <w:rsid w:val="00E917CC"/>
    <w:rsid w:val="00E92468"/>
    <w:rsid w:val="00E939D2"/>
    <w:rsid w:val="00E93A1B"/>
    <w:rsid w:val="00E93F7A"/>
    <w:rsid w:val="00E94422"/>
    <w:rsid w:val="00E94F4A"/>
    <w:rsid w:val="00E95E73"/>
    <w:rsid w:val="00E95F19"/>
    <w:rsid w:val="00EA0DD0"/>
    <w:rsid w:val="00EA0E28"/>
    <w:rsid w:val="00EA112F"/>
    <w:rsid w:val="00EA190D"/>
    <w:rsid w:val="00EA24E0"/>
    <w:rsid w:val="00EA2761"/>
    <w:rsid w:val="00EA3106"/>
    <w:rsid w:val="00EA3A2D"/>
    <w:rsid w:val="00EB0C2E"/>
    <w:rsid w:val="00EB1CF4"/>
    <w:rsid w:val="00EB3537"/>
    <w:rsid w:val="00EB37CD"/>
    <w:rsid w:val="00EB3943"/>
    <w:rsid w:val="00EB3AAC"/>
    <w:rsid w:val="00EB4145"/>
    <w:rsid w:val="00EB4E18"/>
    <w:rsid w:val="00EB5526"/>
    <w:rsid w:val="00EB5941"/>
    <w:rsid w:val="00EB5DAD"/>
    <w:rsid w:val="00EB5F2A"/>
    <w:rsid w:val="00EB6116"/>
    <w:rsid w:val="00EB6552"/>
    <w:rsid w:val="00EB6E7F"/>
    <w:rsid w:val="00EB770A"/>
    <w:rsid w:val="00EB7EB6"/>
    <w:rsid w:val="00EC036E"/>
    <w:rsid w:val="00EC258E"/>
    <w:rsid w:val="00EC3ACB"/>
    <w:rsid w:val="00EC57C8"/>
    <w:rsid w:val="00EC5EE0"/>
    <w:rsid w:val="00EC63B7"/>
    <w:rsid w:val="00EC65DB"/>
    <w:rsid w:val="00EC66C2"/>
    <w:rsid w:val="00EC7588"/>
    <w:rsid w:val="00EC7CA2"/>
    <w:rsid w:val="00ED0788"/>
    <w:rsid w:val="00ED0C31"/>
    <w:rsid w:val="00ED2377"/>
    <w:rsid w:val="00ED25B5"/>
    <w:rsid w:val="00ED4149"/>
    <w:rsid w:val="00ED41C3"/>
    <w:rsid w:val="00ED4449"/>
    <w:rsid w:val="00ED4EC0"/>
    <w:rsid w:val="00ED6112"/>
    <w:rsid w:val="00ED6DEC"/>
    <w:rsid w:val="00ED6EF5"/>
    <w:rsid w:val="00ED782F"/>
    <w:rsid w:val="00ED7EC3"/>
    <w:rsid w:val="00EE1125"/>
    <w:rsid w:val="00EE201F"/>
    <w:rsid w:val="00EE23EC"/>
    <w:rsid w:val="00EE2717"/>
    <w:rsid w:val="00EE2CBE"/>
    <w:rsid w:val="00EE3C5A"/>
    <w:rsid w:val="00EE3EC9"/>
    <w:rsid w:val="00EE4754"/>
    <w:rsid w:val="00EE50F8"/>
    <w:rsid w:val="00EE5619"/>
    <w:rsid w:val="00EE5E63"/>
    <w:rsid w:val="00EE6027"/>
    <w:rsid w:val="00EE6429"/>
    <w:rsid w:val="00EE6683"/>
    <w:rsid w:val="00EE6EFF"/>
    <w:rsid w:val="00EE7C94"/>
    <w:rsid w:val="00EE7FA1"/>
    <w:rsid w:val="00EF02D9"/>
    <w:rsid w:val="00EF080A"/>
    <w:rsid w:val="00EF1CE7"/>
    <w:rsid w:val="00EF3EB5"/>
    <w:rsid w:val="00EF5636"/>
    <w:rsid w:val="00EF6030"/>
    <w:rsid w:val="00EF6FD9"/>
    <w:rsid w:val="00F009EB"/>
    <w:rsid w:val="00F01BB1"/>
    <w:rsid w:val="00F022E0"/>
    <w:rsid w:val="00F04995"/>
    <w:rsid w:val="00F04A57"/>
    <w:rsid w:val="00F051D7"/>
    <w:rsid w:val="00F05E79"/>
    <w:rsid w:val="00F06F74"/>
    <w:rsid w:val="00F07A90"/>
    <w:rsid w:val="00F07F5A"/>
    <w:rsid w:val="00F12C48"/>
    <w:rsid w:val="00F12CC6"/>
    <w:rsid w:val="00F155A9"/>
    <w:rsid w:val="00F15865"/>
    <w:rsid w:val="00F17F36"/>
    <w:rsid w:val="00F206F3"/>
    <w:rsid w:val="00F20B4E"/>
    <w:rsid w:val="00F2205C"/>
    <w:rsid w:val="00F22082"/>
    <w:rsid w:val="00F22491"/>
    <w:rsid w:val="00F2322A"/>
    <w:rsid w:val="00F24834"/>
    <w:rsid w:val="00F3080F"/>
    <w:rsid w:val="00F320C3"/>
    <w:rsid w:val="00F33366"/>
    <w:rsid w:val="00F3386A"/>
    <w:rsid w:val="00F34D6B"/>
    <w:rsid w:val="00F351B3"/>
    <w:rsid w:val="00F3649C"/>
    <w:rsid w:val="00F3712A"/>
    <w:rsid w:val="00F403BD"/>
    <w:rsid w:val="00F4056A"/>
    <w:rsid w:val="00F40B03"/>
    <w:rsid w:val="00F422CC"/>
    <w:rsid w:val="00F42501"/>
    <w:rsid w:val="00F42A74"/>
    <w:rsid w:val="00F43723"/>
    <w:rsid w:val="00F43775"/>
    <w:rsid w:val="00F43B74"/>
    <w:rsid w:val="00F43DF3"/>
    <w:rsid w:val="00F44BF3"/>
    <w:rsid w:val="00F45064"/>
    <w:rsid w:val="00F46814"/>
    <w:rsid w:val="00F4739C"/>
    <w:rsid w:val="00F47471"/>
    <w:rsid w:val="00F50C95"/>
    <w:rsid w:val="00F512AB"/>
    <w:rsid w:val="00F5179D"/>
    <w:rsid w:val="00F51ACC"/>
    <w:rsid w:val="00F51D32"/>
    <w:rsid w:val="00F51FDB"/>
    <w:rsid w:val="00F52B8F"/>
    <w:rsid w:val="00F53D01"/>
    <w:rsid w:val="00F53D34"/>
    <w:rsid w:val="00F54475"/>
    <w:rsid w:val="00F56932"/>
    <w:rsid w:val="00F60574"/>
    <w:rsid w:val="00F64F3C"/>
    <w:rsid w:val="00F6537C"/>
    <w:rsid w:val="00F65D62"/>
    <w:rsid w:val="00F66621"/>
    <w:rsid w:val="00F67492"/>
    <w:rsid w:val="00F67A18"/>
    <w:rsid w:val="00F70627"/>
    <w:rsid w:val="00F70779"/>
    <w:rsid w:val="00F70E40"/>
    <w:rsid w:val="00F71B00"/>
    <w:rsid w:val="00F72374"/>
    <w:rsid w:val="00F72C61"/>
    <w:rsid w:val="00F730FE"/>
    <w:rsid w:val="00F74DB9"/>
    <w:rsid w:val="00F74F60"/>
    <w:rsid w:val="00F74F92"/>
    <w:rsid w:val="00F7562F"/>
    <w:rsid w:val="00F75E23"/>
    <w:rsid w:val="00F817E8"/>
    <w:rsid w:val="00F8185F"/>
    <w:rsid w:val="00F8198E"/>
    <w:rsid w:val="00F824C3"/>
    <w:rsid w:val="00F84E1C"/>
    <w:rsid w:val="00F8503A"/>
    <w:rsid w:val="00F851BD"/>
    <w:rsid w:val="00F85C9F"/>
    <w:rsid w:val="00F86D20"/>
    <w:rsid w:val="00F8748F"/>
    <w:rsid w:val="00F876D7"/>
    <w:rsid w:val="00F87D7B"/>
    <w:rsid w:val="00F909E1"/>
    <w:rsid w:val="00F91385"/>
    <w:rsid w:val="00F933DE"/>
    <w:rsid w:val="00F94D68"/>
    <w:rsid w:val="00FA011C"/>
    <w:rsid w:val="00FA055E"/>
    <w:rsid w:val="00FA0A1B"/>
    <w:rsid w:val="00FA121E"/>
    <w:rsid w:val="00FA12B5"/>
    <w:rsid w:val="00FA1AB6"/>
    <w:rsid w:val="00FA2675"/>
    <w:rsid w:val="00FA3B85"/>
    <w:rsid w:val="00FA44E7"/>
    <w:rsid w:val="00FA453A"/>
    <w:rsid w:val="00FA4AD6"/>
    <w:rsid w:val="00FA531E"/>
    <w:rsid w:val="00FA57FD"/>
    <w:rsid w:val="00FA6417"/>
    <w:rsid w:val="00FA6A2A"/>
    <w:rsid w:val="00FA7E99"/>
    <w:rsid w:val="00FB0551"/>
    <w:rsid w:val="00FB2549"/>
    <w:rsid w:val="00FB2DCE"/>
    <w:rsid w:val="00FB37D7"/>
    <w:rsid w:val="00FB37FD"/>
    <w:rsid w:val="00FB3B24"/>
    <w:rsid w:val="00FB4DA8"/>
    <w:rsid w:val="00FB581A"/>
    <w:rsid w:val="00FB67A4"/>
    <w:rsid w:val="00FB6B8F"/>
    <w:rsid w:val="00FB7178"/>
    <w:rsid w:val="00FC17C6"/>
    <w:rsid w:val="00FC1C94"/>
    <w:rsid w:val="00FC2E39"/>
    <w:rsid w:val="00FC3300"/>
    <w:rsid w:val="00FC45A3"/>
    <w:rsid w:val="00FC47D8"/>
    <w:rsid w:val="00FC4F54"/>
    <w:rsid w:val="00FC65BB"/>
    <w:rsid w:val="00FC6874"/>
    <w:rsid w:val="00FD1B14"/>
    <w:rsid w:val="00FD1D76"/>
    <w:rsid w:val="00FD1DA8"/>
    <w:rsid w:val="00FD29D1"/>
    <w:rsid w:val="00FD2D89"/>
    <w:rsid w:val="00FD3A7E"/>
    <w:rsid w:val="00FD3AD7"/>
    <w:rsid w:val="00FD3CE0"/>
    <w:rsid w:val="00FD48BF"/>
    <w:rsid w:val="00FD59F2"/>
    <w:rsid w:val="00FE00C9"/>
    <w:rsid w:val="00FE0A00"/>
    <w:rsid w:val="00FE205A"/>
    <w:rsid w:val="00FE3F2A"/>
    <w:rsid w:val="00FE4B5D"/>
    <w:rsid w:val="00FE5D2F"/>
    <w:rsid w:val="00FE65E8"/>
    <w:rsid w:val="00FE765C"/>
    <w:rsid w:val="00FF010E"/>
    <w:rsid w:val="00FF2407"/>
    <w:rsid w:val="00FF26AB"/>
    <w:rsid w:val="00FF2CB8"/>
    <w:rsid w:val="00FF3236"/>
    <w:rsid w:val="00FF4DF9"/>
    <w:rsid w:val="00FF5315"/>
    <w:rsid w:val="00FF5D97"/>
    <w:rsid w:val="00FF6F96"/>
    <w:rsid w:val="00FF76FE"/>
    <w:rsid w:val="00FF7B0B"/>
    <w:rsid w:val="00FF7F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615C3EC1"/>
  <w15:docId w15:val="{DFD2A9A6-C9C0-44D8-BEBC-27978688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19"/>
    <w:pPr>
      <w:spacing w:line="480" w:lineRule="auto"/>
    </w:pPr>
    <w:rPr>
      <w:rFonts w:ascii="Arial" w:hAnsi="Arial"/>
    </w:rPr>
  </w:style>
  <w:style w:type="paragraph" w:styleId="Ttulo1">
    <w:name w:val="heading 1"/>
    <w:basedOn w:val="Normal"/>
    <w:next w:val="Normal"/>
    <w:link w:val="Ttulo1Car"/>
    <w:uiPriority w:val="9"/>
    <w:qFormat/>
    <w:rsid w:val="003D0270"/>
    <w:pPr>
      <w:keepNext/>
      <w:keepLines/>
      <w:spacing w:before="640" w:after="280" w:line="240" w:lineRule="auto"/>
      <w:outlineLvl w:val="0"/>
    </w:pPr>
    <w:rPr>
      <w:rFonts w:eastAsiaTheme="majorEastAsia" w:cstheme="majorBidi"/>
      <w:b/>
      <w:caps/>
      <w:szCs w:val="36"/>
    </w:rPr>
  </w:style>
  <w:style w:type="paragraph" w:styleId="Ttulo2">
    <w:name w:val="heading 2"/>
    <w:basedOn w:val="Normal"/>
    <w:next w:val="Normal"/>
    <w:link w:val="Ttulo2Car"/>
    <w:uiPriority w:val="9"/>
    <w:unhideWhenUsed/>
    <w:qFormat/>
    <w:rsid w:val="00CA5019"/>
    <w:pPr>
      <w:keepNext/>
      <w:keepLines/>
      <w:spacing w:before="480" w:after="240"/>
      <w:outlineLvl w:val="1"/>
    </w:pPr>
    <w:rPr>
      <w:rFonts w:eastAsiaTheme="majorEastAsia" w:cstheme="majorBidi"/>
      <w:b/>
      <w:caps/>
      <w:szCs w:val="28"/>
    </w:rPr>
  </w:style>
  <w:style w:type="paragraph" w:styleId="Ttulo3">
    <w:name w:val="heading 3"/>
    <w:basedOn w:val="Normal"/>
    <w:next w:val="Normal"/>
    <w:link w:val="Ttulo3Car"/>
    <w:uiPriority w:val="9"/>
    <w:unhideWhenUsed/>
    <w:qFormat/>
    <w:rsid w:val="00AA5FE5"/>
    <w:pPr>
      <w:keepNext/>
      <w:keepLines/>
      <w:spacing w:before="240" w:after="240" w:line="240" w:lineRule="auto"/>
      <w:outlineLvl w:val="2"/>
    </w:pPr>
    <w:rPr>
      <w:rFonts w:eastAsiaTheme="majorEastAsia" w:cstheme="majorBidi"/>
      <w:b/>
      <w:smallCaps/>
      <w:szCs w:val="28"/>
    </w:rPr>
  </w:style>
  <w:style w:type="paragraph" w:styleId="Ttulo4">
    <w:name w:val="heading 4"/>
    <w:basedOn w:val="Ttulo3"/>
    <w:next w:val="Normal"/>
    <w:link w:val="Ttulo4Car"/>
    <w:uiPriority w:val="9"/>
    <w:unhideWhenUsed/>
    <w:qFormat/>
    <w:rsid w:val="00A12DB0"/>
    <w:pPr>
      <w:outlineLvl w:val="3"/>
    </w:pPr>
  </w:style>
  <w:style w:type="paragraph" w:styleId="Ttulo5">
    <w:name w:val="heading 5"/>
    <w:basedOn w:val="Ttulo4"/>
    <w:next w:val="Normal"/>
    <w:link w:val="Ttulo5Car"/>
    <w:uiPriority w:val="9"/>
    <w:unhideWhenUsed/>
    <w:qFormat/>
    <w:rsid w:val="0071563F"/>
    <w:pPr>
      <w:outlineLvl w:val="4"/>
    </w:pPr>
  </w:style>
  <w:style w:type="paragraph" w:styleId="Ttulo6">
    <w:name w:val="heading 6"/>
    <w:basedOn w:val="Normal"/>
    <w:next w:val="Normal"/>
    <w:link w:val="Ttulo6Car"/>
    <w:uiPriority w:val="9"/>
    <w:unhideWhenUsed/>
    <w:qFormat/>
    <w:rsid w:val="003D027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unhideWhenUsed/>
    <w:qFormat/>
    <w:rsid w:val="003D027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3D027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3D027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D027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3D0270"/>
    <w:pPr>
      <w:numPr>
        <w:ilvl w:val="1"/>
      </w:numPr>
    </w:pPr>
    <w:rPr>
      <w:rFonts w:asciiTheme="majorHAnsi" w:eastAsiaTheme="majorEastAsia" w:hAnsiTheme="majorHAnsi" w:cstheme="majorBidi"/>
      <w:smallCaps/>
      <w:color w:val="595959" w:themeColor="text1" w:themeTint="A6"/>
      <w:sz w:val="28"/>
      <w:szCs w:val="28"/>
    </w:rPr>
  </w:style>
  <w:style w:type="table" w:customStyle="1" w:styleId="3">
    <w:name w:val="3"/>
    <w:basedOn w:val="TableNormal"/>
    <w:pPr>
      <w:spacing w:after="0" w:line="240" w:lineRule="auto"/>
    </w:pPr>
    <w:rPr>
      <w:color w:val="000000"/>
    </w:rPr>
    <w:tblPr>
      <w:tblStyleRowBandSize w:val="1"/>
      <w:tblStyleColBandSize w:val="1"/>
      <w:tblCellMar>
        <w:left w:w="108" w:type="dxa"/>
        <w:right w:w="108"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2">
    <w:name w:val="2"/>
    <w:basedOn w:val="TableNormal"/>
    <w:pPr>
      <w:spacing w:after="0" w:line="240" w:lineRule="auto"/>
    </w:pPr>
    <w:rPr>
      <w:color w:val="000000"/>
    </w:rPr>
    <w:tblPr>
      <w:tblStyleRowBandSize w:val="1"/>
      <w:tblStyleColBandSize w:val="1"/>
      <w:tblCellMar>
        <w:left w:w="108" w:type="dxa"/>
        <w:right w:w="108"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1">
    <w:name w:val="1"/>
    <w:basedOn w:val="TableNormal"/>
    <w:pPr>
      <w:spacing w:after="0" w:line="240" w:lineRule="auto"/>
    </w:pPr>
    <w:rPr>
      <w:color w:val="000000"/>
    </w:rPr>
    <w:tblPr>
      <w:tblStyleRowBandSize w:val="1"/>
      <w:tblStyleColBandSize w:val="1"/>
      <w:tblCellMar>
        <w:left w:w="108" w:type="dxa"/>
        <w:right w:w="108"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B84647"/>
    <w:rPr>
      <w:b/>
      <w:bCs/>
    </w:rPr>
  </w:style>
  <w:style w:type="character" w:customStyle="1" w:styleId="AsuntodelcomentarioCar">
    <w:name w:val="Asunto del comentario Car"/>
    <w:basedOn w:val="TextocomentarioCar"/>
    <w:link w:val="Asuntodelcomentario"/>
    <w:uiPriority w:val="99"/>
    <w:semiHidden/>
    <w:rsid w:val="00B84647"/>
    <w:rPr>
      <w:b/>
      <w:bCs/>
      <w:sz w:val="20"/>
      <w:szCs w:val="20"/>
    </w:rPr>
  </w:style>
  <w:style w:type="paragraph" w:styleId="Prrafodelista">
    <w:name w:val="List Paragraph"/>
    <w:basedOn w:val="Normal"/>
    <w:uiPriority w:val="34"/>
    <w:qFormat/>
    <w:rsid w:val="006A7BF8"/>
    <w:pPr>
      <w:ind w:left="720"/>
      <w:contextualSpacing/>
    </w:pPr>
  </w:style>
  <w:style w:type="paragraph" w:styleId="TDC1">
    <w:name w:val="toc 1"/>
    <w:basedOn w:val="Normal"/>
    <w:next w:val="Normal"/>
    <w:autoRedefine/>
    <w:uiPriority w:val="39"/>
    <w:unhideWhenUsed/>
    <w:rsid w:val="00886682"/>
    <w:pPr>
      <w:spacing w:after="100"/>
    </w:pPr>
  </w:style>
  <w:style w:type="paragraph" w:styleId="TDC2">
    <w:name w:val="toc 2"/>
    <w:basedOn w:val="Normal"/>
    <w:next w:val="Normal"/>
    <w:autoRedefine/>
    <w:uiPriority w:val="39"/>
    <w:unhideWhenUsed/>
    <w:rsid w:val="00886682"/>
    <w:pPr>
      <w:spacing w:after="100"/>
      <w:ind w:left="240"/>
    </w:pPr>
  </w:style>
  <w:style w:type="paragraph" w:styleId="TDC3">
    <w:name w:val="toc 3"/>
    <w:basedOn w:val="Normal"/>
    <w:next w:val="Normal"/>
    <w:autoRedefine/>
    <w:uiPriority w:val="39"/>
    <w:unhideWhenUsed/>
    <w:rsid w:val="00886682"/>
    <w:pPr>
      <w:spacing w:after="100"/>
      <w:ind w:left="480"/>
    </w:pPr>
  </w:style>
  <w:style w:type="character" w:styleId="Hipervnculo">
    <w:name w:val="Hyperlink"/>
    <w:basedOn w:val="Fuentedeprrafopredeter"/>
    <w:uiPriority w:val="99"/>
    <w:unhideWhenUsed/>
    <w:rsid w:val="00886682"/>
    <w:rPr>
      <w:color w:val="0000FF" w:themeColor="hyperlink"/>
      <w:u w:val="single"/>
    </w:rPr>
  </w:style>
  <w:style w:type="paragraph" w:styleId="Descripcin">
    <w:name w:val="caption"/>
    <w:basedOn w:val="Normal"/>
    <w:next w:val="Normal"/>
    <w:uiPriority w:val="35"/>
    <w:unhideWhenUsed/>
    <w:qFormat/>
    <w:rsid w:val="003D0270"/>
    <w:pPr>
      <w:spacing w:line="240" w:lineRule="auto"/>
    </w:pPr>
    <w:rPr>
      <w:b/>
      <w:bCs/>
      <w:smallCaps/>
      <w:color w:val="595959" w:themeColor="text1" w:themeTint="A6"/>
    </w:rPr>
  </w:style>
  <w:style w:type="paragraph" w:customStyle="1" w:styleId="footnotedescription">
    <w:name w:val="footnote description"/>
    <w:next w:val="Normal"/>
    <w:link w:val="footnotedescriptionChar"/>
    <w:hidden/>
    <w:rsid w:val="007035BA"/>
    <w:pPr>
      <w:spacing w:after="0"/>
      <w:ind w:left="720"/>
    </w:pPr>
    <w:rPr>
      <w:rFonts w:ascii="Calibri" w:eastAsia="Calibri" w:hAnsi="Calibri" w:cs="Calibri"/>
      <w:color w:val="000000"/>
      <w:sz w:val="20"/>
      <w:lang w:val="es-CO"/>
    </w:rPr>
  </w:style>
  <w:style w:type="character" w:customStyle="1" w:styleId="footnotedescriptionChar">
    <w:name w:val="footnote description Char"/>
    <w:link w:val="footnotedescription"/>
    <w:rsid w:val="007035BA"/>
    <w:rPr>
      <w:rFonts w:ascii="Calibri" w:eastAsia="Calibri" w:hAnsi="Calibri" w:cs="Calibri"/>
      <w:color w:val="000000"/>
      <w:sz w:val="20"/>
      <w:szCs w:val="22"/>
      <w:lang w:val="es-CO"/>
    </w:rPr>
  </w:style>
  <w:style w:type="character" w:customStyle="1" w:styleId="footnotemark">
    <w:name w:val="footnote mark"/>
    <w:hidden/>
    <w:rsid w:val="007035BA"/>
    <w:rPr>
      <w:rFonts w:ascii="Calibri" w:eastAsia="Calibri" w:hAnsi="Calibri" w:cs="Calibri"/>
      <w:color w:val="000000"/>
      <w:sz w:val="20"/>
      <w:vertAlign w:val="superscript"/>
    </w:rPr>
  </w:style>
  <w:style w:type="table" w:customStyle="1" w:styleId="TableGrid">
    <w:name w:val="TableGrid"/>
    <w:rsid w:val="007035BA"/>
    <w:pPr>
      <w:spacing w:after="0" w:line="240" w:lineRule="auto"/>
    </w:pPr>
    <w:rPr>
      <w:lang w:val="es-CO"/>
    </w:rPr>
    <w:tblPr>
      <w:tblCellMar>
        <w:top w:w="0" w:type="dxa"/>
        <w:left w:w="0" w:type="dxa"/>
        <w:bottom w:w="0" w:type="dxa"/>
        <w:right w:w="0" w:type="dxa"/>
      </w:tblCellMar>
    </w:tblPr>
  </w:style>
  <w:style w:type="paragraph" w:styleId="Tabladeilustraciones">
    <w:name w:val="table of figures"/>
    <w:basedOn w:val="Normal"/>
    <w:next w:val="Normal"/>
    <w:uiPriority w:val="99"/>
    <w:unhideWhenUsed/>
    <w:rsid w:val="00F851BD"/>
    <w:pPr>
      <w:spacing w:after="0"/>
    </w:pPr>
  </w:style>
  <w:style w:type="paragraph" w:styleId="Sinespaciado">
    <w:name w:val="No Spacing"/>
    <w:uiPriority w:val="1"/>
    <w:qFormat/>
    <w:rsid w:val="003D0270"/>
    <w:pPr>
      <w:spacing w:after="0" w:line="240" w:lineRule="auto"/>
    </w:pPr>
  </w:style>
  <w:style w:type="paragraph" w:styleId="Revisin">
    <w:name w:val="Revision"/>
    <w:hidden/>
    <w:uiPriority w:val="99"/>
    <w:semiHidden/>
    <w:rsid w:val="00034F79"/>
    <w:pPr>
      <w:spacing w:after="0" w:line="240" w:lineRule="auto"/>
    </w:pPr>
  </w:style>
  <w:style w:type="table" w:styleId="Tablaconcuadrcula">
    <w:name w:val="Table Grid"/>
    <w:basedOn w:val="Tablanormal"/>
    <w:uiPriority w:val="39"/>
    <w:rsid w:val="00C44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5311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DC4">
    <w:name w:val="toc 4"/>
    <w:basedOn w:val="Normal"/>
    <w:next w:val="Normal"/>
    <w:autoRedefine/>
    <w:uiPriority w:val="39"/>
    <w:unhideWhenUsed/>
    <w:rsid w:val="00406D6A"/>
    <w:pPr>
      <w:spacing w:after="100"/>
      <w:ind w:left="720"/>
    </w:pPr>
  </w:style>
  <w:style w:type="paragraph" w:styleId="Encabezado">
    <w:name w:val="header"/>
    <w:basedOn w:val="Normal"/>
    <w:link w:val="EncabezadoCar"/>
    <w:uiPriority w:val="99"/>
    <w:semiHidden/>
    <w:unhideWhenUsed/>
    <w:rsid w:val="007716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771687"/>
  </w:style>
  <w:style w:type="paragraph" w:styleId="Piedepgina">
    <w:name w:val="footer"/>
    <w:basedOn w:val="Normal"/>
    <w:link w:val="PiedepginaCar"/>
    <w:uiPriority w:val="99"/>
    <w:unhideWhenUsed/>
    <w:rsid w:val="007716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1687"/>
  </w:style>
  <w:style w:type="paragraph" w:styleId="TDC5">
    <w:name w:val="toc 5"/>
    <w:basedOn w:val="Normal"/>
    <w:next w:val="Normal"/>
    <w:autoRedefine/>
    <w:uiPriority w:val="39"/>
    <w:unhideWhenUsed/>
    <w:rsid w:val="00CC290E"/>
    <w:pPr>
      <w:spacing w:after="100" w:line="259" w:lineRule="auto"/>
      <w:ind w:left="880"/>
    </w:pPr>
    <w:rPr>
      <w:rFonts w:asciiTheme="minorHAnsi" w:hAnsiTheme="minorHAnsi"/>
      <w:lang w:val="es-CO"/>
    </w:rPr>
  </w:style>
  <w:style w:type="paragraph" w:styleId="TDC6">
    <w:name w:val="toc 6"/>
    <w:basedOn w:val="Normal"/>
    <w:next w:val="Normal"/>
    <w:autoRedefine/>
    <w:uiPriority w:val="39"/>
    <w:unhideWhenUsed/>
    <w:rsid w:val="00CC290E"/>
    <w:pPr>
      <w:spacing w:after="100" w:line="259" w:lineRule="auto"/>
      <w:ind w:left="1100"/>
    </w:pPr>
    <w:rPr>
      <w:rFonts w:asciiTheme="minorHAnsi" w:hAnsiTheme="minorHAnsi"/>
      <w:lang w:val="es-CO"/>
    </w:rPr>
  </w:style>
  <w:style w:type="paragraph" w:styleId="TDC7">
    <w:name w:val="toc 7"/>
    <w:basedOn w:val="Normal"/>
    <w:next w:val="Normal"/>
    <w:autoRedefine/>
    <w:uiPriority w:val="39"/>
    <w:unhideWhenUsed/>
    <w:rsid w:val="00CC290E"/>
    <w:pPr>
      <w:spacing w:after="100" w:line="259" w:lineRule="auto"/>
      <w:ind w:left="1320"/>
    </w:pPr>
    <w:rPr>
      <w:rFonts w:asciiTheme="minorHAnsi" w:hAnsiTheme="minorHAnsi"/>
      <w:lang w:val="es-CO"/>
    </w:rPr>
  </w:style>
  <w:style w:type="paragraph" w:styleId="TDC8">
    <w:name w:val="toc 8"/>
    <w:basedOn w:val="Normal"/>
    <w:next w:val="Normal"/>
    <w:autoRedefine/>
    <w:uiPriority w:val="39"/>
    <w:unhideWhenUsed/>
    <w:rsid w:val="00CC290E"/>
    <w:pPr>
      <w:spacing w:after="100" w:line="259" w:lineRule="auto"/>
      <w:ind w:left="1540"/>
    </w:pPr>
    <w:rPr>
      <w:rFonts w:asciiTheme="minorHAnsi" w:hAnsiTheme="minorHAnsi"/>
      <w:lang w:val="es-CO"/>
    </w:rPr>
  </w:style>
  <w:style w:type="paragraph" w:styleId="TDC9">
    <w:name w:val="toc 9"/>
    <w:basedOn w:val="Normal"/>
    <w:next w:val="Normal"/>
    <w:autoRedefine/>
    <w:uiPriority w:val="39"/>
    <w:unhideWhenUsed/>
    <w:rsid w:val="00CC290E"/>
    <w:pPr>
      <w:spacing w:after="100" w:line="259" w:lineRule="auto"/>
      <w:ind w:left="1760"/>
    </w:pPr>
    <w:rPr>
      <w:rFonts w:asciiTheme="minorHAnsi" w:hAnsiTheme="minorHAnsi"/>
      <w:lang w:val="es-CO"/>
    </w:rPr>
  </w:style>
  <w:style w:type="character" w:styleId="Mencinsinresolver">
    <w:name w:val="Unresolved Mention"/>
    <w:basedOn w:val="Fuentedeprrafopredeter"/>
    <w:uiPriority w:val="99"/>
    <w:semiHidden/>
    <w:unhideWhenUsed/>
    <w:rsid w:val="00CC290E"/>
    <w:rPr>
      <w:color w:val="605E5C"/>
      <w:shd w:val="clear" w:color="auto" w:fill="E1DFDD"/>
    </w:rPr>
  </w:style>
  <w:style w:type="character" w:customStyle="1" w:styleId="Ttulo7Car">
    <w:name w:val="Título 7 Car"/>
    <w:basedOn w:val="Fuentedeprrafopredeter"/>
    <w:link w:val="Ttulo7"/>
    <w:uiPriority w:val="9"/>
    <w:rsid w:val="003D0270"/>
    <w:rPr>
      <w:rFonts w:asciiTheme="majorHAnsi" w:eastAsiaTheme="majorEastAsia" w:hAnsiTheme="majorHAnsi" w:cstheme="majorBidi"/>
      <w:b/>
      <w:bCs/>
      <w:i/>
      <w:iCs/>
      <w:caps/>
      <w:color w:val="262626" w:themeColor="text1" w:themeTint="D9"/>
      <w:sz w:val="20"/>
      <w:szCs w:val="20"/>
    </w:rPr>
  </w:style>
  <w:style w:type="character" w:customStyle="1" w:styleId="Ttulo1Car">
    <w:name w:val="Título 1 Car"/>
    <w:basedOn w:val="Fuentedeprrafopredeter"/>
    <w:link w:val="Ttulo1"/>
    <w:uiPriority w:val="9"/>
    <w:rsid w:val="003D0270"/>
    <w:rPr>
      <w:rFonts w:ascii="Arial" w:eastAsiaTheme="majorEastAsia" w:hAnsi="Arial" w:cstheme="majorBidi"/>
      <w:b/>
      <w:caps/>
      <w:szCs w:val="36"/>
    </w:rPr>
  </w:style>
  <w:style w:type="character" w:customStyle="1" w:styleId="Ttulo2Car">
    <w:name w:val="Título 2 Car"/>
    <w:basedOn w:val="Fuentedeprrafopredeter"/>
    <w:link w:val="Ttulo2"/>
    <w:uiPriority w:val="9"/>
    <w:rsid w:val="00CA5019"/>
    <w:rPr>
      <w:rFonts w:ascii="Arial" w:eastAsiaTheme="majorEastAsia" w:hAnsi="Arial" w:cstheme="majorBidi"/>
      <w:b/>
      <w:caps/>
      <w:szCs w:val="28"/>
    </w:rPr>
  </w:style>
  <w:style w:type="character" w:customStyle="1" w:styleId="Ttulo3Car">
    <w:name w:val="Título 3 Car"/>
    <w:basedOn w:val="Fuentedeprrafopredeter"/>
    <w:link w:val="Ttulo3"/>
    <w:uiPriority w:val="9"/>
    <w:rsid w:val="00AA5FE5"/>
    <w:rPr>
      <w:rFonts w:ascii="Arial" w:eastAsiaTheme="majorEastAsia" w:hAnsi="Arial" w:cstheme="majorBidi"/>
      <w:b/>
      <w:smallCaps/>
      <w:szCs w:val="28"/>
    </w:rPr>
  </w:style>
  <w:style w:type="character" w:customStyle="1" w:styleId="Ttulo4Car">
    <w:name w:val="Título 4 Car"/>
    <w:basedOn w:val="Fuentedeprrafopredeter"/>
    <w:link w:val="Ttulo4"/>
    <w:uiPriority w:val="9"/>
    <w:rsid w:val="00A12DB0"/>
    <w:rPr>
      <w:rFonts w:ascii="Arial" w:eastAsiaTheme="majorEastAsia" w:hAnsi="Arial" w:cstheme="majorBidi"/>
      <w:b/>
      <w:smallCaps/>
      <w:szCs w:val="28"/>
    </w:rPr>
  </w:style>
  <w:style w:type="character" w:customStyle="1" w:styleId="Ttulo5Car">
    <w:name w:val="Título 5 Car"/>
    <w:basedOn w:val="Fuentedeprrafopredeter"/>
    <w:link w:val="Ttulo5"/>
    <w:uiPriority w:val="9"/>
    <w:rsid w:val="0071563F"/>
    <w:rPr>
      <w:rFonts w:ascii="Arial" w:eastAsiaTheme="majorEastAsia" w:hAnsi="Arial" w:cstheme="majorBidi"/>
      <w:b/>
      <w:smallCaps/>
      <w:szCs w:val="28"/>
    </w:rPr>
  </w:style>
  <w:style w:type="character" w:customStyle="1" w:styleId="Ttulo6Car">
    <w:name w:val="Título 6 Car"/>
    <w:basedOn w:val="Fuentedeprrafopredeter"/>
    <w:link w:val="Ttulo6"/>
    <w:uiPriority w:val="9"/>
    <w:rsid w:val="003D0270"/>
    <w:rPr>
      <w:rFonts w:asciiTheme="majorHAnsi" w:eastAsiaTheme="majorEastAsia" w:hAnsiTheme="majorHAnsi" w:cstheme="majorBidi"/>
      <w:b/>
      <w:bCs/>
      <w:caps/>
      <w:color w:val="262626" w:themeColor="text1" w:themeTint="D9"/>
      <w:sz w:val="20"/>
      <w:szCs w:val="20"/>
    </w:rPr>
  </w:style>
  <w:style w:type="character" w:customStyle="1" w:styleId="Ttulo8Car">
    <w:name w:val="Título 8 Car"/>
    <w:basedOn w:val="Fuentedeprrafopredeter"/>
    <w:link w:val="Ttulo8"/>
    <w:uiPriority w:val="9"/>
    <w:semiHidden/>
    <w:rsid w:val="003D0270"/>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3D0270"/>
    <w:rPr>
      <w:rFonts w:asciiTheme="majorHAnsi" w:eastAsiaTheme="majorEastAsia" w:hAnsiTheme="majorHAnsi" w:cstheme="majorBidi"/>
      <w:b/>
      <w:bCs/>
      <w:i/>
      <w:iCs/>
      <w:caps/>
      <w:color w:val="7F7F7F" w:themeColor="text1" w:themeTint="80"/>
      <w:sz w:val="20"/>
      <w:szCs w:val="20"/>
    </w:rPr>
  </w:style>
  <w:style w:type="character" w:customStyle="1" w:styleId="TtuloCar">
    <w:name w:val="Título Car"/>
    <w:basedOn w:val="Fuentedeprrafopredeter"/>
    <w:link w:val="Ttulo"/>
    <w:uiPriority w:val="10"/>
    <w:rsid w:val="003D0270"/>
    <w:rPr>
      <w:rFonts w:asciiTheme="majorHAnsi" w:eastAsiaTheme="majorEastAsia" w:hAnsiTheme="majorHAnsi" w:cstheme="majorBidi"/>
      <w:caps/>
      <w:color w:val="404040" w:themeColor="text1" w:themeTint="BF"/>
      <w:spacing w:val="-10"/>
      <w:sz w:val="72"/>
      <w:szCs w:val="72"/>
    </w:rPr>
  </w:style>
  <w:style w:type="character" w:customStyle="1" w:styleId="SubttuloCar">
    <w:name w:val="Subtítulo Car"/>
    <w:basedOn w:val="Fuentedeprrafopredeter"/>
    <w:link w:val="Subttulo"/>
    <w:uiPriority w:val="11"/>
    <w:rsid w:val="003D0270"/>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3D0270"/>
    <w:rPr>
      <w:b/>
      <w:bCs/>
    </w:rPr>
  </w:style>
  <w:style w:type="character" w:styleId="nfasis">
    <w:name w:val="Emphasis"/>
    <w:basedOn w:val="Fuentedeprrafopredeter"/>
    <w:uiPriority w:val="20"/>
    <w:qFormat/>
    <w:rsid w:val="003D0270"/>
    <w:rPr>
      <w:i/>
      <w:iCs/>
    </w:rPr>
  </w:style>
  <w:style w:type="paragraph" w:styleId="Cita">
    <w:name w:val="Quote"/>
    <w:basedOn w:val="Normal"/>
    <w:next w:val="Normal"/>
    <w:link w:val="CitaCar"/>
    <w:uiPriority w:val="29"/>
    <w:qFormat/>
    <w:rsid w:val="003D0270"/>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3D0270"/>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3D0270"/>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3D0270"/>
    <w:rPr>
      <w:color w:val="404040" w:themeColor="text1" w:themeTint="BF"/>
      <w:sz w:val="32"/>
      <w:szCs w:val="32"/>
    </w:rPr>
  </w:style>
  <w:style w:type="character" w:styleId="nfasissutil">
    <w:name w:val="Subtle Emphasis"/>
    <w:basedOn w:val="Fuentedeprrafopredeter"/>
    <w:uiPriority w:val="19"/>
    <w:qFormat/>
    <w:rsid w:val="003D0270"/>
    <w:rPr>
      <w:i/>
      <w:iCs/>
      <w:color w:val="595959" w:themeColor="text1" w:themeTint="A6"/>
    </w:rPr>
  </w:style>
  <w:style w:type="character" w:styleId="nfasisintenso">
    <w:name w:val="Intense Emphasis"/>
    <w:basedOn w:val="Fuentedeprrafopredeter"/>
    <w:uiPriority w:val="21"/>
    <w:qFormat/>
    <w:rsid w:val="003D0270"/>
    <w:rPr>
      <w:b/>
      <w:bCs/>
      <w:i/>
      <w:iCs/>
    </w:rPr>
  </w:style>
  <w:style w:type="character" w:styleId="Referenciasutil">
    <w:name w:val="Subtle Reference"/>
    <w:basedOn w:val="Fuentedeprrafopredeter"/>
    <w:uiPriority w:val="31"/>
    <w:qFormat/>
    <w:rsid w:val="003D027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D0270"/>
    <w:rPr>
      <w:b/>
      <w:bCs/>
      <w:caps w:val="0"/>
      <w:smallCaps/>
      <w:color w:val="auto"/>
      <w:spacing w:val="3"/>
      <w:u w:val="single"/>
    </w:rPr>
  </w:style>
  <w:style w:type="character" w:styleId="Ttulodellibro">
    <w:name w:val="Book Title"/>
    <w:basedOn w:val="Fuentedeprrafopredeter"/>
    <w:uiPriority w:val="33"/>
    <w:qFormat/>
    <w:rsid w:val="003D0270"/>
    <w:rPr>
      <w:b/>
      <w:bCs/>
      <w:smallCaps/>
      <w:spacing w:val="7"/>
    </w:rPr>
  </w:style>
  <w:style w:type="paragraph" w:styleId="TtuloTDC">
    <w:name w:val="TOC Heading"/>
    <w:basedOn w:val="Ttulo1"/>
    <w:next w:val="Normal"/>
    <w:uiPriority w:val="39"/>
    <w:semiHidden/>
    <w:unhideWhenUsed/>
    <w:qFormat/>
    <w:rsid w:val="003D0270"/>
    <w:pPr>
      <w:outlineLvl w:val="9"/>
    </w:pPr>
  </w:style>
  <w:style w:type="table" w:styleId="Listaclara-nfasis3">
    <w:name w:val="Light List Accent 3"/>
    <w:basedOn w:val="Tablanormal"/>
    <w:uiPriority w:val="61"/>
    <w:rsid w:val="003D0270"/>
    <w:pPr>
      <w:spacing w:after="0" w:line="240" w:lineRule="auto"/>
    </w:pPr>
    <w:rPr>
      <w:lang w:val="es-CO"/>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aconcuadrcula4-nfasis3">
    <w:name w:val="Grid Table 4 Accent 3"/>
    <w:basedOn w:val="Tablanormal"/>
    <w:uiPriority w:val="49"/>
    <w:rsid w:val="0069514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DB3B41"/>
    <w:pPr>
      <w:spacing w:before="100" w:beforeAutospacing="1" w:after="100" w:afterAutospacing="1" w:line="240" w:lineRule="auto"/>
    </w:pPr>
    <w:rPr>
      <w:rFonts w:ascii="Times New Roman" w:eastAsia="Times New Roman" w:hAnsi="Times New Roman" w:cs="Times New Roman"/>
      <w:sz w:val="24"/>
      <w:szCs w:val="24"/>
      <w:lang w:val="es-CO"/>
    </w:rPr>
  </w:style>
  <w:style w:type="table" w:styleId="Tablaconcuadrcula4-nfasis5">
    <w:name w:val="Grid Table 4 Accent 5"/>
    <w:basedOn w:val="Tablanormal"/>
    <w:uiPriority w:val="49"/>
    <w:rsid w:val="004A590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4-nfasis5">
    <w:name w:val="List Table 4 Accent 5"/>
    <w:basedOn w:val="Tablanormal"/>
    <w:uiPriority w:val="49"/>
    <w:rsid w:val="00465B9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466490">
      <w:bodyDiv w:val="1"/>
      <w:marLeft w:val="0"/>
      <w:marRight w:val="0"/>
      <w:marTop w:val="0"/>
      <w:marBottom w:val="0"/>
      <w:divBdr>
        <w:top w:val="none" w:sz="0" w:space="0" w:color="auto"/>
        <w:left w:val="none" w:sz="0" w:space="0" w:color="auto"/>
        <w:bottom w:val="none" w:sz="0" w:space="0" w:color="auto"/>
        <w:right w:val="none" w:sz="0" w:space="0" w:color="auto"/>
      </w:divBdr>
    </w:div>
    <w:div w:id="470900388">
      <w:bodyDiv w:val="1"/>
      <w:marLeft w:val="0"/>
      <w:marRight w:val="0"/>
      <w:marTop w:val="0"/>
      <w:marBottom w:val="0"/>
      <w:divBdr>
        <w:top w:val="none" w:sz="0" w:space="0" w:color="auto"/>
        <w:left w:val="none" w:sz="0" w:space="0" w:color="auto"/>
        <w:bottom w:val="none" w:sz="0" w:space="0" w:color="auto"/>
        <w:right w:val="none" w:sz="0" w:space="0" w:color="auto"/>
      </w:divBdr>
    </w:div>
    <w:div w:id="793251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4.jpg"/><Relationship Id="rId21" Type="http://schemas.microsoft.com/office/2007/relationships/hdphoto" Target="media/hdphoto5.wdp"/><Relationship Id="rId34" Type="http://schemas.openxmlformats.org/officeDocument/2006/relationships/image" Target="media/image19.jpg"/><Relationship Id="rId42" Type="http://schemas.openxmlformats.org/officeDocument/2006/relationships/image" Target="media/image27.jpeg"/><Relationship Id="rId47" Type="http://schemas.openxmlformats.org/officeDocument/2006/relationships/hyperlink" Target="https://www.redalyc.org/pdf/805/80531304.pdf" TargetMode="External"/><Relationship Id="rId50" Type="http://schemas.openxmlformats.org/officeDocument/2006/relationships/hyperlink" Target="http://www.mineducacion.gov.co/1621/articles85906_archivo_pdf.pdf" TargetMode="External"/><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diagramQuickStyle" Target="diagrams/quickStyle1.xml"/><Relationship Id="rId11" Type="http://schemas.openxmlformats.org/officeDocument/2006/relationships/hyperlink" Target="mailto:minuevageneracion@gmail.com" TargetMode="External"/><Relationship Id="rId24" Type="http://schemas.openxmlformats.org/officeDocument/2006/relationships/image" Target="media/image7.png"/><Relationship Id="rId32" Type="http://schemas.openxmlformats.org/officeDocument/2006/relationships/image" Target="media/image17.jpg"/><Relationship Id="rId37" Type="http://schemas.openxmlformats.org/officeDocument/2006/relationships/image" Target="media/image22.jpe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hyperlink" Target="http://www.mineducacion.gov.co/1621/article-82793.html" TargetMode="External"/><Relationship Id="rId58"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theme" Target="theme/theme1.xml"/><Relationship Id="rId19" Type="http://schemas.microsoft.com/office/2007/relationships/hdphoto" Target="media/hdphoto4.wdp"/><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jpeg"/><Relationship Id="rId43" Type="http://schemas.openxmlformats.org/officeDocument/2006/relationships/image" Target="media/image28.jpg"/><Relationship Id="rId48" Type="http://schemas.openxmlformats.org/officeDocument/2006/relationships/hyperlink" Target="https://revistasojs.ucaldas.edu.co/index.php/latinoamericana/article/view/2296" TargetMode="External"/><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www.mineducacion.gov.co/sistemasdeinformacion/1735/article212350.htm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07/relationships/hdphoto" Target="media/hdphoto3.wdp"/><Relationship Id="rId25" Type="http://schemas.microsoft.com/office/2007/relationships/hdphoto" Target="media/hdphoto7.wdp"/><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hyperlink" Target="https://www.icbf.gov.co/cargues/avance/docs/ley_1804_2016.htm" TargetMode="External"/><Relationship Id="rId59"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diagramLayout" Target="diagrams/layout1.xml"/><Relationship Id="rId36" Type="http://schemas.openxmlformats.org/officeDocument/2006/relationships/image" Target="media/image21.jpeg"/><Relationship Id="rId49" Type="http://schemas.openxmlformats.org/officeDocument/2006/relationships/hyperlink" Target="http://www.mineducacion.gov.co/1621/article278740.html" TargetMode="External"/><Relationship Id="rId57" Type="http://schemas.openxmlformats.org/officeDocument/2006/relationships/footer" Target="footer2.xml"/><Relationship Id="rId10" Type="http://schemas.openxmlformats.org/officeDocument/2006/relationships/endnotes" Target="endnotes.xml"/><Relationship Id="rId31" Type="http://schemas.microsoft.com/office/2007/relationships/diagramDrawing" Target="diagrams/drawing1.xml"/><Relationship Id="rId44" Type="http://schemas.openxmlformats.org/officeDocument/2006/relationships/image" Target="media/image29.jpg"/><Relationship Id="rId52" Type="http://schemas.openxmlformats.org/officeDocument/2006/relationships/hyperlink" Target="http://www.mineducacion.gov.co/1621/article-86437.html"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Azure%20Information%20Protection\WatermarkTemplate.dotx" TargetMode="External"/></Relationships>
</file>

<file path=word/diagrams/_rels/data1.xml.rels><?xml version="1.0" encoding="UTF-8" standalone="yes"?>
<Relationships xmlns="http://schemas.openxmlformats.org/package/2006/relationships"><Relationship Id="rId8" Type="http://schemas.openxmlformats.org/officeDocument/2006/relationships/image" Target="../media/image16.svg"/><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14.svg"/><Relationship Id="rId5" Type="http://schemas.openxmlformats.org/officeDocument/2006/relationships/image" Target="../media/image13.png"/><Relationship Id="rId4" Type="http://schemas.openxmlformats.org/officeDocument/2006/relationships/image" Target="../media/image12.svg"/></Relationships>
</file>

<file path=word/diagrams/_rels/drawing1.xml.rels><?xml version="1.0" encoding="UTF-8" standalone="yes"?>
<Relationships xmlns="http://schemas.openxmlformats.org/package/2006/relationships"><Relationship Id="rId8" Type="http://schemas.openxmlformats.org/officeDocument/2006/relationships/image" Target="../media/image16.svg"/><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14.svg"/><Relationship Id="rId5" Type="http://schemas.openxmlformats.org/officeDocument/2006/relationships/image" Target="../media/image13.png"/><Relationship Id="rId4" Type="http://schemas.openxmlformats.org/officeDocument/2006/relationships/image" Target="../media/image12.sv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7E615F-F75C-4885-A953-FFD7AAA489E2}" type="doc">
      <dgm:prSet loTypeId="urn:microsoft.com/office/officeart/2005/8/layout/vList3" loCatId="list" qsTypeId="urn:microsoft.com/office/officeart/2005/8/quickstyle/simple1" qsCatId="simple" csTypeId="urn:microsoft.com/office/officeart/2005/8/colors/accent1_4" csCatId="accent1" phldr="1"/>
      <dgm:spPr/>
      <dgm:t>
        <a:bodyPr/>
        <a:lstStyle/>
        <a:p>
          <a:endParaRPr lang="es-ES"/>
        </a:p>
      </dgm:t>
    </dgm:pt>
    <dgm:pt modelId="{2DDD7166-BB6D-45E9-A554-F1D16639451C}">
      <dgm:prSet phldrT="[Texto]"/>
      <dgm:spPr/>
      <dgm:t>
        <a:bodyPr/>
        <a:lstStyle/>
        <a:p>
          <a:r>
            <a:rPr lang="es-ES">
              <a:latin typeface="Abadi Extra Light" panose="020B0204020104020204" pitchFamily="34" charset="0"/>
            </a:rPr>
            <a:t>Párvulos</a:t>
          </a:r>
        </a:p>
      </dgm:t>
    </dgm:pt>
    <dgm:pt modelId="{65DB0355-88FC-4B52-B265-645E5FA408D1}" type="parTrans" cxnId="{DA94C477-1B70-41FF-BB01-A10A6891C02D}">
      <dgm:prSet/>
      <dgm:spPr/>
      <dgm:t>
        <a:bodyPr/>
        <a:lstStyle/>
        <a:p>
          <a:endParaRPr lang="es-ES">
            <a:latin typeface="Abadi Extra Light" panose="020B0204020104020204" pitchFamily="34" charset="0"/>
          </a:endParaRPr>
        </a:p>
      </dgm:t>
    </dgm:pt>
    <dgm:pt modelId="{08973196-0BF8-4BCC-9192-58FF0AE4BD0A}" type="sibTrans" cxnId="{DA94C477-1B70-41FF-BB01-A10A6891C02D}">
      <dgm:prSet/>
      <dgm:spPr/>
      <dgm:t>
        <a:bodyPr/>
        <a:lstStyle/>
        <a:p>
          <a:endParaRPr lang="es-ES">
            <a:latin typeface="Abadi Extra Light" panose="020B0204020104020204" pitchFamily="34" charset="0"/>
          </a:endParaRPr>
        </a:p>
      </dgm:t>
    </dgm:pt>
    <dgm:pt modelId="{66889CD9-5313-4788-B886-876B57175185}">
      <dgm:prSet phldrT="[Texto]"/>
      <dgm:spPr/>
      <dgm:t>
        <a:bodyPr/>
        <a:lstStyle/>
        <a:p>
          <a:r>
            <a:rPr lang="es-ES">
              <a:latin typeface="Abadi Extra Light" panose="020B0204020104020204" pitchFamily="34" charset="0"/>
            </a:rPr>
            <a:t>de 2 a 3 años</a:t>
          </a:r>
        </a:p>
      </dgm:t>
    </dgm:pt>
    <dgm:pt modelId="{9DFEC3E7-4B16-4697-91B6-3B47810F71F3}" type="parTrans" cxnId="{CE04BF31-C44A-469E-BD6A-B87886033723}">
      <dgm:prSet/>
      <dgm:spPr/>
      <dgm:t>
        <a:bodyPr/>
        <a:lstStyle/>
        <a:p>
          <a:endParaRPr lang="es-ES">
            <a:latin typeface="Abadi Extra Light" panose="020B0204020104020204" pitchFamily="34" charset="0"/>
          </a:endParaRPr>
        </a:p>
      </dgm:t>
    </dgm:pt>
    <dgm:pt modelId="{41712130-75F3-4E37-A577-2029E74612B7}" type="sibTrans" cxnId="{CE04BF31-C44A-469E-BD6A-B87886033723}">
      <dgm:prSet/>
      <dgm:spPr/>
      <dgm:t>
        <a:bodyPr/>
        <a:lstStyle/>
        <a:p>
          <a:endParaRPr lang="es-ES">
            <a:latin typeface="Abadi Extra Light" panose="020B0204020104020204" pitchFamily="34" charset="0"/>
          </a:endParaRPr>
        </a:p>
      </dgm:t>
    </dgm:pt>
    <dgm:pt modelId="{EA916F88-6138-4B11-94EA-779D50B3BE26}">
      <dgm:prSet phldrT="[Texto]"/>
      <dgm:spPr/>
      <dgm:t>
        <a:bodyPr/>
        <a:lstStyle/>
        <a:p>
          <a:r>
            <a:rPr lang="es-ES">
              <a:latin typeface="Abadi Extra Light" panose="020B0204020104020204" pitchFamily="34" charset="0"/>
            </a:rPr>
            <a:t>Pre jardín</a:t>
          </a:r>
        </a:p>
      </dgm:t>
    </dgm:pt>
    <dgm:pt modelId="{BE05D723-0BAC-452A-944F-374578503A84}" type="parTrans" cxnId="{E6706AC4-D594-43C1-84E3-F0BE4295F873}">
      <dgm:prSet/>
      <dgm:spPr/>
      <dgm:t>
        <a:bodyPr/>
        <a:lstStyle/>
        <a:p>
          <a:endParaRPr lang="es-ES">
            <a:latin typeface="Abadi Extra Light" panose="020B0204020104020204" pitchFamily="34" charset="0"/>
          </a:endParaRPr>
        </a:p>
      </dgm:t>
    </dgm:pt>
    <dgm:pt modelId="{8C1F1A54-5CA1-4471-94C7-E3BD8B7DE05D}" type="sibTrans" cxnId="{E6706AC4-D594-43C1-84E3-F0BE4295F873}">
      <dgm:prSet/>
      <dgm:spPr/>
      <dgm:t>
        <a:bodyPr/>
        <a:lstStyle/>
        <a:p>
          <a:endParaRPr lang="es-ES">
            <a:latin typeface="Abadi Extra Light" panose="020B0204020104020204" pitchFamily="34" charset="0"/>
          </a:endParaRPr>
        </a:p>
      </dgm:t>
    </dgm:pt>
    <dgm:pt modelId="{AD937058-97AD-456B-8428-E4C45E5D7F40}">
      <dgm:prSet phldrT="[Texto]"/>
      <dgm:spPr/>
      <dgm:t>
        <a:bodyPr/>
        <a:lstStyle/>
        <a:p>
          <a:r>
            <a:rPr lang="es-ES">
              <a:latin typeface="Abadi Extra Light" panose="020B0204020104020204" pitchFamily="34" charset="0"/>
            </a:rPr>
            <a:t>3 años</a:t>
          </a:r>
        </a:p>
      </dgm:t>
    </dgm:pt>
    <dgm:pt modelId="{72E70E8F-D336-4135-AB00-4842EF0AF59C}" type="parTrans" cxnId="{52AD271F-9A42-4E37-AF3B-45183FD2B281}">
      <dgm:prSet/>
      <dgm:spPr/>
      <dgm:t>
        <a:bodyPr/>
        <a:lstStyle/>
        <a:p>
          <a:endParaRPr lang="es-ES">
            <a:latin typeface="Abadi Extra Light" panose="020B0204020104020204" pitchFamily="34" charset="0"/>
          </a:endParaRPr>
        </a:p>
      </dgm:t>
    </dgm:pt>
    <dgm:pt modelId="{0C901562-C985-4154-84CF-48A92993CE50}" type="sibTrans" cxnId="{52AD271F-9A42-4E37-AF3B-45183FD2B281}">
      <dgm:prSet/>
      <dgm:spPr/>
      <dgm:t>
        <a:bodyPr/>
        <a:lstStyle/>
        <a:p>
          <a:endParaRPr lang="es-ES">
            <a:latin typeface="Abadi Extra Light" panose="020B0204020104020204" pitchFamily="34" charset="0"/>
          </a:endParaRPr>
        </a:p>
      </dgm:t>
    </dgm:pt>
    <dgm:pt modelId="{8F1CC21C-A060-4B4C-BF8D-E7F25C221007}">
      <dgm:prSet phldrT="[Texto]"/>
      <dgm:spPr/>
      <dgm:t>
        <a:bodyPr/>
        <a:lstStyle/>
        <a:p>
          <a:r>
            <a:rPr lang="es-MX">
              <a:latin typeface="Abadi Extra Light" panose="020B0204020104020204" pitchFamily="34" charset="0"/>
            </a:rPr>
            <a:t>Jardín</a:t>
          </a:r>
          <a:endParaRPr lang="es-ES">
            <a:latin typeface="Abadi Extra Light" panose="020B0204020104020204" pitchFamily="34" charset="0"/>
          </a:endParaRPr>
        </a:p>
      </dgm:t>
    </dgm:pt>
    <dgm:pt modelId="{BF2AA838-294D-4DC7-85F6-9B30C7C7174D}" type="parTrans" cxnId="{2A44168D-735B-4206-909D-F2B70DE2805F}">
      <dgm:prSet/>
      <dgm:spPr/>
      <dgm:t>
        <a:bodyPr/>
        <a:lstStyle/>
        <a:p>
          <a:endParaRPr lang="es-ES">
            <a:latin typeface="Abadi Extra Light" panose="020B0204020104020204" pitchFamily="34" charset="0"/>
          </a:endParaRPr>
        </a:p>
      </dgm:t>
    </dgm:pt>
    <dgm:pt modelId="{CE0C6A96-37A2-4011-B223-E2EBA76C2E64}" type="sibTrans" cxnId="{2A44168D-735B-4206-909D-F2B70DE2805F}">
      <dgm:prSet/>
      <dgm:spPr/>
      <dgm:t>
        <a:bodyPr/>
        <a:lstStyle/>
        <a:p>
          <a:endParaRPr lang="es-ES">
            <a:latin typeface="Abadi Extra Light" panose="020B0204020104020204" pitchFamily="34" charset="0"/>
          </a:endParaRPr>
        </a:p>
      </dgm:t>
    </dgm:pt>
    <dgm:pt modelId="{6B8CE0C3-36E2-4880-A4A8-3DAE0EA4C50B}">
      <dgm:prSet phldrT="[Texto]"/>
      <dgm:spPr/>
      <dgm:t>
        <a:bodyPr/>
        <a:lstStyle/>
        <a:p>
          <a:r>
            <a:rPr lang="es-MX">
              <a:latin typeface="Abadi Extra Light" panose="020B0204020104020204" pitchFamily="34" charset="0"/>
            </a:rPr>
            <a:t>4 años.</a:t>
          </a:r>
          <a:endParaRPr lang="es-ES">
            <a:latin typeface="Abadi Extra Light" panose="020B0204020104020204" pitchFamily="34" charset="0"/>
          </a:endParaRPr>
        </a:p>
      </dgm:t>
    </dgm:pt>
    <dgm:pt modelId="{E9E78968-755D-4298-921E-C5C2A63A76C2}" type="parTrans" cxnId="{32B693B1-665D-42B1-ADB7-1C75E5706D2B}">
      <dgm:prSet/>
      <dgm:spPr/>
      <dgm:t>
        <a:bodyPr/>
        <a:lstStyle/>
        <a:p>
          <a:endParaRPr lang="es-ES">
            <a:latin typeface="Abadi Extra Light" panose="020B0204020104020204" pitchFamily="34" charset="0"/>
          </a:endParaRPr>
        </a:p>
      </dgm:t>
    </dgm:pt>
    <dgm:pt modelId="{AC91907D-6FF3-4ED0-B2B0-247B6F2F6BC0}" type="sibTrans" cxnId="{32B693B1-665D-42B1-ADB7-1C75E5706D2B}">
      <dgm:prSet/>
      <dgm:spPr/>
      <dgm:t>
        <a:bodyPr/>
        <a:lstStyle/>
        <a:p>
          <a:endParaRPr lang="es-ES">
            <a:latin typeface="Abadi Extra Light" panose="020B0204020104020204" pitchFamily="34" charset="0"/>
          </a:endParaRPr>
        </a:p>
      </dgm:t>
    </dgm:pt>
    <dgm:pt modelId="{00C6CEB2-85A1-463A-9CF5-60DDB52FA438}">
      <dgm:prSet/>
      <dgm:spPr/>
      <dgm:t>
        <a:bodyPr/>
        <a:lstStyle/>
        <a:p>
          <a:r>
            <a:rPr lang="es-MX">
              <a:latin typeface="Abadi Extra Light" panose="020B0204020104020204" pitchFamily="34" charset="0"/>
            </a:rPr>
            <a:t>Transición</a:t>
          </a:r>
          <a:endParaRPr lang="es-CO">
            <a:latin typeface="Abadi Extra Light" panose="020B0204020104020204" pitchFamily="34" charset="0"/>
          </a:endParaRPr>
        </a:p>
      </dgm:t>
    </dgm:pt>
    <dgm:pt modelId="{CE6788C4-943F-4357-AC3E-8B75A04C1907}" type="parTrans" cxnId="{BA63B8B8-9652-49CF-B222-A42FE7E9AEA4}">
      <dgm:prSet/>
      <dgm:spPr/>
      <dgm:t>
        <a:bodyPr/>
        <a:lstStyle/>
        <a:p>
          <a:endParaRPr lang="es-ES">
            <a:latin typeface="Abadi Extra Light" panose="020B0204020104020204" pitchFamily="34" charset="0"/>
          </a:endParaRPr>
        </a:p>
      </dgm:t>
    </dgm:pt>
    <dgm:pt modelId="{674475DA-9169-44AC-8D90-2D4E262E4E71}" type="sibTrans" cxnId="{BA63B8B8-9652-49CF-B222-A42FE7E9AEA4}">
      <dgm:prSet/>
      <dgm:spPr/>
      <dgm:t>
        <a:bodyPr/>
        <a:lstStyle/>
        <a:p>
          <a:endParaRPr lang="es-ES">
            <a:latin typeface="Abadi Extra Light" panose="020B0204020104020204" pitchFamily="34" charset="0"/>
          </a:endParaRPr>
        </a:p>
      </dgm:t>
    </dgm:pt>
    <dgm:pt modelId="{F483D005-DD73-4C23-903E-E6A96C9171C0}">
      <dgm:prSet/>
      <dgm:spPr/>
      <dgm:t>
        <a:bodyPr/>
        <a:lstStyle/>
        <a:p>
          <a:r>
            <a:rPr lang="es-MX">
              <a:latin typeface="Abadi Extra Light" panose="020B0204020104020204" pitchFamily="34" charset="0"/>
            </a:rPr>
            <a:t>5 años. </a:t>
          </a:r>
          <a:endParaRPr lang="es-CO">
            <a:latin typeface="Abadi Extra Light" panose="020B0204020104020204" pitchFamily="34" charset="0"/>
          </a:endParaRPr>
        </a:p>
      </dgm:t>
    </dgm:pt>
    <dgm:pt modelId="{C6668C1D-F26A-4915-8B9D-D03613739AFC}" type="parTrans" cxnId="{73C74285-D896-4CA6-AE42-DF389542E179}">
      <dgm:prSet/>
      <dgm:spPr/>
      <dgm:t>
        <a:bodyPr/>
        <a:lstStyle/>
        <a:p>
          <a:endParaRPr lang="es-CO"/>
        </a:p>
      </dgm:t>
    </dgm:pt>
    <dgm:pt modelId="{CFF5A6B6-AF51-419E-AB62-1DE8C66193A0}" type="sibTrans" cxnId="{73C74285-D896-4CA6-AE42-DF389542E179}">
      <dgm:prSet/>
      <dgm:spPr/>
      <dgm:t>
        <a:bodyPr/>
        <a:lstStyle/>
        <a:p>
          <a:endParaRPr lang="es-CO"/>
        </a:p>
      </dgm:t>
    </dgm:pt>
    <dgm:pt modelId="{CCDE187C-B9ED-44E1-B875-593EBD6B2C47}" type="pres">
      <dgm:prSet presAssocID="{FD7E615F-F75C-4885-A953-FFD7AAA489E2}" presName="linearFlow" presStyleCnt="0">
        <dgm:presLayoutVars>
          <dgm:dir/>
          <dgm:resizeHandles val="exact"/>
        </dgm:presLayoutVars>
      </dgm:prSet>
      <dgm:spPr/>
    </dgm:pt>
    <dgm:pt modelId="{4EE0C30B-9768-48D8-98AA-C8B9293E9B3E}" type="pres">
      <dgm:prSet presAssocID="{2DDD7166-BB6D-45E9-A554-F1D16639451C}" presName="composite" presStyleCnt="0"/>
      <dgm:spPr/>
    </dgm:pt>
    <dgm:pt modelId="{1D2DC342-0A46-4817-878C-1B4DD1E885DD}" type="pres">
      <dgm:prSet presAssocID="{2DDD7166-BB6D-45E9-A554-F1D16639451C}" presName="imgShp" presStyleLbl="fgImgPlac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Contorno de cara de ángel contorno"/>
        </a:ext>
      </dgm:extLst>
    </dgm:pt>
    <dgm:pt modelId="{1A85A672-3CDE-4B92-A9C5-BE6CCD9D7787}" type="pres">
      <dgm:prSet presAssocID="{2DDD7166-BB6D-45E9-A554-F1D16639451C}" presName="txShp" presStyleLbl="node1" presStyleIdx="0" presStyleCnt="4">
        <dgm:presLayoutVars>
          <dgm:bulletEnabled val="1"/>
        </dgm:presLayoutVars>
      </dgm:prSet>
      <dgm:spPr/>
    </dgm:pt>
    <dgm:pt modelId="{65DFBC74-C4FB-4D22-BDFF-1788B1246674}" type="pres">
      <dgm:prSet presAssocID="{08973196-0BF8-4BCC-9192-58FF0AE4BD0A}" presName="spacing" presStyleCnt="0"/>
      <dgm:spPr/>
    </dgm:pt>
    <dgm:pt modelId="{0CDC0ACE-2A42-46C2-8347-1A95C75D4D78}" type="pres">
      <dgm:prSet presAssocID="{EA916F88-6138-4B11-94EA-779D50B3BE26}" presName="composite" presStyleCnt="0"/>
      <dgm:spPr/>
    </dgm:pt>
    <dgm:pt modelId="{CC6A30B4-3AFF-48E2-8FC4-95610A1240F2}" type="pres">
      <dgm:prSet presAssocID="{EA916F88-6138-4B11-94EA-779D50B3BE26}" presName="imgShp" presStyleLbl="fg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Arquitectura contorno"/>
        </a:ext>
      </dgm:extLst>
    </dgm:pt>
    <dgm:pt modelId="{FBABF444-03E1-48ED-96B8-53368D35BC27}" type="pres">
      <dgm:prSet presAssocID="{EA916F88-6138-4B11-94EA-779D50B3BE26}" presName="txShp" presStyleLbl="node1" presStyleIdx="1" presStyleCnt="4">
        <dgm:presLayoutVars>
          <dgm:bulletEnabled val="1"/>
        </dgm:presLayoutVars>
      </dgm:prSet>
      <dgm:spPr/>
    </dgm:pt>
    <dgm:pt modelId="{4F43C83E-CF87-47E7-A4F9-6F71D48F14B4}" type="pres">
      <dgm:prSet presAssocID="{8C1F1A54-5CA1-4471-94C7-E3BD8B7DE05D}" presName="spacing" presStyleCnt="0"/>
      <dgm:spPr/>
    </dgm:pt>
    <dgm:pt modelId="{1783BC22-A185-4FA7-8B34-C2BF55CE287C}" type="pres">
      <dgm:prSet presAssocID="{8F1CC21C-A060-4B4C-BF8D-E7F25C221007}" presName="composite" presStyleCnt="0"/>
      <dgm:spPr/>
    </dgm:pt>
    <dgm:pt modelId="{FBDED9D5-A9FD-4B52-AC66-D8F9C1FD14AB}" type="pres">
      <dgm:prSet presAssocID="{8F1CC21C-A060-4B4C-BF8D-E7F25C221007}" presName="imgShp" presStyleLbl="fg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Agricultura contorno"/>
        </a:ext>
      </dgm:extLst>
    </dgm:pt>
    <dgm:pt modelId="{BC0FC6E3-C1E3-4016-B281-EAB523EDAFAF}" type="pres">
      <dgm:prSet presAssocID="{8F1CC21C-A060-4B4C-BF8D-E7F25C221007}" presName="txShp" presStyleLbl="node1" presStyleIdx="2" presStyleCnt="4">
        <dgm:presLayoutVars>
          <dgm:bulletEnabled val="1"/>
        </dgm:presLayoutVars>
      </dgm:prSet>
      <dgm:spPr/>
    </dgm:pt>
    <dgm:pt modelId="{8306EF71-3F2D-46B0-BB6B-B7215C5E6EC6}" type="pres">
      <dgm:prSet presAssocID="{CE0C6A96-37A2-4011-B223-E2EBA76C2E64}" presName="spacing" presStyleCnt="0"/>
      <dgm:spPr/>
    </dgm:pt>
    <dgm:pt modelId="{5CF53171-43A9-4800-9B0C-195A0927943F}" type="pres">
      <dgm:prSet presAssocID="{00C6CEB2-85A1-463A-9CF5-60DDB52FA438}" presName="composite" presStyleCnt="0"/>
      <dgm:spPr/>
    </dgm:pt>
    <dgm:pt modelId="{1347B5B1-32A0-4161-8AEB-C08CF31489E8}" type="pres">
      <dgm:prSet presAssocID="{00C6CEB2-85A1-463A-9CF5-60DDB52FA438}" presName="imgShp" presStyleLbl="fg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dgm:spPr>
      <dgm:extLst>
        <a:ext uri="{E40237B7-FDA0-4F09-8148-C483321AD2D9}">
          <dgm14:cNvPr xmlns:dgm14="http://schemas.microsoft.com/office/drawing/2010/diagram" id="0" name="" descr="Mujer astronauta contorno"/>
        </a:ext>
      </dgm:extLst>
    </dgm:pt>
    <dgm:pt modelId="{51E7E0BC-317F-4F80-807B-6D28595CEBA0}" type="pres">
      <dgm:prSet presAssocID="{00C6CEB2-85A1-463A-9CF5-60DDB52FA438}" presName="txShp" presStyleLbl="node1" presStyleIdx="3" presStyleCnt="4" custLinFactNeighborX="582">
        <dgm:presLayoutVars>
          <dgm:bulletEnabled val="1"/>
        </dgm:presLayoutVars>
      </dgm:prSet>
      <dgm:spPr/>
    </dgm:pt>
  </dgm:ptLst>
  <dgm:cxnLst>
    <dgm:cxn modelId="{52AD271F-9A42-4E37-AF3B-45183FD2B281}" srcId="{EA916F88-6138-4B11-94EA-779D50B3BE26}" destId="{AD937058-97AD-456B-8428-E4C45E5D7F40}" srcOrd="0" destOrd="0" parTransId="{72E70E8F-D336-4135-AB00-4842EF0AF59C}" sibTransId="{0C901562-C985-4154-84CF-48A92993CE50}"/>
    <dgm:cxn modelId="{CE04BF31-C44A-469E-BD6A-B87886033723}" srcId="{2DDD7166-BB6D-45E9-A554-F1D16639451C}" destId="{66889CD9-5313-4788-B886-876B57175185}" srcOrd="0" destOrd="0" parTransId="{9DFEC3E7-4B16-4697-91B6-3B47810F71F3}" sibTransId="{41712130-75F3-4E37-A577-2029E74612B7}"/>
    <dgm:cxn modelId="{BD78C234-B763-4CA6-9540-C8BCDB626DC8}" type="presOf" srcId="{F483D005-DD73-4C23-903E-E6A96C9171C0}" destId="{51E7E0BC-317F-4F80-807B-6D28595CEBA0}" srcOrd="0" destOrd="1" presId="urn:microsoft.com/office/officeart/2005/8/layout/vList3"/>
    <dgm:cxn modelId="{54357135-4400-4F50-9F75-385C555B3773}" type="presOf" srcId="{EA916F88-6138-4B11-94EA-779D50B3BE26}" destId="{FBABF444-03E1-48ED-96B8-53368D35BC27}" srcOrd="0" destOrd="0" presId="urn:microsoft.com/office/officeart/2005/8/layout/vList3"/>
    <dgm:cxn modelId="{D2A22560-55EB-420A-8C71-4F3788C07B64}" type="presOf" srcId="{AD937058-97AD-456B-8428-E4C45E5D7F40}" destId="{FBABF444-03E1-48ED-96B8-53368D35BC27}" srcOrd="0" destOrd="1" presId="urn:microsoft.com/office/officeart/2005/8/layout/vList3"/>
    <dgm:cxn modelId="{80583D4B-6647-4ECD-9ED9-428FC5F680EC}" type="presOf" srcId="{6B8CE0C3-36E2-4880-A4A8-3DAE0EA4C50B}" destId="{BC0FC6E3-C1E3-4016-B281-EAB523EDAFAF}" srcOrd="0" destOrd="1" presId="urn:microsoft.com/office/officeart/2005/8/layout/vList3"/>
    <dgm:cxn modelId="{DA94C477-1B70-41FF-BB01-A10A6891C02D}" srcId="{FD7E615F-F75C-4885-A953-FFD7AAA489E2}" destId="{2DDD7166-BB6D-45E9-A554-F1D16639451C}" srcOrd="0" destOrd="0" parTransId="{65DB0355-88FC-4B52-B265-645E5FA408D1}" sibTransId="{08973196-0BF8-4BCC-9192-58FF0AE4BD0A}"/>
    <dgm:cxn modelId="{CAF0B882-87FF-4DEB-BC52-BD2358609B58}" type="presOf" srcId="{8F1CC21C-A060-4B4C-BF8D-E7F25C221007}" destId="{BC0FC6E3-C1E3-4016-B281-EAB523EDAFAF}" srcOrd="0" destOrd="0" presId="urn:microsoft.com/office/officeart/2005/8/layout/vList3"/>
    <dgm:cxn modelId="{73C74285-D896-4CA6-AE42-DF389542E179}" srcId="{00C6CEB2-85A1-463A-9CF5-60DDB52FA438}" destId="{F483D005-DD73-4C23-903E-E6A96C9171C0}" srcOrd="0" destOrd="0" parTransId="{C6668C1D-F26A-4915-8B9D-D03613739AFC}" sibTransId="{CFF5A6B6-AF51-419E-AB62-1DE8C66193A0}"/>
    <dgm:cxn modelId="{2A44168D-735B-4206-909D-F2B70DE2805F}" srcId="{FD7E615F-F75C-4885-A953-FFD7AAA489E2}" destId="{8F1CC21C-A060-4B4C-BF8D-E7F25C221007}" srcOrd="2" destOrd="0" parTransId="{BF2AA838-294D-4DC7-85F6-9B30C7C7174D}" sibTransId="{CE0C6A96-37A2-4011-B223-E2EBA76C2E64}"/>
    <dgm:cxn modelId="{6C79C7A0-2C18-4EAB-B22B-71B433F119EA}" type="presOf" srcId="{66889CD9-5313-4788-B886-876B57175185}" destId="{1A85A672-3CDE-4B92-A9C5-BE6CCD9D7787}" srcOrd="0" destOrd="1" presId="urn:microsoft.com/office/officeart/2005/8/layout/vList3"/>
    <dgm:cxn modelId="{32B693B1-665D-42B1-ADB7-1C75E5706D2B}" srcId="{8F1CC21C-A060-4B4C-BF8D-E7F25C221007}" destId="{6B8CE0C3-36E2-4880-A4A8-3DAE0EA4C50B}" srcOrd="0" destOrd="0" parTransId="{E9E78968-755D-4298-921E-C5C2A63A76C2}" sibTransId="{AC91907D-6FF3-4ED0-B2B0-247B6F2F6BC0}"/>
    <dgm:cxn modelId="{BA63B8B8-9652-49CF-B222-A42FE7E9AEA4}" srcId="{FD7E615F-F75C-4885-A953-FFD7AAA489E2}" destId="{00C6CEB2-85A1-463A-9CF5-60DDB52FA438}" srcOrd="3" destOrd="0" parTransId="{CE6788C4-943F-4357-AC3E-8B75A04C1907}" sibTransId="{674475DA-9169-44AC-8D90-2D4E262E4E71}"/>
    <dgm:cxn modelId="{B93775BA-EE60-4399-A4C9-EF8FE9671E54}" type="presOf" srcId="{00C6CEB2-85A1-463A-9CF5-60DDB52FA438}" destId="{51E7E0BC-317F-4F80-807B-6D28595CEBA0}" srcOrd="0" destOrd="0" presId="urn:microsoft.com/office/officeart/2005/8/layout/vList3"/>
    <dgm:cxn modelId="{F897A8C2-D6AF-4192-8E0C-836F35E94137}" type="presOf" srcId="{FD7E615F-F75C-4885-A953-FFD7AAA489E2}" destId="{CCDE187C-B9ED-44E1-B875-593EBD6B2C47}" srcOrd="0" destOrd="0" presId="urn:microsoft.com/office/officeart/2005/8/layout/vList3"/>
    <dgm:cxn modelId="{E6706AC4-D594-43C1-84E3-F0BE4295F873}" srcId="{FD7E615F-F75C-4885-A953-FFD7AAA489E2}" destId="{EA916F88-6138-4B11-94EA-779D50B3BE26}" srcOrd="1" destOrd="0" parTransId="{BE05D723-0BAC-452A-944F-374578503A84}" sibTransId="{8C1F1A54-5CA1-4471-94C7-E3BD8B7DE05D}"/>
    <dgm:cxn modelId="{80F37EEB-0B5D-45E9-80D8-0F8107CF6F2C}" type="presOf" srcId="{2DDD7166-BB6D-45E9-A554-F1D16639451C}" destId="{1A85A672-3CDE-4B92-A9C5-BE6CCD9D7787}" srcOrd="0" destOrd="0" presId="urn:microsoft.com/office/officeart/2005/8/layout/vList3"/>
    <dgm:cxn modelId="{791149B2-2BE2-48EB-87FC-8173FDF2EC91}" type="presParOf" srcId="{CCDE187C-B9ED-44E1-B875-593EBD6B2C47}" destId="{4EE0C30B-9768-48D8-98AA-C8B9293E9B3E}" srcOrd="0" destOrd="0" presId="urn:microsoft.com/office/officeart/2005/8/layout/vList3"/>
    <dgm:cxn modelId="{427785F2-9246-4BFF-9E56-8D8A5094E688}" type="presParOf" srcId="{4EE0C30B-9768-48D8-98AA-C8B9293E9B3E}" destId="{1D2DC342-0A46-4817-878C-1B4DD1E885DD}" srcOrd="0" destOrd="0" presId="urn:microsoft.com/office/officeart/2005/8/layout/vList3"/>
    <dgm:cxn modelId="{29EBFC20-90D5-4574-BCCE-181CE3E795EC}" type="presParOf" srcId="{4EE0C30B-9768-48D8-98AA-C8B9293E9B3E}" destId="{1A85A672-3CDE-4B92-A9C5-BE6CCD9D7787}" srcOrd="1" destOrd="0" presId="urn:microsoft.com/office/officeart/2005/8/layout/vList3"/>
    <dgm:cxn modelId="{14CDFB27-AC62-4E60-BEA9-B65FC59C5458}" type="presParOf" srcId="{CCDE187C-B9ED-44E1-B875-593EBD6B2C47}" destId="{65DFBC74-C4FB-4D22-BDFF-1788B1246674}" srcOrd="1" destOrd="0" presId="urn:microsoft.com/office/officeart/2005/8/layout/vList3"/>
    <dgm:cxn modelId="{D3EE07B6-11A2-44BB-AE60-4D16D8E91B2E}" type="presParOf" srcId="{CCDE187C-B9ED-44E1-B875-593EBD6B2C47}" destId="{0CDC0ACE-2A42-46C2-8347-1A95C75D4D78}" srcOrd="2" destOrd="0" presId="urn:microsoft.com/office/officeart/2005/8/layout/vList3"/>
    <dgm:cxn modelId="{E9987858-A283-4D35-8E5F-E6A7DC0886EB}" type="presParOf" srcId="{0CDC0ACE-2A42-46C2-8347-1A95C75D4D78}" destId="{CC6A30B4-3AFF-48E2-8FC4-95610A1240F2}" srcOrd="0" destOrd="0" presId="urn:microsoft.com/office/officeart/2005/8/layout/vList3"/>
    <dgm:cxn modelId="{20EE5F3B-CE60-4321-958B-A96EBCB28446}" type="presParOf" srcId="{0CDC0ACE-2A42-46C2-8347-1A95C75D4D78}" destId="{FBABF444-03E1-48ED-96B8-53368D35BC27}" srcOrd="1" destOrd="0" presId="urn:microsoft.com/office/officeart/2005/8/layout/vList3"/>
    <dgm:cxn modelId="{EBD3A5CF-36A8-4734-BCF6-BFCFC040BC84}" type="presParOf" srcId="{CCDE187C-B9ED-44E1-B875-593EBD6B2C47}" destId="{4F43C83E-CF87-47E7-A4F9-6F71D48F14B4}" srcOrd="3" destOrd="0" presId="urn:microsoft.com/office/officeart/2005/8/layout/vList3"/>
    <dgm:cxn modelId="{AC5A4C65-60C3-4735-8276-0834E23C617F}" type="presParOf" srcId="{CCDE187C-B9ED-44E1-B875-593EBD6B2C47}" destId="{1783BC22-A185-4FA7-8B34-C2BF55CE287C}" srcOrd="4" destOrd="0" presId="urn:microsoft.com/office/officeart/2005/8/layout/vList3"/>
    <dgm:cxn modelId="{7F5D3761-A393-48E2-8C10-F6E2FF4204A3}" type="presParOf" srcId="{1783BC22-A185-4FA7-8B34-C2BF55CE287C}" destId="{FBDED9D5-A9FD-4B52-AC66-D8F9C1FD14AB}" srcOrd="0" destOrd="0" presId="urn:microsoft.com/office/officeart/2005/8/layout/vList3"/>
    <dgm:cxn modelId="{C42A5080-B2DC-403B-AE37-91C36CA934F5}" type="presParOf" srcId="{1783BC22-A185-4FA7-8B34-C2BF55CE287C}" destId="{BC0FC6E3-C1E3-4016-B281-EAB523EDAFAF}" srcOrd="1" destOrd="0" presId="urn:microsoft.com/office/officeart/2005/8/layout/vList3"/>
    <dgm:cxn modelId="{AA76FB60-BE9E-4435-95ED-4E81A81453DC}" type="presParOf" srcId="{CCDE187C-B9ED-44E1-B875-593EBD6B2C47}" destId="{8306EF71-3F2D-46B0-BB6B-B7215C5E6EC6}" srcOrd="5" destOrd="0" presId="urn:microsoft.com/office/officeart/2005/8/layout/vList3"/>
    <dgm:cxn modelId="{BEB6C120-0944-411C-9AAD-633211975084}" type="presParOf" srcId="{CCDE187C-B9ED-44E1-B875-593EBD6B2C47}" destId="{5CF53171-43A9-4800-9B0C-195A0927943F}" srcOrd="6" destOrd="0" presId="urn:microsoft.com/office/officeart/2005/8/layout/vList3"/>
    <dgm:cxn modelId="{66EB8650-C15D-4BA5-9D94-44E9F64EFA40}" type="presParOf" srcId="{5CF53171-43A9-4800-9B0C-195A0927943F}" destId="{1347B5B1-32A0-4161-8AEB-C08CF31489E8}" srcOrd="0" destOrd="0" presId="urn:microsoft.com/office/officeart/2005/8/layout/vList3"/>
    <dgm:cxn modelId="{1A4025EE-7140-41EA-8056-F66ABDE0B895}" type="presParOf" srcId="{5CF53171-43A9-4800-9B0C-195A0927943F}" destId="{51E7E0BC-317F-4F80-807B-6D28595CEBA0}"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85A672-3CDE-4B92-A9C5-BE6CCD9D7787}">
      <dsp:nvSpPr>
        <dsp:cNvPr id="0" name=""/>
        <dsp:cNvSpPr/>
      </dsp:nvSpPr>
      <dsp:spPr>
        <a:xfrm rot="10800000">
          <a:off x="951877" y="1031"/>
          <a:ext cx="3268408" cy="514528"/>
        </a:xfrm>
        <a:prstGeom prst="homePlate">
          <a:avLst/>
        </a:prstGeom>
        <a:solidFill>
          <a:schemeClr val="accent1">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893" tIns="53340" rIns="99568" bIns="53340" numCol="1" spcCol="1270" anchor="t" anchorCtr="0">
          <a:noAutofit/>
        </a:bodyPr>
        <a:lstStyle/>
        <a:p>
          <a:pPr marL="0" lvl="0" indent="0" algn="l" defTabSz="622300">
            <a:lnSpc>
              <a:spcPct val="90000"/>
            </a:lnSpc>
            <a:spcBef>
              <a:spcPct val="0"/>
            </a:spcBef>
            <a:spcAft>
              <a:spcPct val="35000"/>
            </a:spcAft>
            <a:buNone/>
          </a:pPr>
          <a:r>
            <a:rPr lang="es-ES" sz="1400" kern="1200">
              <a:latin typeface="Abadi Extra Light" panose="020B0204020104020204" pitchFamily="34" charset="0"/>
            </a:rPr>
            <a:t>Párvulos</a:t>
          </a:r>
        </a:p>
        <a:p>
          <a:pPr marL="57150" lvl="1" indent="-57150" algn="l" defTabSz="488950">
            <a:lnSpc>
              <a:spcPct val="90000"/>
            </a:lnSpc>
            <a:spcBef>
              <a:spcPct val="0"/>
            </a:spcBef>
            <a:spcAft>
              <a:spcPct val="15000"/>
            </a:spcAft>
            <a:buChar char="•"/>
          </a:pPr>
          <a:r>
            <a:rPr lang="es-ES" sz="1100" kern="1200">
              <a:latin typeface="Abadi Extra Light" panose="020B0204020104020204" pitchFamily="34" charset="0"/>
            </a:rPr>
            <a:t>de 2 a 3 años</a:t>
          </a:r>
        </a:p>
      </dsp:txBody>
      <dsp:txXfrm rot="10800000">
        <a:off x="1080509" y="1031"/>
        <a:ext cx="3139776" cy="514528"/>
      </dsp:txXfrm>
    </dsp:sp>
    <dsp:sp modelId="{1D2DC342-0A46-4817-878C-1B4DD1E885DD}">
      <dsp:nvSpPr>
        <dsp:cNvPr id="0" name=""/>
        <dsp:cNvSpPr/>
      </dsp:nvSpPr>
      <dsp:spPr>
        <a:xfrm>
          <a:off x="694613" y="1031"/>
          <a:ext cx="514528" cy="514528"/>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ABF444-03E1-48ED-96B8-53368D35BC27}">
      <dsp:nvSpPr>
        <dsp:cNvPr id="0" name=""/>
        <dsp:cNvSpPr/>
      </dsp:nvSpPr>
      <dsp:spPr>
        <a:xfrm rot="10800000">
          <a:off x="951877" y="669151"/>
          <a:ext cx="3268408" cy="514528"/>
        </a:xfrm>
        <a:prstGeom prst="homePlate">
          <a:avLst/>
        </a:prstGeom>
        <a:solidFill>
          <a:schemeClr val="accent1">
            <a:shade val="50000"/>
            <a:hueOff val="180718"/>
            <a:satOff val="-3780"/>
            <a:lumOff val="210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893" tIns="53340" rIns="99568" bIns="53340" numCol="1" spcCol="1270" anchor="t" anchorCtr="0">
          <a:noAutofit/>
        </a:bodyPr>
        <a:lstStyle/>
        <a:p>
          <a:pPr marL="0" lvl="0" indent="0" algn="l" defTabSz="622300">
            <a:lnSpc>
              <a:spcPct val="90000"/>
            </a:lnSpc>
            <a:spcBef>
              <a:spcPct val="0"/>
            </a:spcBef>
            <a:spcAft>
              <a:spcPct val="35000"/>
            </a:spcAft>
            <a:buNone/>
          </a:pPr>
          <a:r>
            <a:rPr lang="es-ES" sz="1400" kern="1200">
              <a:latin typeface="Abadi Extra Light" panose="020B0204020104020204" pitchFamily="34" charset="0"/>
            </a:rPr>
            <a:t>Pre jardín</a:t>
          </a:r>
        </a:p>
        <a:p>
          <a:pPr marL="57150" lvl="1" indent="-57150" algn="l" defTabSz="488950">
            <a:lnSpc>
              <a:spcPct val="90000"/>
            </a:lnSpc>
            <a:spcBef>
              <a:spcPct val="0"/>
            </a:spcBef>
            <a:spcAft>
              <a:spcPct val="15000"/>
            </a:spcAft>
            <a:buChar char="•"/>
          </a:pPr>
          <a:r>
            <a:rPr lang="es-ES" sz="1100" kern="1200">
              <a:latin typeface="Abadi Extra Light" panose="020B0204020104020204" pitchFamily="34" charset="0"/>
            </a:rPr>
            <a:t>3 años</a:t>
          </a:r>
        </a:p>
      </dsp:txBody>
      <dsp:txXfrm rot="10800000">
        <a:off x="1080509" y="669151"/>
        <a:ext cx="3139776" cy="514528"/>
      </dsp:txXfrm>
    </dsp:sp>
    <dsp:sp modelId="{CC6A30B4-3AFF-48E2-8FC4-95610A1240F2}">
      <dsp:nvSpPr>
        <dsp:cNvPr id="0" name=""/>
        <dsp:cNvSpPr/>
      </dsp:nvSpPr>
      <dsp:spPr>
        <a:xfrm>
          <a:off x="694613" y="669151"/>
          <a:ext cx="514528" cy="514528"/>
        </a:xfrm>
        <a:prstGeom prst="ellipse">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C0FC6E3-C1E3-4016-B281-EAB523EDAFAF}">
      <dsp:nvSpPr>
        <dsp:cNvPr id="0" name=""/>
        <dsp:cNvSpPr/>
      </dsp:nvSpPr>
      <dsp:spPr>
        <a:xfrm rot="10800000">
          <a:off x="951877" y="1337270"/>
          <a:ext cx="3268408" cy="514528"/>
        </a:xfrm>
        <a:prstGeom prst="homePlate">
          <a:avLst/>
        </a:prstGeom>
        <a:solidFill>
          <a:schemeClr val="accent1">
            <a:shade val="50000"/>
            <a:hueOff val="361436"/>
            <a:satOff val="-7560"/>
            <a:lumOff val="420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893" tIns="53340" rIns="99568" bIns="53340" numCol="1" spcCol="1270" anchor="t" anchorCtr="0">
          <a:noAutofit/>
        </a:bodyPr>
        <a:lstStyle/>
        <a:p>
          <a:pPr marL="0" lvl="0" indent="0" algn="l" defTabSz="622300">
            <a:lnSpc>
              <a:spcPct val="90000"/>
            </a:lnSpc>
            <a:spcBef>
              <a:spcPct val="0"/>
            </a:spcBef>
            <a:spcAft>
              <a:spcPct val="35000"/>
            </a:spcAft>
            <a:buNone/>
          </a:pPr>
          <a:r>
            <a:rPr lang="es-MX" sz="1400" kern="1200">
              <a:latin typeface="Abadi Extra Light" panose="020B0204020104020204" pitchFamily="34" charset="0"/>
            </a:rPr>
            <a:t>Jardín</a:t>
          </a:r>
          <a:endParaRPr lang="es-ES" sz="1400" kern="1200">
            <a:latin typeface="Abadi Extra Light" panose="020B0204020104020204" pitchFamily="34" charset="0"/>
          </a:endParaRPr>
        </a:p>
        <a:p>
          <a:pPr marL="57150" lvl="1" indent="-57150" algn="l" defTabSz="488950">
            <a:lnSpc>
              <a:spcPct val="90000"/>
            </a:lnSpc>
            <a:spcBef>
              <a:spcPct val="0"/>
            </a:spcBef>
            <a:spcAft>
              <a:spcPct val="15000"/>
            </a:spcAft>
            <a:buChar char="•"/>
          </a:pPr>
          <a:r>
            <a:rPr lang="es-MX" sz="1100" kern="1200">
              <a:latin typeface="Abadi Extra Light" panose="020B0204020104020204" pitchFamily="34" charset="0"/>
            </a:rPr>
            <a:t>4 años.</a:t>
          </a:r>
          <a:endParaRPr lang="es-ES" sz="1100" kern="1200">
            <a:latin typeface="Abadi Extra Light" panose="020B0204020104020204" pitchFamily="34" charset="0"/>
          </a:endParaRPr>
        </a:p>
      </dsp:txBody>
      <dsp:txXfrm rot="10800000">
        <a:off x="1080509" y="1337270"/>
        <a:ext cx="3139776" cy="514528"/>
      </dsp:txXfrm>
    </dsp:sp>
    <dsp:sp modelId="{FBDED9D5-A9FD-4B52-AC66-D8F9C1FD14AB}">
      <dsp:nvSpPr>
        <dsp:cNvPr id="0" name=""/>
        <dsp:cNvSpPr/>
      </dsp:nvSpPr>
      <dsp:spPr>
        <a:xfrm>
          <a:off x="694613" y="1337270"/>
          <a:ext cx="514528" cy="514528"/>
        </a:xfrm>
        <a:prstGeom prst="ellipse">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1E7E0BC-317F-4F80-807B-6D28595CEBA0}">
      <dsp:nvSpPr>
        <dsp:cNvPr id="0" name=""/>
        <dsp:cNvSpPr/>
      </dsp:nvSpPr>
      <dsp:spPr>
        <a:xfrm rot="10800000">
          <a:off x="970900" y="2005389"/>
          <a:ext cx="3268408" cy="514528"/>
        </a:xfrm>
        <a:prstGeom prst="homePlate">
          <a:avLst/>
        </a:prstGeom>
        <a:solidFill>
          <a:schemeClr val="accent1">
            <a:shade val="50000"/>
            <a:hueOff val="180718"/>
            <a:satOff val="-3780"/>
            <a:lumOff val="210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893" tIns="53340" rIns="99568" bIns="53340" numCol="1" spcCol="1270" anchor="t" anchorCtr="0">
          <a:noAutofit/>
        </a:bodyPr>
        <a:lstStyle/>
        <a:p>
          <a:pPr marL="0" lvl="0" indent="0" algn="l" defTabSz="622300">
            <a:lnSpc>
              <a:spcPct val="90000"/>
            </a:lnSpc>
            <a:spcBef>
              <a:spcPct val="0"/>
            </a:spcBef>
            <a:spcAft>
              <a:spcPct val="35000"/>
            </a:spcAft>
            <a:buNone/>
          </a:pPr>
          <a:r>
            <a:rPr lang="es-MX" sz="1400" kern="1200">
              <a:latin typeface="Abadi Extra Light" panose="020B0204020104020204" pitchFamily="34" charset="0"/>
            </a:rPr>
            <a:t>Transición</a:t>
          </a:r>
          <a:endParaRPr lang="es-CO" sz="1400" kern="1200">
            <a:latin typeface="Abadi Extra Light" panose="020B0204020104020204" pitchFamily="34" charset="0"/>
          </a:endParaRPr>
        </a:p>
        <a:p>
          <a:pPr marL="57150" lvl="1" indent="-57150" algn="l" defTabSz="488950">
            <a:lnSpc>
              <a:spcPct val="90000"/>
            </a:lnSpc>
            <a:spcBef>
              <a:spcPct val="0"/>
            </a:spcBef>
            <a:spcAft>
              <a:spcPct val="15000"/>
            </a:spcAft>
            <a:buChar char="•"/>
          </a:pPr>
          <a:r>
            <a:rPr lang="es-MX" sz="1100" kern="1200">
              <a:latin typeface="Abadi Extra Light" panose="020B0204020104020204" pitchFamily="34" charset="0"/>
            </a:rPr>
            <a:t>5 años. </a:t>
          </a:r>
          <a:endParaRPr lang="es-CO" sz="1100" kern="1200">
            <a:latin typeface="Abadi Extra Light" panose="020B0204020104020204" pitchFamily="34" charset="0"/>
          </a:endParaRPr>
        </a:p>
      </dsp:txBody>
      <dsp:txXfrm rot="10800000">
        <a:off x="1099532" y="2005389"/>
        <a:ext cx="3139776" cy="514528"/>
      </dsp:txXfrm>
    </dsp:sp>
    <dsp:sp modelId="{1347B5B1-32A0-4161-8AEB-C08CF31489E8}">
      <dsp:nvSpPr>
        <dsp:cNvPr id="0" name=""/>
        <dsp:cNvSpPr/>
      </dsp:nvSpPr>
      <dsp:spPr>
        <a:xfrm>
          <a:off x="694613" y="2005389"/>
          <a:ext cx="514528" cy="514528"/>
        </a:xfrm>
        <a:prstGeom prst="ellipse">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2ED2CAF89222245ACA3638EB20EE6A8" ma:contentTypeVersion="15" ma:contentTypeDescription="Crear nuevo documento." ma:contentTypeScope="" ma:versionID="e06faa7974c544cc8250daae5c417be0">
  <xsd:schema xmlns:xsd="http://www.w3.org/2001/XMLSchema" xmlns:xs="http://www.w3.org/2001/XMLSchema" xmlns:p="http://schemas.microsoft.com/office/2006/metadata/properties" xmlns:ns1="http://schemas.microsoft.com/sharepoint/v3" xmlns:ns3="498e69f6-f6d0-427f-b01b-184b717efbb2" xmlns:ns4="475e97e1-9f9e-4f7a-b7f7-6f1e6feee1b0" targetNamespace="http://schemas.microsoft.com/office/2006/metadata/properties" ma:root="true" ma:fieldsID="b4c019dd6079ee531e7447c8cae1e605" ns1:_="" ns3:_="" ns4:_="">
    <xsd:import namespace="http://schemas.microsoft.com/sharepoint/v3"/>
    <xsd:import namespace="498e69f6-f6d0-427f-b01b-184b717efbb2"/>
    <xsd:import namespace="475e97e1-9f9e-4f7a-b7f7-6f1e6feee1b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1:_ip_UnifiedCompliancePolicyProperties" minOccurs="0"/>
                <xsd:element ref="ns1:_ip_UnifiedCompliancePolicyUIAction"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Propiedades de la Directiva de cumplimiento unificado" ma:hidden="true" ma:internalName="_ip_UnifiedCompliancePolicyProperties">
      <xsd:simpleType>
        <xsd:restriction base="dms:Note"/>
      </xsd:simpleType>
    </xsd:element>
    <xsd:element name="_ip_UnifiedCompliancePolicyUIAction" ma:index="14"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8e69f6-f6d0-427f-b01b-184b717efbb2"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75e97e1-9f9e-4f7a-b7f7-6f1e6feee1b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C2B9F3-D947-4C1B-B6EC-33B82F498465}">
  <ds:schemaRefs>
    <ds:schemaRef ds:uri="http://schemas.openxmlformats.org/officeDocument/2006/bibliography"/>
  </ds:schemaRefs>
</ds:datastoreItem>
</file>

<file path=customXml/itemProps2.xml><?xml version="1.0" encoding="utf-8"?>
<ds:datastoreItem xmlns:ds="http://schemas.openxmlformats.org/officeDocument/2006/customXml" ds:itemID="{87DF3635-85ED-418D-88CA-16B31FF031BD}">
  <ds:schemaRefs>
    <ds:schemaRef ds:uri="http://schemas.microsoft.com/sharepoint/v3/contenttype/forms"/>
  </ds:schemaRefs>
</ds:datastoreItem>
</file>

<file path=customXml/itemProps3.xml><?xml version="1.0" encoding="utf-8"?>
<ds:datastoreItem xmlns:ds="http://schemas.openxmlformats.org/officeDocument/2006/customXml" ds:itemID="{9F0B1DBE-2301-4FFD-B113-EC891586BEE5}">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586FC6B-0640-48C9-BC75-800490606E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98e69f6-f6d0-427f-b01b-184b717efbb2"/>
    <ds:schemaRef ds:uri="475e97e1-9f9e-4f7a-b7f7-6f1e6feee1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WatermarkTemplate.dotx</Template>
  <TotalTime>1</TotalTime>
  <Pages>86</Pages>
  <Words>19025</Words>
  <Characters>104639</Characters>
  <Application>Microsoft Office Word</Application>
  <DocSecurity>0</DocSecurity>
  <Lines>871</Lines>
  <Paragraphs>246</Paragraphs>
  <ScaleCrop>false</ScaleCrop>
  <HeadingPairs>
    <vt:vector size="2" baseType="variant">
      <vt:variant>
        <vt:lpstr>Título</vt:lpstr>
      </vt:variant>
      <vt:variant>
        <vt:i4>1</vt:i4>
      </vt:variant>
    </vt:vector>
  </HeadingPairs>
  <TitlesOfParts>
    <vt:vector size="1" baseType="lpstr">
      <vt:lpstr/>
    </vt:vector>
  </TitlesOfParts>
  <Company>Bancolombia</Company>
  <LinksUpToDate>false</LinksUpToDate>
  <CharactersWithSpaces>123418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Meza Arcia</dc:creator>
  <cp:keywords/>
  <dc:description/>
  <cp:lastModifiedBy>Cesar Augusto Meza Arcia</cp:lastModifiedBy>
  <cp:revision>3</cp:revision>
  <cp:lastPrinted>2022-10-10T05:09:00Z</cp:lastPrinted>
  <dcterms:created xsi:type="dcterms:W3CDTF">2022-11-27T19:06:00Z</dcterms:created>
  <dcterms:modified xsi:type="dcterms:W3CDTF">2022-11-27T19:06:00Z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0x010100A2ED2CAF89222245ACA3638EB20EE6A8</vt:lpwstr>
  </property>
  <property fmtid="{D5CDD505-2E9C-101B-9397-08002B2CF9AE}" pid="3" name="MSIP_Label_583c36f1-81f4-4da7-bfc2-3e50f14e7f3d_Enabled">
    <vt:lpwstr>true</vt:lpwstr>
  </property>
  <property fmtid="{D5CDD505-2E9C-101B-9397-08002B2CF9AE}" pid="4" name="MSIP_Label_583c36f1-81f4-4da7-bfc2-3e50f14e7f3d_SetDate">
    <vt:lpwstr>2022-11-27T19:06:31Z</vt:lpwstr>
  </property>
  <property fmtid="{D5CDD505-2E9C-101B-9397-08002B2CF9AE}" pid="5" name="MSIP_Label_583c36f1-81f4-4da7-bfc2-3e50f14e7f3d_Method">
    <vt:lpwstr>Privileged</vt:lpwstr>
  </property>
  <property fmtid="{D5CDD505-2E9C-101B-9397-08002B2CF9AE}" pid="6" name="MSIP_Label_583c36f1-81f4-4da7-bfc2-3e50f14e7f3d_Name">
    <vt:lpwstr>583c36f1-81f4-4da7-bfc2-3e50f14e7f3d</vt:lpwstr>
  </property>
  <property fmtid="{D5CDD505-2E9C-101B-9397-08002B2CF9AE}" pid="7" name="MSIP_Label_583c36f1-81f4-4da7-bfc2-3e50f14e7f3d_SiteId">
    <vt:lpwstr>b5e244bd-c492-495b-8b10-61bfd453e423</vt:lpwstr>
  </property>
  <property fmtid="{D5CDD505-2E9C-101B-9397-08002B2CF9AE}" pid="8" name="MSIP_Label_583c36f1-81f4-4da7-bfc2-3e50f14e7f3d_ActionId">
    <vt:lpwstr>55c38b06-b96e-4976-9b03-f81aa8012b92</vt:lpwstr>
  </property>
  <property fmtid="{D5CDD505-2E9C-101B-9397-08002B2CF9AE}" pid="9" name="MSIP_Label_583c36f1-81f4-4da7-bfc2-3e50f14e7f3d_ContentBits">
    <vt:lpwstr>5</vt:lpwstr>
  </property>
</Properties>
</file>